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8B221" w14:textId="6D68ECF9" w:rsidR="008115E5" w:rsidRPr="00681BB3" w:rsidRDefault="00C259F3">
      <w:pPr>
        <w:pStyle w:val="Nombre"/>
        <w:rPr>
          <w:sz w:val="28"/>
          <w:szCs w:val="28"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438C5650" wp14:editId="761C4F06">
            <wp:simplePos x="0" y="0"/>
            <wp:positionH relativeFrom="column">
              <wp:posOffset>4976420</wp:posOffset>
            </wp:positionH>
            <wp:positionV relativeFrom="paragraph">
              <wp:posOffset>353471</wp:posOffset>
            </wp:positionV>
            <wp:extent cx="834614" cy="1339215"/>
            <wp:effectExtent l="0" t="0" r="381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614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DA2" w:rsidRPr="00681BB3">
        <w:rPr>
          <w:sz w:val="28"/>
          <w:szCs w:val="28"/>
        </w:rPr>
        <w:t>Karla alejandra miranda morales</w:t>
      </w:r>
    </w:p>
    <w:p w14:paraId="0AD6607A" w14:textId="39C13B68" w:rsidR="008115E5" w:rsidRDefault="00AB5EE5">
      <w:pPr>
        <w:pStyle w:val="Informacindecontacto"/>
      </w:pPr>
      <w:r>
        <w:t>4646523039</w:t>
      </w:r>
    </w:p>
    <w:p w14:paraId="75FCB17C" w14:textId="37A4A552" w:rsidR="008115E5" w:rsidRPr="00E74BFA" w:rsidRDefault="00D7096F" w:rsidP="00C259F3">
      <w:pPr>
        <w:pStyle w:val="Informacindecontacto"/>
        <w:rPr>
          <w:lang w:val="es-MX"/>
        </w:rPr>
      </w:pPr>
      <w:r>
        <w:rPr>
          <w:lang w:val="es-MX"/>
        </w:rPr>
        <w:t>Karlamirandamorales89@gmail.com</w:t>
      </w:r>
    </w:p>
    <w:sdt>
      <w:sdtPr>
        <w:id w:val="1728489637"/>
        <w:placeholder>
          <w:docPart w:val="5323661B9BF57047BD192E6400A4535D"/>
        </w:placeholder>
        <w:temporary/>
        <w:showingPlcHdr/>
      </w:sdtPr>
      <w:sdtEndPr/>
      <w:sdtContent>
        <w:p w14:paraId="7A31DEF3" w14:textId="77777777" w:rsidR="008115E5" w:rsidRPr="00E74BFA" w:rsidRDefault="00BD1AF9">
          <w:pPr>
            <w:pStyle w:val="Ttulo1"/>
            <w:rPr>
              <w:lang w:val="es-MX"/>
            </w:rPr>
          </w:pPr>
          <w:r w:rsidRPr="00E74BFA">
            <w:rPr>
              <w:lang w:val="es-MX"/>
            </w:rPr>
            <w:t>Experiencia</w:t>
          </w:r>
        </w:p>
      </w:sdtContent>
    </w:sdt>
    <w:p w14:paraId="3BC7EE22" w14:textId="7A77214E" w:rsidR="004711AE" w:rsidRPr="00EA5A99" w:rsidRDefault="00626988">
      <w:pPr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 xml:space="preserve">Plásticos y desechables </w:t>
      </w:r>
    </w:p>
    <w:p w14:paraId="19AB92E8" w14:textId="5DC16EB5" w:rsidR="00626988" w:rsidRPr="00EA5A99" w:rsidRDefault="00626988" w:rsidP="00626988">
      <w:pPr>
        <w:pStyle w:val="Prrafodelista"/>
        <w:numPr>
          <w:ilvl w:val="0"/>
          <w:numId w:val="16"/>
        </w:numPr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>Empleada de mostrador</w:t>
      </w:r>
    </w:p>
    <w:p w14:paraId="60C10639" w14:textId="54AA7CEF" w:rsidR="00626988" w:rsidRPr="00EA5A99" w:rsidRDefault="00E22E40" w:rsidP="00626988">
      <w:pPr>
        <w:pStyle w:val="Prrafodelista"/>
        <w:numPr>
          <w:ilvl w:val="0"/>
          <w:numId w:val="16"/>
        </w:numPr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 xml:space="preserve">Limpieza </w:t>
      </w:r>
    </w:p>
    <w:p w14:paraId="2B87C02E" w14:textId="6ED2DEDC" w:rsidR="00E22E40" w:rsidRPr="00EA5A99" w:rsidRDefault="00E22E40" w:rsidP="00626988">
      <w:pPr>
        <w:pStyle w:val="Prrafodelista"/>
        <w:numPr>
          <w:ilvl w:val="0"/>
          <w:numId w:val="16"/>
        </w:numPr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 xml:space="preserve">Acomodo de mercancía </w:t>
      </w:r>
    </w:p>
    <w:p w14:paraId="2ABC9908" w14:textId="726493ED" w:rsidR="00E22E40" w:rsidRPr="00EA5A99" w:rsidRDefault="004543F7" w:rsidP="00626988">
      <w:pPr>
        <w:pStyle w:val="Prrafodelista"/>
        <w:numPr>
          <w:ilvl w:val="0"/>
          <w:numId w:val="16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Atención </w:t>
      </w:r>
      <w:r w:rsidR="00E22E40" w:rsidRPr="00EA5A99">
        <w:rPr>
          <w:sz w:val="18"/>
          <w:szCs w:val="18"/>
          <w:lang w:val="es-MX"/>
        </w:rPr>
        <w:t>al cliente</w:t>
      </w:r>
    </w:p>
    <w:p w14:paraId="314FAE50" w14:textId="6D57EE89" w:rsidR="00E22E40" w:rsidRPr="00EA5A99" w:rsidRDefault="00A951DB" w:rsidP="00626988">
      <w:pPr>
        <w:pStyle w:val="Prrafodelista"/>
        <w:numPr>
          <w:ilvl w:val="0"/>
          <w:numId w:val="16"/>
        </w:numPr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 xml:space="preserve">Inventarios </w:t>
      </w:r>
    </w:p>
    <w:p w14:paraId="6166F521" w14:textId="54CCF5D9" w:rsidR="00A65789" w:rsidRPr="00EA5A99" w:rsidRDefault="00A65789" w:rsidP="00626988">
      <w:pPr>
        <w:pStyle w:val="Prrafodelista"/>
        <w:numPr>
          <w:ilvl w:val="0"/>
          <w:numId w:val="16"/>
        </w:numPr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 xml:space="preserve">Manejo de efectivo </w:t>
      </w:r>
    </w:p>
    <w:p w14:paraId="4647A6ED" w14:textId="15B39F8E" w:rsidR="007A5BEB" w:rsidRPr="00EA5A99" w:rsidRDefault="007A5BEB" w:rsidP="007A5BEB">
      <w:pPr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 xml:space="preserve">Fechas: </w:t>
      </w:r>
      <w:r w:rsidR="00092E7D" w:rsidRPr="00EA5A99">
        <w:rPr>
          <w:sz w:val="18"/>
          <w:szCs w:val="18"/>
          <w:lang w:val="es-MX"/>
        </w:rPr>
        <w:t>aproximadamente más de 1 año</w:t>
      </w:r>
    </w:p>
    <w:p w14:paraId="664308AF" w14:textId="3DBAA139" w:rsidR="008115E5" w:rsidRPr="00EA5A99" w:rsidRDefault="00790125">
      <w:pPr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 xml:space="preserve">Preparatoria </w:t>
      </w:r>
      <w:proofErr w:type="spellStart"/>
      <w:r w:rsidRPr="00EA5A99">
        <w:rPr>
          <w:sz w:val="18"/>
          <w:szCs w:val="18"/>
          <w:lang w:val="es-MX"/>
        </w:rPr>
        <w:t>Cetas</w:t>
      </w:r>
      <w:r w:rsidR="009B20FB" w:rsidRPr="00EA5A99">
        <w:rPr>
          <w:sz w:val="18"/>
          <w:szCs w:val="18"/>
          <w:lang w:val="es-MX"/>
        </w:rPr>
        <w:t>a</w:t>
      </w:r>
      <w:proofErr w:type="spellEnd"/>
    </w:p>
    <w:p w14:paraId="34B11DE2" w14:textId="419019C1" w:rsidR="008115E5" w:rsidRPr="00EA5A99" w:rsidRDefault="009B20FB">
      <w:pPr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 xml:space="preserve">Relaciones publicas </w:t>
      </w:r>
    </w:p>
    <w:p w14:paraId="2B037ACF" w14:textId="1EF9AC31" w:rsidR="008115E5" w:rsidRPr="00EA5A99" w:rsidRDefault="00C5544C" w:rsidP="00906F0E">
      <w:pPr>
        <w:pStyle w:val="Listaconvietas"/>
        <w:numPr>
          <w:ilvl w:val="0"/>
          <w:numId w:val="15"/>
        </w:numPr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>Promocionar la escuela y sus cursos extras</w:t>
      </w:r>
    </w:p>
    <w:p w14:paraId="6B4F919D" w14:textId="08CB88D7" w:rsidR="007A5BEB" w:rsidRPr="00EA5A99" w:rsidRDefault="007A5BEB" w:rsidP="00906F0E">
      <w:pPr>
        <w:pStyle w:val="Listaconvietas"/>
        <w:numPr>
          <w:ilvl w:val="0"/>
          <w:numId w:val="15"/>
        </w:numPr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 xml:space="preserve">Registro de estudiantes </w:t>
      </w:r>
    </w:p>
    <w:p w14:paraId="0E6EF0CB" w14:textId="4256BCF7" w:rsidR="003633FA" w:rsidRPr="00EA5A99" w:rsidRDefault="00782910" w:rsidP="00211A6A">
      <w:pPr>
        <w:pStyle w:val="Listaconvietas"/>
        <w:numPr>
          <w:ilvl w:val="0"/>
          <w:numId w:val="0"/>
        </w:numPr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>Fechas</w:t>
      </w:r>
      <w:r w:rsidR="00465211" w:rsidRPr="00EA5A99">
        <w:rPr>
          <w:sz w:val="18"/>
          <w:szCs w:val="18"/>
          <w:lang w:val="es-MX"/>
        </w:rPr>
        <w:t>:</w:t>
      </w:r>
      <w:r w:rsidR="00621623" w:rsidRPr="00EA5A99">
        <w:rPr>
          <w:sz w:val="18"/>
          <w:szCs w:val="18"/>
          <w:lang w:val="es-MX"/>
        </w:rPr>
        <w:t xml:space="preserve"> </w:t>
      </w:r>
      <w:r w:rsidRPr="00EA5A99">
        <w:rPr>
          <w:sz w:val="18"/>
          <w:szCs w:val="18"/>
          <w:lang w:val="es-MX"/>
        </w:rPr>
        <w:t xml:space="preserve">Aproximadamente 2 meses </w:t>
      </w:r>
    </w:p>
    <w:p w14:paraId="22C011EB" w14:textId="7BAAAD84" w:rsidR="00465211" w:rsidRPr="00EA5A99" w:rsidRDefault="00EA6BAC" w:rsidP="00211A6A">
      <w:pPr>
        <w:pStyle w:val="Listaconvietas"/>
        <w:numPr>
          <w:ilvl w:val="0"/>
          <w:numId w:val="0"/>
        </w:numPr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 xml:space="preserve">Cocina </w:t>
      </w:r>
    </w:p>
    <w:p w14:paraId="109206B1" w14:textId="2D75AD57" w:rsidR="00EA6BAC" w:rsidRPr="00EA5A99" w:rsidRDefault="004543F7" w:rsidP="00906F0E">
      <w:pPr>
        <w:pStyle w:val="Listaconvietas"/>
        <w:numPr>
          <w:ilvl w:val="0"/>
          <w:numId w:val="15"/>
        </w:numPr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>Preparación</w:t>
      </w:r>
      <w:r w:rsidR="00EA6BAC" w:rsidRPr="00EA5A99">
        <w:rPr>
          <w:sz w:val="18"/>
          <w:szCs w:val="18"/>
          <w:lang w:val="es-MX"/>
        </w:rPr>
        <w:t xml:space="preserve"> </w:t>
      </w:r>
      <w:r w:rsidR="00B828EA" w:rsidRPr="00EA5A99">
        <w:rPr>
          <w:sz w:val="18"/>
          <w:szCs w:val="18"/>
          <w:lang w:val="es-MX"/>
        </w:rPr>
        <w:t>de</w:t>
      </w:r>
      <w:r w:rsidR="00EA6BAC" w:rsidRPr="00EA5A99">
        <w:rPr>
          <w:sz w:val="18"/>
          <w:szCs w:val="18"/>
          <w:lang w:val="es-MX"/>
        </w:rPr>
        <w:t xml:space="preserve"> </w:t>
      </w:r>
      <w:r w:rsidR="00B828EA" w:rsidRPr="00EA5A99">
        <w:rPr>
          <w:sz w:val="18"/>
          <w:szCs w:val="18"/>
          <w:lang w:val="es-MX"/>
        </w:rPr>
        <w:t xml:space="preserve">alimentos </w:t>
      </w:r>
      <w:r w:rsidR="00EA6BAC" w:rsidRPr="00EA5A99">
        <w:rPr>
          <w:sz w:val="18"/>
          <w:szCs w:val="18"/>
          <w:lang w:val="es-MX"/>
        </w:rPr>
        <w:t xml:space="preserve">y </w:t>
      </w:r>
      <w:r w:rsidRPr="00EA5A99">
        <w:rPr>
          <w:sz w:val="18"/>
          <w:szCs w:val="18"/>
          <w:lang w:val="es-MX"/>
        </w:rPr>
        <w:t>atención</w:t>
      </w:r>
      <w:r w:rsidR="00EA6BAC" w:rsidRPr="00EA5A99">
        <w:rPr>
          <w:sz w:val="18"/>
          <w:szCs w:val="18"/>
          <w:lang w:val="es-MX"/>
        </w:rPr>
        <w:t xml:space="preserve"> al client</w:t>
      </w:r>
      <w:r w:rsidR="00E47D6A" w:rsidRPr="00EA5A99">
        <w:rPr>
          <w:sz w:val="18"/>
          <w:szCs w:val="18"/>
          <w:lang w:val="es-MX"/>
        </w:rPr>
        <w:t xml:space="preserve">e </w:t>
      </w:r>
    </w:p>
    <w:p w14:paraId="753F3397" w14:textId="78F2BF5F" w:rsidR="003633FA" w:rsidRPr="00EA5A99" w:rsidRDefault="00E00BC5" w:rsidP="00906F0E">
      <w:pPr>
        <w:pStyle w:val="Listaconvietas"/>
        <w:numPr>
          <w:ilvl w:val="0"/>
          <w:numId w:val="15"/>
        </w:numPr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>Recibir</w:t>
      </w:r>
      <w:r w:rsidR="003633FA" w:rsidRPr="00EA5A99">
        <w:rPr>
          <w:sz w:val="18"/>
          <w:szCs w:val="18"/>
          <w:lang w:val="es-MX"/>
        </w:rPr>
        <w:t xml:space="preserve"> llamadas y anotar pedidos</w:t>
      </w:r>
    </w:p>
    <w:p w14:paraId="38CC2CC9" w14:textId="50A3F6EE" w:rsidR="008C63B1" w:rsidRPr="00EA5A99" w:rsidRDefault="008C63B1" w:rsidP="00F879D3">
      <w:pPr>
        <w:pStyle w:val="Listaconvietas"/>
        <w:numPr>
          <w:ilvl w:val="0"/>
          <w:numId w:val="15"/>
        </w:numPr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 xml:space="preserve">Trabajo </w:t>
      </w:r>
      <w:r w:rsidR="00CF4876" w:rsidRPr="00EA5A99">
        <w:rPr>
          <w:sz w:val="18"/>
          <w:szCs w:val="18"/>
          <w:lang w:val="es-MX"/>
        </w:rPr>
        <w:t>bajó</w:t>
      </w:r>
      <w:r w:rsidRPr="00EA5A99">
        <w:rPr>
          <w:sz w:val="18"/>
          <w:szCs w:val="18"/>
          <w:lang w:val="es-MX"/>
        </w:rPr>
        <w:t xml:space="preserve"> </w:t>
      </w:r>
      <w:r w:rsidR="00786D16" w:rsidRPr="00EA5A99">
        <w:rPr>
          <w:sz w:val="18"/>
          <w:szCs w:val="18"/>
          <w:lang w:val="es-MX"/>
        </w:rPr>
        <w:t xml:space="preserve">presión </w:t>
      </w:r>
    </w:p>
    <w:p w14:paraId="3D44F0FD" w14:textId="06B892AC" w:rsidR="00B828EA" w:rsidRPr="00EA5A99" w:rsidRDefault="00B828EA" w:rsidP="00F879D3">
      <w:pPr>
        <w:pStyle w:val="Listaconvietas"/>
        <w:numPr>
          <w:ilvl w:val="0"/>
          <w:numId w:val="15"/>
        </w:numPr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 xml:space="preserve">Manejo de efectivo </w:t>
      </w:r>
    </w:p>
    <w:p w14:paraId="5CEBEEBB" w14:textId="787CFBF9" w:rsidR="00E47D6A" w:rsidRPr="00EA5A99" w:rsidRDefault="00E47D6A" w:rsidP="00E47D6A">
      <w:pPr>
        <w:pStyle w:val="Listaconvietas"/>
        <w:numPr>
          <w:ilvl w:val="0"/>
          <w:numId w:val="0"/>
        </w:numPr>
        <w:ind w:left="216" w:hanging="216"/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 xml:space="preserve">Fechas: </w:t>
      </w:r>
      <w:r w:rsidR="00B828EA" w:rsidRPr="00EA5A99">
        <w:rPr>
          <w:sz w:val="18"/>
          <w:szCs w:val="18"/>
          <w:lang w:val="es-MX"/>
        </w:rPr>
        <w:t>2</w:t>
      </w:r>
      <w:r w:rsidR="00B966E9" w:rsidRPr="00EA5A99">
        <w:rPr>
          <w:sz w:val="18"/>
          <w:szCs w:val="18"/>
          <w:lang w:val="es-MX"/>
        </w:rPr>
        <w:t xml:space="preserve"> añ</w:t>
      </w:r>
      <w:r w:rsidR="00092E7D" w:rsidRPr="00EA5A99">
        <w:rPr>
          <w:sz w:val="18"/>
          <w:szCs w:val="18"/>
          <w:lang w:val="es-MX"/>
        </w:rPr>
        <w:t>o</w:t>
      </w:r>
      <w:r w:rsidR="00B46658" w:rsidRPr="00EA5A99">
        <w:rPr>
          <w:sz w:val="18"/>
          <w:szCs w:val="18"/>
          <w:lang w:val="es-MX"/>
        </w:rPr>
        <w:t>s</w:t>
      </w:r>
    </w:p>
    <w:p w14:paraId="6DDB707C" w14:textId="149C39AF" w:rsidR="00B46658" w:rsidRPr="00EA5A99" w:rsidRDefault="00B46658" w:rsidP="00E47D6A">
      <w:pPr>
        <w:pStyle w:val="Listaconvietas"/>
        <w:numPr>
          <w:ilvl w:val="0"/>
          <w:numId w:val="0"/>
        </w:numPr>
        <w:ind w:left="216" w:hanging="216"/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 xml:space="preserve">Promotora </w:t>
      </w:r>
    </w:p>
    <w:p w14:paraId="485D9BE8" w14:textId="37A9758C" w:rsidR="00D50455" w:rsidRPr="00EA5A99" w:rsidRDefault="008320CC" w:rsidP="008320CC">
      <w:pPr>
        <w:pStyle w:val="Listaconvietas"/>
        <w:numPr>
          <w:ilvl w:val="0"/>
          <w:numId w:val="17"/>
        </w:numPr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>Promoción de producto</w:t>
      </w:r>
    </w:p>
    <w:p w14:paraId="7B0F4AAE" w14:textId="1287B89A" w:rsidR="008320CC" w:rsidRPr="00EA5A99" w:rsidRDefault="008320CC" w:rsidP="008320CC">
      <w:pPr>
        <w:pStyle w:val="Listaconvietas"/>
        <w:numPr>
          <w:ilvl w:val="0"/>
          <w:numId w:val="17"/>
        </w:numPr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 xml:space="preserve">Abordaje al </w:t>
      </w:r>
      <w:r w:rsidR="004C39CB" w:rsidRPr="00EA5A99">
        <w:rPr>
          <w:sz w:val="18"/>
          <w:szCs w:val="18"/>
          <w:lang w:val="es-MX"/>
        </w:rPr>
        <w:t xml:space="preserve">cliente </w:t>
      </w:r>
    </w:p>
    <w:p w14:paraId="7BC1B61F" w14:textId="5CF2C016" w:rsidR="004C39CB" w:rsidRPr="00EA5A99" w:rsidRDefault="004C39CB" w:rsidP="004C39CB">
      <w:pPr>
        <w:pStyle w:val="Listaconvietas"/>
        <w:numPr>
          <w:ilvl w:val="0"/>
          <w:numId w:val="0"/>
        </w:numPr>
        <w:ind w:left="216" w:hanging="216"/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>Fechas</w:t>
      </w:r>
      <w:r w:rsidR="00B737FE" w:rsidRPr="00EA5A99">
        <w:rPr>
          <w:sz w:val="18"/>
          <w:szCs w:val="18"/>
          <w:lang w:val="es-MX"/>
        </w:rPr>
        <w:t xml:space="preserve">: 2 meses </w:t>
      </w:r>
    </w:p>
    <w:p w14:paraId="67BFFF28" w14:textId="4CBFE791" w:rsidR="00B737FE" w:rsidRPr="00EA5A99" w:rsidRDefault="00352D68" w:rsidP="004C39CB">
      <w:pPr>
        <w:pStyle w:val="Listaconvietas"/>
        <w:numPr>
          <w:ilvl w:val="0"/>
          <w:numId w:val="0"/>
        </w:numPr>
        <w:ind w:left="216" w:hanging="216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lastRenderedPageBreak/>
        <w:t>Úl</w:t>
      </w:r>
      <w:r w:rsidR="004F092B">
        <w:rPr>
          <w:sz w:val="18"/>
          <w:szCs w:val="18"/>
          <w:lang w:val="es-MX"/>
        </w:rPr>
        <w:t xml:space="preserve">timo empleo </w:t>
      </w:r>
    </w:p>
    <w:p w14:paraId="581A09B0" w14:textId="67E5381F" w:rsidR="003F2217" w:rsidRPr="00EA5A99" w:rsidRDefault="003F2217" w:rsidP="004C39CB">
      <w:pPr>
        <w:pStyle w:val="Listaconvietas"/>
        <w:numPr>
          <w:ilvl w:val="0"/>
          <w:numId w:val="0"/>
        </w:numPr>
        <w:ind w:left="216" w:hanging="216"/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 xml:space="preserve">Promotora en </w:t>
      </w:r>
      <w:r w:rsidR="00E00BC5">
        <w:rPr>
          <w:sz w:val="18"/>
          <w:szCs w:val="18"/>
          <w:lang w:val="es-MX"/>
        </w:rPr>
        <w:t>tienda</w:t>
      </w:r>
      <w:r w:rsidRPr="00EA5A99">
        <w:rPr>
          <w:sz w:val="18"/>
          <w:szCs w:val="18"/>
          <w:lang w:val="es-MX"/>
        </w:rPr>
        <w:t xml:space="preserve"> </w:t>
      </w:r>
      <w:r w:rsidR="00CA3893" w:rsidRPr="00EA5A99">
        <w:rPr>
          <w:sz w:val="18"/>
          <w:szCs w:val="18"/>
          <w:lang w:val="es-MX"/>
        </w:rPr>
        <w:t>departamental  (</w:t>
      </w:r>
      <w:r w:rsidR="00E00BC5">
        <w:rPr>
          <w:sz w:val="18"/>
          <w:szCs w:val="18"/>
          <w:lang w:val="es-MX"/>
        </w:rPr>
        <w:t>Liverpool</w:t>
      </w:r>
      <w:r w:rsidR="00CA3893" w:rsidRPr="00EA5A99">
        <w:rPr>
          <w:sz w:val="18"/>
          <w:szCs w:val="18"/>
          <w:lang w:val="es-MX"/>
        </w:rPr>
        <w:t>)</w:t>
      </w:r>
    </w:p>
    <w:p w14:paraId="181057EC" w14:textId="5840462A" w:rsidR="00CA3893" w:rsidRPr="00EA5A99" w:rsidRDefault="00CA3893" w:rsidP="004C39CB">
      <w:pPr>
        <w:pStyle w:val="Listaconvietas"/>
        <w:numPr>
          <w:ilvl w:val="0"/>
          <w:numId w:val="0"/>
        </w:numPr>
        <w:ind w:left="216" w:hanging="216"/>
        <w:rPr>
          <w:sz w:val="18"/>
          <w:szCs w:val="18"/>
          <w:lang w:val="es-MX"/>
        </w:rPr>
      </w:pPr>
      <w:r w:rsidRPr="00EA5A99">
        <w:rPr>
          <w:sz w:val="18"/>
          <w:szCs w:val="18"/>
          <w:lang w:val="es-MX"/>
        </w:rPr>
        <w:t xml:space="preserve">Duración </w:t>
      </w:r>
      <w:r w:rsidR="00226973">
        <w:rPr>
          <w:sz w:val="18"/>
          <w:szCs w:val="18"/>
          <w:lang w:val="es-MX"/>
        </w:rPr>
        <w:t xml:space="preserve">8 meses </w:t>
      </w:r>
    </w:p>
    <w:p w14:paraId="64D9AA81" w14:textId="2818E452" w:rsidR="003F2217" w:rsidRPr="00EA5A99" w:rsidRDefault="003F2217" w:rsidP="003F2217">
      <w:pPr>
        <w:pStyle w:val="Listaconvietas"/>
        <w:numPr>
          <w:ilvl w:val="0"/>
          <w:numId w:val="0"/>
        </w:numPr>
        <w:rPr>
          <w:sz w:val="18"/>
          <w:szCs w:val="18"/>
          <w:lang w:val="es-MX"/>
        </w:rPr>
      </w:pPr>
    </w:p>
    <w:p w14:paraId="3F8B11F1" w14:textId="07CDA7AE" w:rsidR="008115E5" w:rsidRPr="00EA5A99" w:rsidRDefault="00226973">
      <w:pPr>
        <w:pStyle w:val="Ttulo1"/>
        <w:rPr>
          <w:lang w:val="es-MX"/>
        </w:rPr>
      </w:pPr>
      <w:sdt>
        <w:sdtPr>
          <w:rPr>
            <w:lang w:val="es-MX"/>
          </w:rPr>
          <w:id w:val="720946933"/>
          <w:placeholder>
            <w:docPart w:val="E62525F94EB10F4E89387AAB0D1FCFD0"/>
          </w:placeholder>
          <w:temporary/>
          <w:showingPlcHdr/>
        </w:sdtPr>
        <w:sdtEndPr/>
        <w:sdtContent>
          <w:r w:rsidR="00BD1AF9" w:rsidRPr="00EA5A99">
            <w:rPr>
              <w:lang w:val="es-MX"/>
            </w:rPr>
            <w:t>Educación</w:t>
          </w:r>
        </w:sdtContent>
      </w:sdt>
    </w:p>
    <w:p w14:paraId="553C33F9" w14:textId="4CCE0A10" w:rsidR="008115E5" w:rsidRPr="00EA5A99" w:rsidRDefault="00B966E9">
      <w:pPr>
        <w:rPr>
          <w:lang w:val="es-MX"/>
        </w:rPr>
      </w:pPr>
      <w:r w:rsidRPr="00EA5A99">
        <w:rPr>
          <w:lang w:val="es-MX"/>
        </w:rPr>
        <w:t>Primaria terminada</w:t>
      </w:r>
    </w:p>
    <w:p w14:paraId="1764E061" w14:textId="6479418A" w:rsidR="00B966E9" w:rsidRPr="00EA5A99" w:rsidRDefault="00B966E9">
      <w:pPr>
        <w:rPr>
          <w:lang w:val="es-MX"/>
        </w:rPr>
      </w:pPr>
      <w:r w:rsidRPr="00EA5A99">
        <w:rPr>
          <w:lang w:val="es-MX"/>
        </w:rPr>
        <w:t xml:space="preserve">Secundaria </w:t>
      </w:r>
      <w:r w:rsidR="00D4262E" w:rsidRPr="00EA5A99">
        <w:rPr>
          <w:lang w:val="es-MX"/>
        </w:rPr>
        <w:t>terminada</w:t>
      </w:r>
    </w:p>
    <w:p w14:paraId="1AD439BB" w14:textId="1568E997" w:rsidR="00D4262E" w:rsidRPr="00EA5A99" w:rsidRDefault="00D4262E">
      <w:pPr>
        <w:rPr>
          <w:lang w:val="es-MX"/>
        </w:rPr>
      </w:pPr>
      <w:r w:rsidRPr="00EA5A99">
        <w:rPr>
          <w:lang w:val="es-MX"/>
        </w:rPr>
        <w:t>Preparatoria trunca</w:t>
      </w:r>
      <w:r w:rsidR="00683937" w:rsidRPr="00EA5A99">
        <w:rPr>
          <w:lang w:val="es-MX"/>
        </w:rPr>
        <w:t xml:space="preserve"> </w:t>
      </w:r>
    </w:p>
    <w:p w14:paraId="75039E8B" w14:textId="77777777" w:rsidR="00D4262E" w:rsidRPr="00EA5A99" w:rsidRDefault="00D4262E">
      <w:pPr>
        <w:rPr>
          <w:lang w:val="es-MX"/>
        </w:rPr>
      </w:pPr>
    </w:p>
    <w:p w14:paraId="01A2C71B" w14:textId="2255299A" w:rsidR="008115E5" w:rsidRPr="00EA5A99" w:rsidRDefault="00226973">
      <w:pPr>
        <w:pStyle w:val="Ttulo1"/>
        <w:rPr>
          <w:lang w:val="es-MX"/>
        </w:rPr>
      </w:pPr>
    </w:p>
    <w:p w14:paraId="59353BBB" w14:textId="04FC2F39" w:rsidR="008115E5" w:rsidRPr="00EA5A99" w:rsidRDefault="00AA24D8">
      <w:pPr>
        <w:pStyle w:val="Listaconvietas"/>
        <w:rPr>
          <w:lang w:val="es-MX"/>
        </w:rPr>
      </w:pPr>
      <w:r w:rsidRPr="00EA5A99">
        <w:rPr>
          <w:lang w:val="es-MX"/>
        </w:rPr>
        <w:t>Trabajo en equipo</w:t>
      </w:r>
    </w:p>
    <w:p w14:paraId="59AC60B1" w14:textId="25866904" w:rsidR="00AA24D8" w:rsidRPr="00EA5A99" w:rsidRDefault="00864DDB">
      <w:pPr>
        <w:pStyle w:val="Listaconvietas"/>
        <w:rPr>
          <w:lang w:val="es-MX"/>
        </w:rPr>
      </w:pPr>
      <w:r w:rsidRPr="00EA5A99">
        <w:rPr>
          <w:lang w:val="es-MX"/>
        </w:rPr>
        <w:t>Facilidad</w:t>
      </w:r>
      <w:r w:rsidR="00C450E8" w:rsidRPr="00EA5A99">
        <w:rPr>
          <w:lang w:val="es-MX"/>
        </w:rPr>
        <w:t xml:space="preserve"> de aprender</w:t>
      </w:r>
    </w:p>
    <w:p w14:paraId="5F5BA6E5" w14:textId="2633FFC6" w:rsidR="00C450E8" w:rsidRPr="00EA5A99" w:rsidRDefault="00C450E8">
      <w:pPr>
        <w:pStyle w:val="Listaconvietas"/>
        <w:rPr>
          <w:lang w:val="es-MX"/>
        </w:rPr>
      </w:pPr>
      <w:r w:rsidRPr="00EA5A99">
        <w:rPr>
          <w:lang w:val="es-MX"/>
        </w:rPr>
        <w:t>Responsable</w:t>
      </w:r>
    </w:p>
    <w:p w14:paraId="33E82579" w14:textId="6E782303" w:rsidR="00C450E8" w:rsidRPr="00EA5A99" w:rsidRDefault="00C450E8">
      <w:pPr>
        <w:pStyle w:val="Listaconvietas"/>
        <w:rPr>
          <w:lang w:val="es-MX"/>
        </w:rPr>
      </w:pPr>
      <w:r w:rsidRPr="00EA5A99">
        <w:rPr>
          <w:lang w:val="es-MX"/>
        </w:rPr>
        <w:t>Honesta</w:t>
      </w:r>
    </w:p>
    <w:p w14:paraId="4FD007A0" w14:textId="573969EF" w:rsidR="004D0C1A" w:rsidRPr="00EA5A99" w:rsidRDefault="004D0C1A" w:rsidP="004D0C1A">
      <w:pPr>
        <w:pStyle w:val="Listaconvietas"/>
        <w:rPr>
          <w:lang w:val="es-MX"/>
        </w:rPr>
      </w:pPr>
      <w:r w:rsidRPr="00EA5A99">
        <w:rPr>
          <w:lang w:val="es-MX"/>
        </w:rPr>
        <w:t xml:space="preserve">Buen manejo de la computadora </w:t>
      </w:r>
    </w:p>
    <w:p w14:paraId="50A1D73B" w14:textId="1E803C9A" w:rsidR="004D0C1A" w:rsidRDefault="009A4D0C" w:rsidP="004D0C1A">
      <w:pPr>
        <w:pStyle w:val="Listaconvietas"/>
        <w:numPr>
          <w:ilvl w:val="0"/>
          <w:numId w:val="0"/>
        </w:numPr>
        <w:rPr>
          <w:b/>
          <w:bCs/>
          <w:lang w:val="es-MX"/>
        </w:rPr>
      </w:pPr>
      <w:r w:rsidRPr="00EA5A99">
        <w:rPr>
          <w:b/>
          <w:bCs/>
          <w:lang w:val="es-MX"/>
        </w:rPr>
        <w:t xml:space="preserve">Otras </w:t>
      </w:r>
      <w:r w:rsidR="007B2B48" w:rsidRPr="00EA5A99">
        <w:rPr>
          <w:b/>
          <w:bCs/>
          <w:lang w:val="es-MX"/>
        </w:rPr>
        <w:t>habilidades</w:t>
      </w:r>
    </w:p>
    <w:p w14:paraId="38A1A721" w14:textId="115A2898" w:rsidR="00541E1A" w:rsidRPr="00EA5A99" w:rsidRDefault="00541E1A" w:rsidP="004D0C1A">
      <w:pPr>
        <w:pStyle w:val="Listaconvietas"/>
        <w:numPr>
          <w:ilvl w:val="0"/>
          <w:numId w:val="0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Buen dominio de Excel, Word y </w:t>
      </w:r>
      <w:proofErr w:type="spellStart"/>
      <w:r w:rsidR="004F092B">
        <w:rPr>
          <w:b/>
          <w:bCs/>
          <w:lang w:val="es-MX"/>
        </w:rPr>
        <w:t>Power</w:t>
      </w:r>
      <w:proofErr w:type="spellEnd"/>
      <w:r w:rsidR="004F092B">
        <w:rPr>
          <w:b/>
          <w:bCs/>
          <w:lang w:val="es-MX"/>
        </w:rPr>
        <w:t xml:space="preserve"> </w:t>
      </w:r>
      <w:proofErr w:type="spellStart"/>
      <w:r w:rsidR="004F092B">
        <w:rPr>
          <w:b/>
          <w:bCs/>
          <w:lang w:val="es-MX"/>
        </w:rPr>
        <w:t>point</w:t>
      </w:r>
      <w:proofErr w:type="spellEnd"/>
      <w:r w:rsidR="004F092B">
        <w:rPr>
          <w:b/>
          <w:bCs/>
          <w:lang w:val="es-MX"/>
        </w:rPr>
        <w:t>.</w:t>
      </w:r>
    </w:p>
    <w:p w14:paraId="47149D54" w14:textId="30778988" w:rsidR="007B2B48" w:rsidRPr="00EA5A99" w:rsidRDefault="00E4649B" w:rsidP="004D0C1A">
      <w:pPr>
        <w:pStyle w:val="Listaconvietas"/>
        <w:numPr>
          <w:ilvl w:val="0"/>
          <w:numId w:val="0"/>
        </w:numPr>
        <w:rPr>
          <w:lang w:val="es-MX"/>
        </w:rPr>
      </w:pPr>
      <w:r w:rsidRPr="00EA5A99">
        <w:rPr>
          <w:lang w:val="es-MX"/>
        </w:rPr>
        <w:t xml:space="preserve">Nivel básico de inglés </w:t>
      </w:r>
    </w:p>
    <w:p w14:paraId="74E40064" w14:textId="707334B3" w:rsidR="00864DDB" w:rsidRPr="00EA5A99" w:rsidRDefault="00864DDB" w:rsidP="004D0C1A">
      <w:pPr>
        <w:pStyle w:val="Listaconvietas"/>
        <w:numPr>
          <w:ilvl w:val="0"/>
          <w:numId w:val="0"/>
        </w:numPr>
        <w:rPr>
          <w:lang w:val="es-MX"/>
        </w:rPr>
      </w:pPr>
      <w:r w:rsidRPr="00EA5A99">
        <w:rPr>
          <w:lang w:val="es-MX"/>
        </w:rPr>
        <w:t xml:space="preserve">Nivel básico de coreano </w:t>
      </w:r>
    </w:p>
    <w:p w14:paraId="45D82E56" w14:textId="6738FA0B" w:rsidR="00EA3CC3" w:rsidRPr="00EA5A99" w:rsidRDefault="00EA3CC3" w:rsidP="004D0C1A">
      <w:pPr>
        <w:pStyle w:val="Listaconvietas"/>
        <w:numPr>
          <w:ilvl w:val="0"/>
          <w:numId w:val="0"/>
        </w:numPr>
        <w:rPr>
          <w:lang w:val="es-MX"/>
        </w:rPr>
      </w:pPr>
      <w:r w:rsidRPr="00EA5A99">
        <w:rPr>
          <w:lang w:val="es-MX"/>
        </w:rPr>
        <w:t xml:space="preserve">Estuve estudiando </w:t>
      </w:r>
      <w:r w:rsidR="00F832A7" w:rsidRPr="00EA5A99">
        <w:rPr>
          <w:lang w:val="es-MX"/>
        </w:rPr>
        <w:t xml:space="preserve">mi preparatoria </w:t>
      </w:r>
      <w:r w:rsidR="006E745D" w:rsidRPr="00EA5A99">
        <w:rPr>
          <w:lang w:val="es-MX"/>
        </w:rPr>
        <w:t>en línea y a prend</w:t>
      </w:r>
      <w:r w:rsidR="00D6540F">
        <w:rPr>
          <w:lang w:val="es-MX"/>
        </w:rPr>
        <w:t xml:space="preserve">í </w:t>
      </w:r>
      <w:r w:rsidR="006E745D" w:rsidRPr="00EA5A99">
        <w:rPr>
          <w:lang w:val="es-MX"/>
        </w:rPr>
        <w:t xml:space="preserve">a utilizar varios programas </w:t>
      </w:r>
      <w:r w:rsidR="00EA0106" w:rsidRPr="00EA5A99">
        <w:rPr>
          <w:lang w:val="es-MX"/>
        </w:rPr>
        <w:t xml:space="preserve">de Office </w:t>
      </w:r>
    </w:p>
    <w:p w14:paraId="02C8E603" w14:textId="3E8FA0A9" w:rsidR="00864DDB" w:rsidRPr="00EA5A99" w:rsidRDefault="00D03BCE" w:rsidP="004D0C1A">
      <w:pPr>
        <w:pStyle w:val="Listaconvietas"/>
        <w:numPr>
          <w:ilvl w:val="0"/>
          <w:numId w:val="0"/>
        </w:numPr>
        <w:rPr>
          <w:lang w:val="es-MX"/>
        </w:rPr>
      </w:pPr>
      <w:r w:rsidRPr="00EA5A99">
        <w:rPr>
          <w:lang w:val="es-MX"/>
        </w:rPr>
        <w:t xml:space="preserve">Constancias de estudios: </w:t>
      </w:r>
    </w:p>
    <w:p w14:paraId="003CEC49" w14:textId="68100D53" w:rsidR="00FB6E06" w:rsidRDefault="004C143E" w:rsidP="00EA5A99">
      <w:pPr>
        <w:pStyle w:val="Listaconvietas"/>
        <w:numPr>
          <w:ilvl w:val="0"/>
          <w:numId w:val="18"/>
        </w:numPr>
        <w:rPr>
          <w:lang w:val="es-MX"/>
        </w:rPr>
      </w:pPr>
      <w:r>
        <w:rPr>
          <w:lang w:val="es-MX"/>
        </w:rPr>
        <w:t xml:space="preserve">Certificado de </w:t>
      </w:r>
      <w:r w:rsidR="00304F05" w:rsidRPr="00EA5A99">
        <w:rPr>
          <w:lang w:val="es-MX"/>
        </w:rPr>
        <w:t xml:space="preserve">Protocolos </w:t>
      </w:r>
      <w:r w:rsidR="004C52B0">
        <w:rPr>
          <w:lang w:val="es-MX"/>
        </w:rPr>
        <w:t xml:space="preserve">de atención </w:t>
      </w:r>
      <w:r w:rsidR="00E16CE0">
        <w:rPr>
          <w:lang w:val="es-MX"/>
        </w:rPr>
        <w:t xml:space="preserve">y servicio </w:t>
      </w:r>
    </w:p>
    <w:p w14:paraId="655E3B3D" w14:textId="6841D236" w:rsidR="004C52B0" w:rsidRDefault="004F416E" w:rsidP="00EA5A99">
      <w:pPr>
        <w:pStyle w:val="Listaconvietas"/>
        <w:numPr>
          <w:ilvl w:val="0"/>
          <w:numId w:val="18"/>
        </w:numPr>
        <w:rPr>
          <w:lang w:val="es-MX"/>
        </w:rPr>
      </w:pPr>
      <w:r>
        <w:rPr>
          <w:lang w:val="es-MX"/>
        </w:rPr>
        <w:t>Introducción a l</w:t>
      </w:r>
      <w:r w:rsidR="004B464D">
        <w:rPr>
          <w:lang w:val="es-MX"/>
        </w:rPr>
        <w:t xml:space="preserve">a economía </w:t>
      </w:r>
    </w:p>
    <w:p w14:paraId="205E45D7" w14:textId="4ADC0C5B" w:rsidR="004F416E" w:rsidRDefault="00D6540F" w:rsidP="00EA5A99">
      <w:pPr>
        <w:pStyle w:val="Listaconvietas"/>
        <w:numPr>
          <w:ilvl w:val="0"/>
          <w:numId w:val="18"/>
        </w:numPr>
        <w:rPr>
          <w:lang w:val="es-MX"/>
        </w:rPr>
      </w:pPr>
      <w:r>
        <w:rPr>
          <w:lang w:val="es-MX"/>
        </w:rPr>
        <w:t xml:space="preserve">De educación financiera </w:t>
      </w:r>
    </w:p>
    <w:p w14:paraId="76D2EBC7" w14:textId="2E785832" w:rsidR="004C143E" w:rsidRPr="00EA5A99" w:rsidRDefault="004C143E" w:rsidP="004C143E">
      <w:pPr>
        <w:pStyle w:val="Listaconvietas"/>
        <w:numPr>
          <w:ilvl w:val="0"/>
          <w:numId w:val="0"/>
        </w:numPr>
        <w:ind w:left="216" w:hanging="216"/>
        <w:rPr>
          <w:lang w:val="es-MX"/>
        </w:rPr>
      </w:pPr>
      <w:r>
        <w:rPr>
          <w:lang w:val="es-MX"/>
        </w:rPr>
        <w:t>De capacitarse para el empleo.</w:t>
      </w:r>
    </w:p>
    <w:sectPr w:rsidR="004C143E" w:rsidRPr="00EA5A99" w:rsidSect="001776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7" w:right="1701" w:bottom="1417" w:left="1701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86768" w14:textId="77777777" w:rsidR="00EE16D8" w:rsidRDefault="00EE16D8">
      <w:pPr>
        <w:spacing w:after="0" w:line="240" w:lineRule="auto"/>
      </w:pPr>
      <w:r>
        <w:separator/>
      </w:r>
    </w:p>
  </w:endnote>
  <w:endnote w:type="continuationSeparator" w:id="0">
    <w:p w14:paraId="53ADE2B3" w14:textId="77777777" w:rsidR="00EE16D8" w:rsidRDefault="00EE1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3307A" w14:textId="77777777" w:rsidR="00BD7574" w:rsidRDefault="00BD757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CB08B" w14:textId="77777777" w:rsidR="008115E5" w:rsidRDefault="00BD1AF9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1A01F" w14:textId="77777777" w:rsidR="00BD7574" w:rsidRDefault="00BD75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5F994" w14:textId="77777777" w:rsidR="00EE16D8" w:rsidRDefault="00EE16D8">
      <w:pPr>
        <w:spacing w:after="0" w:line="240" w:lineRule="auto"/>
      </w:pPr>
      <w:r>
        <w:separator/>
      </w:r>
    </w:p>
  </w:footnote>
  <w:footnote w:type="continuationSeparator" w:id="0">
    <w:p w14:paraId="035AB612" w14:textId="77777777" w:rsidR="00EE16D8" w:rsidRDefault="00EE1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E02C2" w14:textId="77777777" w:rsidR="00BD7574" w:rsidRDefault="00BD75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BDDBA" w14:textId="77777777" w:rsidR="008115E5" w:rsidRDefault="00BD1AF9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02B04E" wp14:editId="0B325D4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9A7631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0B427" w14:textId="77777777" w:rsidR="008115E5" w:rsidRDefault="00541E1A">
    <w:r>
      <w:rPr>
        <w:noProof/>
        <w:lang w:val="es-MX" w:eastAsia="es-MX"/>
      </w:rPr>
      <w:pict w14:anchorId="008B691B">
        <v:group id="Grupo 4" o:spid="_x0000_s1025" alt="Title: Marco de página con pestaña" style="position:absolute;margin-left:0;margin-top:0;width:560.2pt;height:803.2pt;z-index:-251656192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1027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Espontáneo 8" o:spid="_x0000_s1026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53A2D836" w14:textId="77777777" w:rsidR="008115E5" w:rsidRDefault="00226973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B0580"/>
    <w:multiLevelType w:val="hybridMultilevel"/>
    <w:tmpl w:val="7A404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E1EA86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BA70E1D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4602A0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2EAFC0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AC548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2A4C9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DCE0DB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85086D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31EC34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045118"/>
    <w:multiLevelType w:val="hybridMultilevel"/>
    <w:tmpl w:val="8C4007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01AA2"/>
    <w:multiLevelType w:val="hybridMultilevel"/>
    <w:tmpl w:val="DFDA3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D17402D6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1158CF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D271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EE5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6DD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4E0F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414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287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96FB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524AF"/>
    <w:multiLevelType w:val="hybridMultilevel"/>
    <w:tmpl w:val="9D80BD82"/>
    <w:lvl w:ilvl="0" w:tplc="080A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00C4D26E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7A92959A" w:tentative="1">
      <w:start w:val="1"/>
      <w:numFmt w:val="lowerLetter"/>
      <w:lvlText w:val="%2."/>
      <w:lvlJc w:val="left"/>
      <w:pPr>
        <w:ind w:left="1440" w:hanging="360"/>
      </w:pPr>
    </w:lvl>
    <w:lvl w:ilvl="2" w:tplc="CB10D2DA" w:tentative="1">
      <w:start w:val="1"/>
      <w:numFmt w:val="lowerRoman"/>
      <w:lvlText w:val="%3."/>
      <w:lvlJc w:val="right"/>
      <w:pPr>
        <w:ind w:left="2160" w:hanging="180"/>
      </w:pPr>
    </w:lvl>
    <w:lvl w:ilvl="3" w:tplc="B5F0626E" w:tentative="1">
      <w:start w:val="1"/>
      <w:numFmt w:val="decimal"/>
      <w:lvlText w:val="%4."/>
      <w:lvlJc w:val="left"/>
      <w:pPr>
        <w:ind w:left="2880" w:hanging="360"/>
      </w:pPr>
    </w:lvl>
    <w:lvl w:ilvl="4" w:tplc="7B0870FC" w:tentative="1">
      <w:start w:val="1"/>
      <w:numFmt w:val="lowerLetter"/>
      <w:lvlText w:val="%5."/>
      <w:lvlJc w:val="left"/>
      <w:pPr>
        <w:ind w:left="3600" w:hanging="360"/>
      </w:pPr>
    </w:lvl>
    <w:lvl w:ilvl="5" w:tplc="E7322E8A" w:tentative="1">
      <w:start w:val="1"/>
      <w:numFmt w:val="lowerRoman"/>
      <w:lvlText w:val="%6."/>
      <w:lvlJc w:val="right"/>
      <w:pPr>
        <w:ind w:left="4320" w:hanging="180"/>
      </w:pPr>
    </w:lvl>
    <w:lvl w:ilvl="6" w:tplc="CA14F7EC" w:tentative="1">
      <w:start w:val="1"/>
      <w:numFmt w:val="decimal"/>
      <w:lvlText w:val="%7."/>
      <w:lvlJc w:val="left"/>
      <w:pPr>
        <w:ind w:left="5040" w:hanging="360"/>
      </w:pPr>
    </w:lvl>
    <w:lvl w:ilvl="7" w:tplc="D0E6894A" w:tentative="1">
      <w:start w:val="1"/>
      <w:numFmt w:val="lowerLetter"/>
      <w:lvlText w:val="%8."/>
      <w:lvlJc w:val="left"/>
      <w:pPr>
        <w:ind w:left="5760" w:hanging="360"/>
      </w:pPr>
    </w:lvl>
    <w:lvl w:ilvl="8" w:tplc="3B8A91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81ABA"/>
    <w:multiLevelType w:val="hybridMultilevel"/>
    <w:tmpl w:val="0E1810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3"/>
  </w:num>
  <w:num w:numId="15">
    <w:abstractNumId w:val="15"/>
  </w:num>
  <w:num w:numId="16">
    <w:abstractNumId w:val="17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attachedTemplate r:id="rId1"/>
  <w:defaultTabStop w:val="0"/>
  <w:hyphenationZone w:val="425"/>
  <w:characterSpacingControl w:val="doNotCompress"/>
  <w:hdrShapeDefaults>
    <o:shapedefaults v:ext="edit" spidmax="41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F9"/>
    <w:rsid w:val="00092E7D"/>
    <w:rsid w:val="001154DC"/>
    <w:rsid w:val="00150D19"/>
    <w:rsid w:val="0016231F"/>
    <w:rsid w:val="0017766F"/>
    <w:rsid w:val="00211A6A"/>
    <w:rsid w:val="00226973"/>
    <w:rsid w:val="00304F05"/>
    <w:rsid w:val="00352D68"/>
    <w:rsid w:val="003633FA"/>
    <w:rsid w:val="003F2217"/>
    <w:rsid w:val="00437AFF"/>
    <w:rsid w:val="004543F7"/>
    <w:rsid w:val="00465211"/>
    <w:rsid w:val="004711AE"/>
    <w:rsid w:val="004B464D"/>
    <w:rsid w:val="004C143E"/>
    <w:rsid w:val="004C39CB"/>
    <w:rsid w:val="004C52B0"/>
    <w:rsid w:val="004D0C1A"/>
    <w:rsid w:val="004F092B"/>
    <w:rsid w:val="004F416E"/>
    <w:rsid w:val="00541E1A"/>
    <w:rsid w:val="005622F0"/>
    <w:rsid w:val="005866BE"/>
    <w:rsid w:val="00594B2A"/>
    <w:rsid w:val="00620723"/>
    <w:rsid w:val="00621623"/>
    <w:rsid w:val="00626988"/>
    <w:rsid w:val="006464C4"/>
    <w:rsid w:val="00681BB3"/>
    <w:rsid w:val="00683937"/>
    <w:rsid w:val="00695DA2"/>
    <w:rsid w:val="006E745D"/>
    <w:rsid w:val="007215EC"/>
    <w:rsid w:val="007256DE"/>
    <w:rsid w:val="00782910"/>
    <w:rsid w:val="00786D16"/>
    <w:rsid w:val="00790125"/>
    <w:rsid w:val="007A5BEB"/>
    <w:rsid w:val="007B2B48"/>
    <w:rsid w:val="007C0F56"/>
    <w:rsid w:val="008320CC"/>
    <w:rsid w:val="00864DDB"/>
    <w:rsid w:val="008C63B1"/>
    <w:rsid w:val="00906F0E"/>
    <w:rsid w:val="009A4D0C"/>
    <w:rsid w:val="009B20FB"/>
    <w:rsid w:val="00A65789"/>
    <w:rsid w:val="00A951DB"/>
    <w:rsid w:val="00AA24D8"/>
    <w:rsid w:val="00AB5EE5"/>
    <w:rsid w:val="00B43DD3"/>
    <w:rsid w:val="00B46658"/>
    <w:rsid w:val="00B737FE"/>
    <w:rsid w:val="00B828EA"/>
    <w:rsid w:val="00B966E9"/>
    <w:rsid w:val="00BD1AF9"/>
    <w:rsid w:val="00BD7574"/>
    <w:rsid w:val="00C259F3"/>
    <w:rsid w:val="00C450E8"/>
    <w:rsid w:val="00C5544C"/>
    <w:rsid w:val="00C854FD"/>
    <w:rsid w:val="00CA3893"/>
    <w:rsid w:val="00CA4FAB"/>
    <w:rsid w:val="00CF4876"/>
    <w:rsid w:val="00D03BCE"/>
    <w:rsid w:val="00D4262E"/>
    <w:rsid w:val="00D50455"/>
    <w:rsid w:val="00D6540F"/>
    <w:rsid w:val="00D7096F"/>
    <w:rsid w:val="00DC3037"/>
    <w:rsid w:val="00E00BC5"/>
    <w:rsid w:val="00E16CE0"/>
    <w:rsid w:val="00E22E40"/>
    <w:rsid w:val="00E373E2"/>
    <w:rsid w:val="00E4649B"/>
    <w:rsid w:val="00E47D6A"/>
    <w:rsid w:val="00EA0106"/>
    <w:rsid w:val="00EA3CC3"/>
    <w:rsid w:val="00EA5A99"/>
    <w:rsid w:val="00EA6BAC"/>
    <w:rsid w:val="00EE16D8"/>
    <w:rsid w:val="00F0075E"/>
    <w:rsid w:val="00F0169E"/>
    <w:rsid w:val="00F047E4"/>
    <w:rsid w:val="00F253E1"/>
    <w:rsid w:val="00F832A7"/>
    <w:rsid w:val="00F879D3"/>
    <w:rsid w:val="00FB6E06"/>
    <w:rsid w:val="00FF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/>
    <o:shapelayout v:ext="edit">
      <o:idmap v:ext="edit" data="1"/>
    </o:shapelayout>
  </w:shapeDefaults>
  <w:decimalSymbol w:val="."/>
  <w:listSeparator w:val=","/>
  <w14:docId w14:val="76A559C7"/>
  <w15:docId w15:val="{A1645C21-8A6C-1348-8BA4-4905BC53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glossaryDocument" Target="glossary/document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A558086-E2E8-5343-9B6F-CE3EC2C8674C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3661B9BF57047BD192E6400A4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BAAE4-85DE-6F4A-80AE-2F04C42B27FE}"/>
      </w:docPartPr>
      <w:docPartBody>
        <w:p w:rsidR="002328CC" w:rsidRDefault="000F51C9">
          <w:pPr>
            <w:pStyle w:val="5323661B9BF57047BD192E6400A4535D"/>
          </w:pPr>
          <w:r>
            <w:t>Experience</w:t>
          </w:r>
        </w:p>
      </w:docPartBody>
    </w:docPart>
    <w:docPart>
      <w:docPartPr>
        <w:name w:val="E62525F94EB10F4E89387AAB0D1FC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5A93E-22DA-AC42-ADC0-16AE21A6BC6C}"/>
      </w:docPartPr>
      <w:docPartBody>
        <w:p w:rsidR="002328CC" w:rsidRDefault="000F51C9">
          <w:pPr>
            <w:pStyle w:val="E62525F94EB10F4E89387AAB0D1FCFD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1EE22B78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F2CCFC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4A69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693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66A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9C95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1CFD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EEDE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BE4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CC"/>
    <w:rsid w:val="000F51C9"/>
    <w:rsid w:val="00102202"/>
    <w:rsid w:val="002328CC"/>
    <w:rsid w:val="003A157C"/>
    <w:rsid w:val="006B02B6"/>
    <w:rsid w:val="007F437C"/>
    <w:rsid w:val="008F6695"/>
    <w:rsid w:val="00BE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F815B2FF83A7E41BD5322C1B44D34A5">
    <w:name w:val="DF815B2FF83A7E41BD5322C1B44D34A5"/>
  </w:style>
  <w:style w:type="paragraph" w:customStyle="1" w:styleId="18876DD4A84E3844B8A7CED4D1FA8E16">
    <w:name w:val="18876DD4A84E3844B8A7CED4D1FA8E16"/>
  </w:style>
  <w:style w:type="paragraph" w:customStyle="1" w:styleId="7366569F6584684AAFF0A79251B9C5C7">
    <w:name w:val="7366569F6584684AAFF0A79251B9C5C7"/>
  </w:style>
  <w:style w:type="paragraph" w:customStyle="1" w:styleId="FCDE861A8197E14F89A1AF35127E5B3F">
    <w:name w:val="FCDE861A8197E14F89A1AF35127E5B3F"/>
  </w:style>
  <w:style w:type="paragraph" w:customStyle="1" w:styleId="5323661B9BF57047BD192E6400A4535D">
    <w:name w:val="5323661B9BF57047BD192E6400A4535D"/>
  </w:style>
  <w:style w:type="paragraph" w:customStyle="1" w:styleId="460FF913927A4648AB76343918D06246">
    <w:name w:val="460FF913927A4648AB76343918D06246"/>
  </w:style>
  <w:style w:type="paragraph" w:customStyle="1" w:styleId="7920F250D4991149964A41905241179A">
    <w:name w:val="7920F250D4991149964A41905241179A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86E7041C3DEA1845AFF16AC575E342D7">
    <w:name w:val="86E7041C3DEA1845AFF16AC575E342D7"/>
  </w:style>
  <w:style w:type="paragraph" w:customStyle="1" w:styleId="E62525F94EB10F4E89387AAB0D1FCFD0">
    <w:name w:val="E62525F94EB10F4E89387AAB0D1FCFD0"/>
  </w:style>
  <w:style w:type="paragraph" w:customStyle="1" w:styleId="2C2C7F7380D3D2439162315B4A2DEEC9">
    <w:name w:val="2C2C7F7380D3D2439162315B4A2DEEC9"/>
  </w:style>
  <w:style w:type="paragraph" w:customStyle="1" w:styleId="6C2FD3D030971C4F9DD1E04E5E05053C">
    <w:name w:val="6C2FD3D030971C4F9DD1E04E5E05053C"/>
  </w:style>
  <w:style w:type="paragraph" w:customStyle="1" w:styleId="D52AE7FDD270DE4C8DAFDDA3BB22EA74">
    <w:name w:val="D52AE7FDD270DE4C8DAFDDA3BB22E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57BDA-F2C9-4F4B-8CDA-AE6EAFCBDA6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%7bAA558086-E2E8-5343-9B6F-CE3EC2C8674C%7dtf50002018.dotx</Template>
  <TotalTime>16</TotalTime>
  <Pages>2</Pages>
  <Words>189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alejandra miranda morales</dc:creator>
  <cp:keywords/>
  <dc:description/>
  <cp:lastModifiedBy>karla alejandra miranda morales</cp:lastModifiedBy>
  <cp:revision>23</cp:revision>
  <dcterms:created xsi:type="dcterms:W3CDTF">2020-01-10T20:16:00Z</dcterms:created>
  <dcterms:modified xsi:type="dcterms:W3CDTF">2020-07-20T15:18:00Z</dcterms:modified>
</cp:coreProperties>
</file>