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7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806"/>
        <w:gridCol w:w="6732"/>
      </w:tblGrid>
      <w:tr w:rsidR="002C2CDD" w:rsidRPr="00333CD3" w:rsidTr="00A73AAB">
        <w:trPr>
          <w:trHeight w:val="13389"/>
        </w:trPr>
        <w:tc>
          <w:tcPr>
            <w:tcW w:w="3806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ciales"/>
            </w:pPr>
            <w:r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4996E8" wp14:editId="6A2F2D0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0D8C104E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136205" w:rsidP="007569C1">
            <w:pPr>
              <w:pStyle w:val="Ttulo3"/>
            </w:pPr>
            <w:r>
              <w:t>CONTACTO</w:t>
            </w:r>
          </w:p>
          <w:p w:rsidR="002C2CDD" w:rsidRDefault="00136205" w:rsidP="007569C1">
            <w:r w:rsidRPr="00136205">
              <w:rPr>
                <w:b/>
              </w:rPr>
              <w:t>Dirección</w:t>
            </w:r>
            <w:r>
              <w:t>: 5 de mayo, salamanca 36700</w:t>
            </w:r>
          </w:p>
          <w:p w:rsidR="00136205" w:rsidRDefault="00136205" w:rsidP="007569C1">
            <w:r w:rsidRPr="00136205">
              <w:rPr>
                <w:b/>
              </w:rPr>
              <w:t>Teléfono:</w:t>
            </w:r>
            <w:r>
              <w:t xml:space="preserve"> 4646509929</w:t>
            </w:r>
          </w:p>
          <w:p w:rsidR="00136205" w:rsidRPr="00333CD3" w:rsidRDefault="00136205" w:rsidP="007569C1">
            <w:r w:rsidRPr="00136205">
              <w:rPr>
                <w:b/>
              </w:rPr>
              <w:t>Correo electrónico:</w:t>
            </w:r>
            <w:r>
              <w:t xml:space="preserve"> karen199618@hotmail.com</w:t>
            </w:r>
          </w:p>
          <w:p w:rsidR="002C2CDD" w:rsidRPr="00333CD3" w:rsidRDefault="007D7A10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1230B3933ABE4DC59C6EA12F46FD0DC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Aptitudes</w:t>
                </w:r>
              </w:sdtContent>
            </w:sdt>
          </w:p>
          <w:p w:rsidR="00741125" w:rsidRDefault="00136205" w:rsidP="00136205">
            <w:pPr>
              <w:pStyle w:val="Prrafodelista"/>
              <w:numPr>
                <w:ilvl w:val="0"/>
                <w:numId w:val="1"/>
              </w:numPr>
            </w:pPr>
            <w:r>
              <w:t>Habilidades comunicativas</w:t>
            </w:r>
          </w:p>
          <w:p w:rsidR="00136205" w:rsidRDefault="00136205" w:rsidP="00136205">
            <w:pPr>
              <w:pStyle w:val="Prrafodelista"/>
              <w:numPr>
                <w:ilvl w:val="0"/>
                <w:numId w:val="1"/>
              </w:numPr>
            </w:pPr>
            <w:r>
              <w:t>Contabilidad</w:t>
            </w:r>
          </w:p>
          <w:p w:rsidR="006E207D" w:rsidRDefault="00136205" w:rsidP="00EF0864">
            <w:pPr>
              <w:pStyle w:val="Prrafodelista"/>
              <w:numPr>
                <w:ilvl w:val="0"/>
                <w:numId w:val="1"/>
              </w:numPr>
            </w:pPr>
            <w:r>
              <w:t>Honestidad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Flexible y con mentalidad abierta a probar nuevas técnicas de entrenamiento</w:t>
            </w:r>
          </w:p>
          <w:p w:rsidR="00E9009A" w:rsidRDefault="00E9009A" w:rsidP="006E207D">
            <w:pPr>
              <w:pStyle w:val="Prrafodelista"/>
              <w:numPr>
                <w:ilvl w:val="0"/>
                <w:numId w:val="1"/>
              </w:numPr>
            </w:pPr>
            <w:r>
              <w:t>Manejo de computo, Excel, Word,etc.</w:t>
            </w:r>
            <w:bookmarkStart w:id="0" w:name="_GoBack"/>
            <w:bookmarkEnd w:id="0"/>
          </w:p>
          <w:p w:rsidR="00136205" w:rsidRPr="00333CD3" w:rsidRDefault="00136205" w:rsidP="00136205">
            <w:pPr>
              <w:pStyle w:val="Prrafodelista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6732" w:type="dxa"/>
              <w:tblInd w:w="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732"/>
            </w:tblGrid>
            <w:tr w:rsidR="00C612DA" w:rsidRPr="00333CD3" w:rsidTr="00A73AAB">
              <w:trPr>
                <w:trHeight w:hRule="exact" w:val="1199"/>
              </w:trPr>
              <w:tc>
                <w:tcPr>
                  <w:tcW w:w="6732" w:type="dxa"/>
                  <w:vAlign w:val="center"/>
                </w:tcPr>
                <w:p w:rsidR="00C612DA" w:rsidRPr="00333CD3" w:rsidRDefault="007D7A10" w:rsidP="00C612DA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2C4EC1A663A4457DBD7B51CFBD7C997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9009A">
                        <w:rPr>
                          <w:lang w:val="es-MX"/>
                        </w:rPr>
                        <w:t xml:space="preserve">anaKaren </w:t>
                      </w:r>
                      <w:r w:rsidR="00E9009A">
                        <w:rPr>
                          <w:lang w:val="es-MX"/>
                        </w:rPr>
                        <w:br/>
                        <w:t>palestino chimal</w:t>
                      </w:r>
                    </w:sdtContent>
                  </w:sdt>
                </w:p>
                <w:p w:rsidR="00C612DA" w:rsidRPr="00333CD3" w:rsidRDefault="007D7A10" w:rsidP="00E02DCD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D8D15C66131C4195A78C86DD9512339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rPr>
                          <w:lang w:bidi="es-ES"/>
                        </w:rPr>
                        <w:t>Profesión o sector</w:t>
                      </w:r>
                    </w:sdtContent>
                  </w:sdt>
                  <w:r w:rsidR="00E02DCD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0AAB3274BFC5494490E57804E8BD92D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p w:rsidR="002C2CDD" w:rsidRPr="00333CD3" w:rsidRDefault="00814035" w:rsidP="007569C1">
            <w:pPr>
              <w:pStyle w:val="Ttulo3"/>
            </w:pPr>
            <w:r>
              <w:t>resumen profesional</w:t>
            </w:r>
          </w:p>
          <w:p w:rsidR="002C2CDD" w:rsidRDefault="00814035" w:rsidP="007569C1">
            <w:r>
              <w:t>Auxiliar contable con más de 6 años de experiencia</w:t>
            </w:r>
          </w:p>
          <w:p w:rsidR="00814035" w:rsidRPr="00333CD3" w:rsidRDefault="00814035" w:rsidP="007569C1">
            <w:r>
              <w:t>Técnico administrativo titulado.</w:t>
            </w:r>
          </w:p>
          <w:p w:rsidR="002C2CDD" w:rsidRPr="00333CD3" w:rsidRDefault="00814035" w:rsidP="007569C1">
            <w:pPr>
              <w:pStyle w:val="Ttulo3"/>
            </w:pPr>
            <w:r>
              <w:t>historial laboral</w:t>
            </w:r>
          </w:p>
          <w:p w:rsidR="00814035" w:rsidRDefault="00814035" w:rsidP="007569C1">
            <w:pPr>
              <w:pStyle w:val="Ttulo4"/>
            </w:pPr>
            <w:r>
              <w:t>auxiliar contable</w:t>
            </w:r>
          </w:p>
          <w:p w:rsidR="002C2CDD" w:rsidRDefault="00814035" w:rsidP="007569C1">
            <w:pPr>
              <w:pStyle w:val="Ttulo4"/>
              <w:rPr>
                <w:lang w:bidi="es-ES"/>
              </w:rPr>
            </w:pPr>
            <w:r>
              <w:t xml:space="preserve">ingenieria de instrumentacion y control automatico sa de cv </w:t>
            </w:r>
            <w:r w:rsidRPr="00814035">
              <w:rPr>
                <w:rFonts w:asciiTheme="minorHAnsi" w:hAnsiTheme="minorHAnsi"/>
              </w:rPr>
              <w:t>10/2014-actual</w:t>
            </w:r>
            <w:r>
              <w:rPr>
                <w:lang w:bidi="es-ES"/>
              </w:rPr>
              <w:t xml:space="preserve"> </w:t>
            </w:r>
          </w:p>
          <w:p w:rsidR="002C2CD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Captura de ingresos, egresos, diarios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Facturación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Sistema contpaq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Complementos de pago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Costos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Provisión de proveedores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 xml:space="preserve">Flujo de </w:t>
            </w:r>
            <w:r w:rsidR="00942493">
              <w:t>IVA</w:t>
            </w:r>
            <w:r>
              <w:t xml:space="preserve"> a </w:t>
            </w:r>
            <w:r w:rsidR="00942493">
              <w:t>acreditable</w:t>
            </w:r>
            <w:r>
              <w:t xml:space="preserve">, e </w:t>
            </w:r>
            <w:r w:rsidR="00942493">
              <w:t>IVA</w:t>
            </w:r>
            <w:r>
              <w:t xml:space="preserve"> causado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 xml:space="preserve">Pagos provisionales isr , </w:t>
            </w:r>
            <w:r w:rsidR="00942493">
              <w:t>IVA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Pago provisional impuesto s/nomina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Conciliaciones bancarias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 xml:space="preserve">Actualizaciones activo </w:t>
            </w:r>
            <w:r w:rsidR="00942493">
              <w:t>fijo, imss</w:t>
            </w:r>
            <w:r>
              <w:t xml:space="preserve">, </w:t>
            </w:r>
            <w:r w:rsidR="00942493">
              <w:t>etc.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Depreciación contable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Amortización contable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>Control óptimo de los informes de facturación y la contabilización de las facturas</w:t>
            </w:r>
          </w:p>
          <w:p w:rsidR="006E207D" w:rsidRDefault="006E207D" w:rsidP="006E207D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documentación de estados financieros para su </w:t>
            </w:r>
            <w:r w:rsidR="00942493">
              <w:t>análisis</w:t>
            </w:r>
            <w:r>
              <w:t xml:space="preserve"> </w:t>
            </w:r>
          </w:p>
          <w:p w:rsidR="00942493" w:rsidRDefault="00942493" w:rsidP="007569C1">
            <w:pPr>
              <w:pStyle w:val="Prrafodelista"/>
              <w:numPr>
                <w:ilvl w:val="0"/>
                <w:numId w:val="1"/>
              </w:numPr>
            </w:pPr>
            <w:r>
              <w:t xml:space="preserve">Experiencia a en la contabilidad de proveedores y la preparación de facturas para pagos </w:t>
            </w:r>
          </w:p>
          <w:p w:rsidR="00B750C8" w:rsidRDefault="00B750C8" w:rsidP="00942493">
            <w:pPr>
              <w:pStyle w:val="Prrafodelista"/>
              <w:rPr>
                <w:b/>
                <w:sz w:val="24"/>
                <w:szCs w:val="24"/>
              </w:rPr>
            </w:pPr>
          </w:p>
          <w:p w:rsidR="002C2CDD" w:rsidRPr="00B750C8" w:rsidRDefault="00942493" w:rsidP="00B750C8">
            <w:pPr>
              <w:rPr>
                <w:b/>
              </w:rPr>
            </w:pPr>
            <w:r w:rsidRPr="00B750C8">
              <w:rPr>
                <w:b/>
                <w:sz w:val="24"/>
                <w:szCs w:val="24"/>
              </w:rPr>
              <w:t>FORMACION</w:t>
            </w:r>
          </w:p>
          <w:p w:rsidR="002C2CDD" w:rsidRDefault="00942493" w:rsidP="007569C1">
            <w:r>
              <w:t>Licenciatura en contabilidad pública- 2018</w:t>
            </w:r>
          </w:p>
          <w:p w:rsidR="00942493" w:rsidRDefault="00942493" w:rsidP="007569C1">
            <w:r>
              <w:t xml:space="preserve">Escuela de educación superior libertad- salamanca </w:t>
            </w:r>
          </w:p>
          <w:p w:rsidR="00942493" w:rsidRDefault="00942493" w:rsidP="007569C1"/>
          <w:p w:rsidR="00942493" w:rsidRDefault="00942493" w:rsidP="007569C1">
            <w:r>
              <w:t>Técnico administrativo -2014</w:t>
            </w:r>
          </w:p>
          <w:p w:rsidR="00741125" w:rsidRPr="00333CD3" w:rsidRDefault="00942493" w:rsidP="009F4639">
            <w:r>
              <w:t xml:space="preserve">Instituto social comercial en contaduría </w:t>
            </w:r>
            <w:r w:rsidR="009F4639">
              <w:t>administrativa-salamanca</w:t>
            </w:r>
          </w:p>
        </w:tc>
      </w:tr>
    </w:tbl>
    <w:p w:rsidR="00C660E5" w:rsidRDefault="00C660E5" w:rsidP="00E22E87">
      <w:pPr>
        <w:pStyle w:val="Sinespaciado"/>
      </w:pPr>
    </w:p>
    <w:sectPr w:rsidR="00C660E5" w:rsidSect="000B628A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A10" w:rsidRDefault="007D7A10" w:rsidP="00713050">
      <w:pPr>
        <w:spacing w:line="240" w:lineRule="auto"/>
      </w:pPr>
      <w:r>
        <w:separator/>
      </w:r>
    </w:p>
  </w:endnote>
  <w:endnote w:type="continuationSeparator" w:id="0">
    <w:p w:rsidR="007D7A10" w:rsidRDefault="007D7A1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715D8E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715D8E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715D8E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715D8E">
          <w:pPr>
            <w:pStyle w:val="Piedepgina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9009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08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1544"/>
      <w:gridCol w:w="1544"/>
      <w:gridCol w:w="1543"/>
      <w:gridCol w:w="1543"/>
      <w:gridCol w:w="1543"/>
      <w:gridCol w:w="1543"/>
      <w:gridCol w:w="1545"/>
    </w:tblGrid>
    <w:tr w:rsidR="00B750C8" w:rsidTr="00B750C8">
      <w:trPr>
        <w:trHeight w:val="301"/>
      </w:trPr>
      <w:tc>
        <w:tcPr>
          <w:tcW w:w="154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750C8" w:rsidRDefault="00B750C8" w:rsidP="00217980">
          <w:pPr>
            <w:pStyle w:val="Piedepgina"/>
          </w:pPr>
        </w:p>
      </w:tc>
      <w:tc>
        <w:tcPr>
          <w:tcW w:w="154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750C8" w:rsidRDefault="00B750C8" w:rsidP="00217980">
          <w:pPr>
            <w:pStyle w:val="Piedepgina"/>
          </w:pPr>
        </w:p>
      </w:tc>
      <w:tc>
        <w:tcPr>
          <w:tcW w:w="1543" w:type="dxa"/>
        </w:tcPr>
        <w:p w:rsidR="00B750C8" w:rsidRDefault="00B750C8" w:rsidP="00217980">
          <w:pPr>
            <w:pStyle w:val="Piedepgina"/>
          </w:pPr>
        </w:p>
      </w:tc>
      <w:tc>
        <w:tcPr>
          <w:tcW w:w="1543" w:type="dxa"/>
        </w:tcPr>
        <w:p w:rsidR="00B750C8" w:rsidRDefault="00B750C8" w:rsidP="00217980">
          <w:pPr>
            <w:pStyle w:val="Piedepgina"/>
          </w:pPr>
        </w:p>
      </w:tc>
      <w:tc>
        <w:tcPr>
          <w:tcW w:w="1543" w:type="dxa"/>
        </w:tcPr>
        <w:p w:rsidR="00B750C8" w:rsidRDefault="00B750C8" w:rsidP="00217980">
          <w:pPr>
            <w:pStyle w:val="Piedepgina"/>
          </w:pPr>
        </w:p>
      </w:tc>
      <w:tc>
        <w:tcPr>
          <w:tcW w:w="154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750C8" w:rsidRDefault="00B750C8" w:rsidP="00217980">
          <w:pPr>
            <w:pStyle w:val="Piedepgina"/>
          </w:pPr>
        </w:p>
      </w:tc>
      <w:tc>
        <w:tcPr>
          <w:tcW w:w="154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750C8" w:rsidRDefault="00B750C8" w:rsidP="00B750C8">
          <w:pPr>
            <w:pStyle w:val="Piedepgina"/>
            <w:jc w:val="left"/>
          </w:pPr>
        </w:p>
      </w:tc>
    </w:tr>
    <w:tr w:rsidR="00B750C8" w:rsidTr="00B750C8">
      <w:trPr>
        <w:gridAfter w:val="2"/>
        <w:wAfter w:w="3088" w:type="dxa"/>
        <w:trHeight w:val="301"/>
      </w:trPr>
      <w:tc>
        <w:tcPr>
          <w:tcW w:w="1544" w:type="dxa"/>
        </w:tcPr>
        <w:p w:rsidR="00B750C8" w:rsidRDefault="00B750C8" w:rsidP="00B750C8">
          <w:pPr>
            <w:pStyle w:val="Piedepgina"/>
            <w:jc w:val="left"/>
          </w:pPr>
        </w:p>
      </w:tc>
      <w:tc>
        <w:tcPr>
          <w:tcW w:w="1544" w:type="dxa"/>
          <w:tcMar>
            <w:top w:w="144" w:type="dxa"/>
            <w:left w:w="115" w:type="dxa"/>
            <w:right w:w="115" w:type="dxa"/>
          </w:tcMar>
        </w:tcPr>
        <w:p w:rsidR="00B750C8" w:rsidRPr="00C2098A" w:rsidRDefault="00B750C8" w:rsidP="00B750C8">
          <w:pPr>
            <w:pStyle w:val="Piedepgina"/>
            <w:jc w:val="left"/>
          </w:pPr>
        </w:p>
      </w:tc>
      <w:tc>
        <w:tcPr>
          <w:tcW w:w="1543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52902382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B750C8" w:rsidRPr="00C2098A" w:rsidRDefault="00B750C8" w:rsidP="00B750C8">
              <w:pPr>
                <w:pStyle w:val="Piedepgina"/>
              </w:pPr>
              <w:r>
                <w:t xml:space="preserve">     </w:t>
              </w:r>
            </w:p>
          </w:sdtContent>
        </w:sdt>
      </w:tc>
      <w:tc>
        <w:tcPr>
          <w:tcW w:w="1543" w:type="dxa"/>
        </w:tcPr>
        <w:p w:rsidR="00B750C8" w:rsidRDefault="00B750C8" w:rsidP="00B750C8">
          <w:pPr>
            <w:pStyle w:val="Piedepgina"/>
          </w:pPr>
        </w:p>
      </w:tc>
      <w:tc>
        <w:tcPr>
          <w:tcW w:w="1543" w:type="dxa"/>
        </w:tcPr>
        <w:p w:rsidR="00B750C8" w:rsidRDefault="00B750C8" w:rsidP="00B750C8">
          <w:pPr>
            <w:pStyle w:val="Piedepgina"/>
          </w:pPr>
        </w:p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A10" w:rsidRDefault="007D7A10" w:rsidP="00713050">
      <w:pPr>
        <w:spacing w:line="240" w:lineRule="auto"/>
      </w:pPr>
      <w:r>
        <w:separator/>
      </w:r>
    </w:p>
  </w:footnote>
  <w:footnote w:type="continuationSeparator" w:id="0">
    <w:p w:rsidR="007D7A10" w:rsidRDefault="007D7A1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346D1B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25EFC"/>
    <w:multiLevelType w:val="hybridMultilevel"/>
    <w:tmpl w:val="BF280FB0"/>
    <w:lvl w:ilvl="0" w:tplc="A70E6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05"/>
    <w:rsid w:val="00091382"/>
    <w:rsid w:val="000B0619"/>
    <w:rsid w:val="000B61CA"/>
    <w:rsid w:val="000B628A"/>
    <w:rsid w:val="000F7610"/>
    <w:rsid w:val="00114ED7"/>
    <w:rsid w:val="00136205"/>
    <w:rsid w:val="00140B0E"/>
    <w:rsid w:val="00163EBE"/>
    <w:rsid w:val="001A21CE"/>
    <w:rsid w:val="001A5CA9"/>
    <w:rsid w:val="001B2AC1"/>
    <w:rsid w:val="001B403A"/>
    <w:rsid w:val="001C3C39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46D1B"/>
    <w:rsid w:val="00364079"/>
    <w:rsid w:val="003A7F1E"/>
    <w:rsid w:val="003C5528"/>
    <w:rsid w:val="004077FB"/>
    <w:rsid w:val="00424DD9"/>
    <w:rsid w:val="0046104A"/>
    <w:rsid w:val="004717C5"/>
    <w:rsid w:val="004F3CC5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6E207D"/>
    <w:rsid w:val="00713050"/>
    <w:rsid w:val="00715D8E"/>
    <w:rsid w:val="00741125"/>
    <w:rsid w:val="00746F7F"/>
    <w:rsid w:val="007569C1"/>
    <w:rsid w:val="00763832"/>
    <w:rsid w:val="007A4F1B"/>
    <w:rsid w:val="007D2696"/>
    <w:rsid w:val="007D7A10"/>
    <w:rsid w:val="00811117"/>
    <w:rsid w:val="00814035"/>
    <w:rsid w:val="00841146"/>
    <w:rsid w:val="0088504C"/>
    <w:rsid w:val="0089382B"/>
    <w:rsid w:val="008A1907"/>
    <w:rsid w:val="008C6BCA"/>
    <w:rsid w:val="008C7B50"/>
    <w:rsid w:val="00942493"/>
    <w:rsid w:val="009B3C40"/>
    <w:rsid w:val="009F4639"/>
    <w:rsid w:val="009F7A1E"/>
    <w:rsid w:val="00A42540"/>
    <w:rsid w:val="00A50939"/>
    <w:rsid w:val="00A73AAB"/>
    <w:rsid w:val="00AA6A40"/>
    <w:rsid w:val="00B5664D"/>
    <w:rsid w:val="00B750C8"/>
    <w:rsid w:val="00BA5B40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4109"/>
    <w:rsid w:val="00D75706"/>
    <w:rsid w:val="00DD1DA3"/>
    <w:rsid w:val="00DD6416"/>
    <w:rsid w:val="00DF4E0A"/>
    <w:rsid w:val="00E02DCD"/>
    <w:rsid w:val="00E12C60"/>
    <w:rsid w:val="00E22E87"/>
    <w:rsid w:val="00E57630"/>
    <w:rsid w:val="00E86C2B"/>
    <w:rsid w:val="00E9009A"/>
    <w:rsid w:val="00EF0864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A95340-51EA-4D17-88DC-E23C34BA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13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en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30B3933ABE4DC59C6EA12F46FD0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C8A2B-7B24-4CE8-95B0-29651C440129}"/>
      </w:docPartPr>
      <w:docPartBody>
        <w:p w:rsidR="00644EC4" w:rsidRDefault="005F5E01">
          <w:pPr>
            <w:pStyle w:val="1230B3933ABE4DC59C6EA12F46FD0DCA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2C4EC1A663A4457DBD7B51CFBD7C9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8F1B8-542A-4312-8BDF-24D2F2BAD0D2}"/>
      </w:docPartPr>
      <w:docPartBody>
        <w:p w:rsidR="00644EC4" w:rsidRDefault="005F5E01">
          <w:pPr>
            <w:pStyle w:val="2C4EC1A663A4457DBD7B51CFBD7C997F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D8D15C66131C4195A78C86DD95123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B7D17-0636-4AAB-9B11-AD589AFA48C3}"/>
      </w:docPartPr>
      <w:docPartBody>
        <w:p w:rsidR="00644EC4" w:rsidRDefault="005F5E01">
          <w:pPr>
            <w:pStyle w:val="D8D15C66131C4195A78C86DD9512339D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0AAB3274BFC5494490E57804E8BD9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C5448-ADDF-4576-B0DD-EAE0679A9C5A}"/>
      </w:docPartPr>
      <w:docPartBody>
        <w:p w:rsidR="00644EC4" w:rsidRDefault="005F5E01">
          <w:pPr>
            <w:pStyle w:val="0AAB3274BFC5494490E57804E8BD92DF"/>
          </w:pPr>
          <w:r w:rsidRPr="00333CD3">
            <w:rPr>
              <w:lang w:bidi="es-ES"/>
            </w:rPr>
            <w:t>Vínculo a otras propiedades en línea: Cartera, sitio web o 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7F"/>
    <w:rsid w:val="001D4D7F"/>
    <w:rsid w:val="00333709"/>
    <w:rsid w:val="005F5E01"/>
    <w:rsid w:val="00644EC4"/>
    <w:rsid w:val="00E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EEE3836C344644AAA91030DCB8B724">
    <w:name w:val="0AEEE3836C344644AAA91030DCB8B724"/>
  </w:style>
  <w:style w:type="paragraph" w:customStyle="1" w:styleId="995D1C5A9B434896B4C4E3CAC360A980">
    <w:name w:val="995D1C5A9B434896B4C4E3CAC360A980"/>
  </w:style>
  <w:style w:type="paragraph" w:customStyle="1" w:styleId="204621234E67454BAC91EF1E236E832B">
    <w:name w:val="204621234E67454BAC91EF1E236E832B"/>
  </w:style>
  <w:style w:type="paragraph" w:customStyle="1" w:styleId="1230B3933ABE4DC59C6EA12F46FD0DCA">
    <w:name w:val="1230B3933ABE4DC59C6EA12F46FD0DCA"/>
  </w:style>
  <w:style w:type="paragraph" w:customStyle="1" w:styleId="824D57B2FA1C4687B7F9389C92AA7E58">
    <w:name w:val="824D57B2FA1C4687B7F9389C92AA7E58"/>
  </w:style>
  <w:style w:type="paragraph" w:customStyle="1" w:styleId="2C4EC1A663A4457DBD7B51CFBD7C997F">
    <w:name w:val="2C4EC1A663A4457DBD7B51CFBD7C997F"/>
  </w:style>
  <w:style w:type="paragraph" w:customStyle="1" w:styleId="D8D15C66131C4195A78C86DD9512339D">
    <w:name w:val="D8D15C66131C4195A78C86DD9512339D"/>
  </w:style>
  <w:style w:type="paragraph" w:customStyle="1" w:styleId="0AAB3274BFC5494490E57804E8BD92DF">
    <w:name w:val="0AAB3274BFC5494490E57804E8BD92DF"/>
  </w:style>
  <w:style w:type="paragraph" w:customStyle="1" w:styleId="E14FF95E39FD4CEF9FFC3DC2DD605F66">
    <w:name w:val="E14FF95E39FD4CEF9FFC3DC2DD605F66"/>
  </w:style>
  <w:style w:type="paragraph" w:customStyle="1" w:styleId="EA3441D711174B4B963FFE27B5DE7515">
    <w:name w:val="EA3441D711174B4B963FFE27B5DE7515"/>
  </w:style>
  <w:style w:type="paragraph" w:customStyle="1" w:styleId="E9E0776BC24241E9B944AD043C528238">
    <w:name w:val="E9E0776BC24241E9B944AD043C528238"/>
  </w:style>
  <w:style w:type="paragraph" w:customStyle="1" w:styleId="EA91F6805902406C9B77B7ADCF625B20">
    <w:name w:val="EA91F6805902406C9B77B7ADCF625B20"/>
  </w:style>
  <w:style w:type="paragraph" w:customStyle="1" w:styleId="BBEE68B382EF4691A7339199BD610B5F">
    <w:name w:val="BBEE68B382EF4691A7339199BD610B5F"/>
  </w:style>
  <w:style w:type="paragraph" w:customStyle="1" w:styleId="81F2A86F3E87489095FEFFAEDBF7A45D">
    <w:name w:val="81F2A86F3E87489095FEFFAEDBF7A45D"/>
  </w:style>
  <w:style w:type="paragraph" w:customStyle="1" w:styleId="172D833B7D824FF7B3E9B384FF99C025">
    <w:name w:val="172D833B7D824FF7B3E9B384FF99C025"/>
  </w:style>
  <w:style w:type="paragraph" w:customStyle="1" w:styleId="F202EDAF9B08495AB44BF61DE35C826B">
    <w:name w:val="F202EDAF9B08495AB44BF61DE35C826B"/>
  </w:style>
  <w:style w:type="paragraph" w:customStyle="1" w:styleId="7ECF09C6F12C4461920B30811C5D9935">
    <w:name w:val="7ECF09C6F12C4461920B30811C5D9935"/>
  </w:style>
  <w:style w:type="paragraph" w:customStyle="1" w:styleId="E8ADC65A4510413EAA2717B94639EEF5">
    <w:name w:val="E8ADC65A4510413EAA2717B94639EEF5"/>
  </w:style>
  <w:style w:type="paragraph" w:customStyle="1" w:styleId="075406AE22AC4AD48B8DEEC0CB9EC955">
    <w:name w:val="075406AE22AC4AD48B8DEEC0CB9EC955"/>
  </w:style>
  <w:style w:type="paragraph" w:customStyle="1" w:styleId="11090813B82C4E8997960AE0E5B10F48">
    <w:name w:val="11090813B82C4E8997960AE0E5B10F48"/>
  </w:style>
  <w:style w:type="paragraph" w:customStyle="1" w:styleId="62C954FEB18248739CFC09B1B6650D84">
    <w:name w:val="62C954FEB18248739CFC09B1B6650D84"/>
  </w:style>
  <w:style w:type="paragraph" w:customStyle="1" w:styleId="11B76B28E6EB44CA86EDF41A533062D7">
    <w:name w:val="11B76B28E6EB44CA86EDF41A533062D7"/>
  </w:style>
  <w:style w:type="paragraph" w:customStyle="1" w:styleId="9BD49F11C5FB4DD3922C228F724DEB74">
    <w:name w:val="9BD49F11C5FB4DD3922C228F724DEB74"/>
  </w:style>
  <w:style w:type="paragraph" w:customStyle="1" w:styleId="FD465796B49C4E6C9E94D9BACFF2BE98">
    <w:name w:val="FD465796B49C4E6C9E94D9BACFF2BE98"/>
  </w:style>
  <w:style w:type="paragraph" w:customStyle="1" w:styleId="73DBE13786224033BC74E206C733942E">
    <w:name w:val="73DBE13786224033BC74E206C733942E"/>
  </w:style>
  <w:style w:type="paragraph" w:customStyle="1" w:styleId="FCE3856CFF8D4CE685FFE84D54B3D0DF">
    <w:name w:val="FCE3856CFF8D4CE685FFE84D54B3D0DF"/>
  </w:style>
  <w:style w:type="paragraph" w:customStyle="1" w:styleId="60D2C76769DC4B8AB2790262F10CF8DA">
    <w:name w:val="60D2C76769DC4B8AB2790262F10CF8DA"/>
  </w:style>
  <w:style w:type="paragraph" w:customStyle="1" w:styleId="FD2DFC414E8A4F6C982255C395CE19F6">
    <w:name w:val="FD2DFC414E8A4F6C982255C395CE19F6"/>
  </w:style>
  <w:style w:type="paragraph" w:customStyle="1" w:styleId="F1251DDF599D4B488A1B859A016DCF98">
    <w:name w:val="F1251DDF599D4B488A1B859A016DCF98"/>
    <w:rsid w:val="001D4D7F"/>
  </w:style>
  <w:style w:type="paragraph" w:customStyle="1" w:styleId="A666ABD1CD7B4C7B86B192CBA387F424">
    <w:name w:val="A666ABD1CD7B4C7B86B192CBA387F424"/>
    <w:rsid w:val="001D4D7F"/>
  </w:style>
  <w:style w:type="paragraph" w:customStyle="1" w:styleId="095EBB5C09524CEA8C21345662F3C051">
    <w:name w:val="095EBB5C09524CEA8C21345662F3C051"/>
    <w:rsid w:val="001D4D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19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anaKaren 
palestino chimal</dc:creator>
  <cp:keywords/>
  <dc:description/>
  <cp:lastModifiedBy>Karen</cp:lastModifiedBy>
  <cp:revision>12</cp:revision>
  <dcterms:created xsi:type="dcterms:W3CDTF">2020-07-30T16:04:00Z</dcterms:created>
  <dcterms:modified xsi:type="dcterms:W3CDTF">2020-08-10T19:00:00Z</dcterms:modified>
</cp:coreProperties>
</file>