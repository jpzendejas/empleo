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166"/>
        <w:gridCol w:w="217"/>
        <w:gridCol w:w="2271"/>
        <w:gridCol w:w="262"/>
        <w:gridCol w:w="263"/>
        <w:gridCol w:w="699"/>
        <w:gridCol w:w="7022"/>
      </w:tblGrid>
      <w:tr w:rsidR="000334C1" w:rsidRPr="00FC0299" w:rsidTr="00AC5FA0">
        <w:trPr>
          <w:trHeight w:val="540"/>
        </w:trPr>
        <w:tc>
          <w:tcPr>
            <w:tcW w:w="525" w:type="dxa"/>
            <w:gridSpan w:val="3"/>
          </w:tcPr>
          <w:p w:rsidR="000334C1" w:rsidRPr="00FC0299" w:rsidRDefault="000334C1"/>
        </w:tc>
        <w:tc>
          <w:tcPr>
            <w:tcW w:w="2271" w:type="dxa"/>
            <w:tcBorders>
              <w:bottom w:val="single" w:sz="4" w:space="0" w:color="FFFFFF" w:themeColor="background1"/>
            </w:tcBorders>
          </w:tcPr>
          <w:p w:rsidR="000334C1" w:rsidRPr="00FC0299" w:rsidRDefault="000334C1" w:rsidP="00AC5FA0">
            <w:pPr>
              <w:pStyle w:val="Ttulo4"/>
            </w:pPr>
          </w:p>
        </w:tc>
        <w:tc>
          <w:tcPr>
            <w:tcW w:w="525" w:type="dxa"/>
            <w:gridSpan w:val="2"/>
          </w:tcPr>
          <w:p w:rsidR="000334C1" w:rsidRPr="00FC0299" w:rsidRDefault="000334C1"/>
        </w:tc>
        <w:tc>
          <w:tcPr>
            <w:tcW w:w="699" w:type="dxa"/>
            <w:vMerge w:val="restart"/>
          </w:tcPr>
          <w:p w:rsidR="000334C1" w:rsidRPr="00FC0299" w:rsidRDefault="000334C1" w:rsidP="004A28EA"/>
        </w:tc>
        <w:tc>
          <w:tcPr>
            <w:tcW w:w="7022" w:type="dxa"/>
            <w:vMerge w:val="restart"/>
          </w:tcPr>
          <w:p w:rsidR="000334C1" w:rsidRPr="00FC0299" w:rsidRDefault="00AC5FA0" w:rsidP="00D519D7">
            <w:pPr>
              <w:pStyle w:val="Ttulo"/>
              <w:jc w:val="center"/>
            </w:pPr>
            <w:r>
              <w:rPr>
                <w:caps w:val="0"/>
              </w:rPr>
              <w:t>Viridiana Paulina García Robles</w:t>
            </w:r>
          </w:p>
          <w:sdt>
            <w:sdtPr>
              <w:id w:val="2074003189"/>
              <w:placeholder>
                <w:docPart w:val="3D3D4A06902B4EAF888ED834C361BD45"/>
              </w:placeholder>
              <w:temporary/>
              <w:showingPlcHdr/>
              <w15:appearance w15:val="hidden"/>
            </w:sdtPr>
            <w:sdtEndPr/>
            <w:sdtContent>
              <w:p w:rsidR="000334C1" w:rsidRPr="00FC0299" w:rsidRDefault="000334C1" w:rsidP="00EC0F79">
                <w:pPr>
                  <w:pStyle w:val="Ttulo1"/>
                </w:pPr>
                <w:r w:rsidRPr="00FC0299">
                  <w:rPr>
                    <w:lang w:bidi="es-ES"/>
                  </w:rPr>
                  <w:t>Objetivo</w:t>
                </w:r>
              </w:p>
            </w:sdtContent>
          </w:sdt>
          <w:p w:rsidR="000334C1" w:rsidRDefault="00D519D7" w:rsidP="00D519D7">
            <w:pPr>
              <w:jc w:val="both"/>
            </w:pPr>
            <w:r>
              <w:t xml:space="preserve">Ser una persona capaz de adquirir y desarrollar los conocimientos y habilidades necesarias en el área que corresponda. </w:t>
            </w:r>
          </w:p>
          <w:p w:rsidR="00C21B56" w:rsidRPr="00C21B56" w:rsidRDefault="00C21B56" w:rsidP="00C21B56">
            <w:pPr>
              <w:pStyle w:val="Ttulo1"/>
            </w:pPr>
            <w:r>
              <w:t>Información personal</w:t>
            </w:r>
          </w:p>
          <w:p w:rsidR="00C21B56" w:rsidRDefault="00C21B56" w:rsidP="00D519D7">
            <w:pPr>
              <w:jc w:val="both"/>
            </w:pPr>
            <w:r>
              <w:t>Estado civil: Soltera</w:t>
            </w:r>
          </w:p>
          <w:p w:rsidR="00C21B56" w:rsidRPr="00FC0299" w:rsidRDefault="002457D8" w:rsidP="00D519D7">
            <w:pPr>
              <w:jc w:val="both"/>
            </w:pPr>
            <w:r>
              <w:t xml:space="preserve">Edad: 22 años </w:t>
            </w:r>
          </w:p>
          <w:p w:rsidR="000334C1" w:rsidRDefault="008C7D4D" w:rsidP="00C21B56">
            <w:pPr>
              <w:pStyle w:val="Ttulo1"/>
              <w:tabs>
                <w:tab w:val="center" w:pos="3511"/>
              </w:tabs>
            </w:pPr>
            <w:sdt>
              <w:sdtPr>
                <w:id w:val="1696962928"/>
                <w:placeholder>
                  <w:docPart w:val="84304EC8937A46829984493596364925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FC0299">
                  <w:rPr>
                    <w:lang w:bidi="es-ES"/>
                  </w:rPr>
                  <w:t>Experiencia</w:t>
                </w:r>
              </w:sdtContent>
            </w:sdt>
            <w:r w:rsidR="00C21B56">
              <w:tab/>
            </w:r>
          </w:p>
          <w:p w:rsidR="00080310" w:rsidRDefault="00080310" w:rsidP="00C21B56">
            <w:r>
              <w:t>Abril 2016- Noviembre 2016</w:t>
            </w:r>
          </w:p>
          <w:p w:rsidR="00080310" w:rsidRDefault="00C21B56" w:rsidP="00C21B56">
            <w:r>
              <w:t>Asistente administrativo en Amistad Casa Funeraria.</w:t>
            </w:r>
            <w:r w:rsidR="00080310">
              <w:t xml:space="preserve"> </w:t>
            </w:r>
          </w:p>
          <w:p w:rsidR="00C21B56" w:rsidRDefault="00C21B56" w:rsidP="00C21B56">
            <w:r>
              <w:t>Actividades realizadas:</w:t>
            </w:r>
          </w:p>
          <w:p w:rsidR="00C21B56" w:rsidRDefault="00C21B56" w:rsidP="00C21B56">
            <w:pPr>
              <w:pStyle w:val="Prrafodelista"/>
              <w:numPr>
                <w:ilvl w:val="0"/>
                <w:numId w:val="5"/>
              </w:numPr>
            </w:pPr>
            <w:r>
              <w:t>Atención y servicio al cliente</w:t>
            </w:r>
          </w:p>
          <w:p w:rsidR="00C21B56" w:rsidRDefault="00C21B56" w:rsidP="00C21B56">
            <w:pPr>
              <w:pStyle w:val="Prrafodelista"/>
              <w:numPr>
                <w:ilvl w:val="0"/>
                <w:numId w:val="5"/>
              </w:numPr>
            </w:pPr>
            <w:r>
              <w:t xml:space="preserve">Archivo de documentos </w:t>
            </w:r>
          </w:p>
          <w:p w:rsidR="00C21B56" w:rsidRDefault="00C21B56" w:rsidP="00C21B56">
            <w:pPr>
              <w:pStyle w:val="Prrafodelista"/>
              <w:numPr>
                <w:ilvl w:val="0"/>
                <w:numId w:val="5"/>
              </w:numPr>
            </w:pPr>
            <w:r>
              <w:t>Realización de facturas y recibos de pago al cliente</w:t>
            </w:r>
          </w:p>
          <w:p w:rsidR="00C21B56" w:rsidRDefault="006134CC" w:rsidP="00C21B56">
            <w:pPr>
              <w:pStyle w:val="Prrafodelista"/>
              <w:numPr>
                <w:ilvl w:val="0"/>
                <w:numId w:val="5"/>
              </w:numPr>
            </w:pPr>
            <w:r>
              <w:t>Actualización constante de base de datos de clientes</w:t>
            </w:r>
          </w:p>
          <w:p w:rsidR="006134CC" w:rsidRDefault="006134CC" w:rsidP="006134CC"/>
          <w:p w:rsidR="006134CC" w:rsidRDefault="00080310" w:rsidP="006134CC">
            <w:r>
              <w:t>Enero 2020- Abril 2020</w:t>
            </w:r>
          </w:p>
          <w:p w:rsidR="00080310" w:rsidRDefault="00080310" w:rsidP="006134CC">
            <w:r>
              <w:t>Practicante en Subdelegación IMSS Salamanca en el área de Pensiones.</w:t>
            </w:r>
          </w:p>
          <w:p w:rsidR="00080310" w:rsidRDefault="00080310" w:rsidP="006134CC">
            <w:r>
              <w:t>Actividades realizadas:</w:t>
            </w:r>
          </w:p>
          <w:p w:rsidR="00080310" w:rsidRDefault="00080310" w:rsidP="00080310">
            <w:pPr>
              <w:pStyle w:val="Prrafodelista"/>
              <w:numPr>
                <w:ilvl w:val="0"/>
                <w:numId w:val="6"/>
              </w:numPr>
            </w:pPr>
            <w:r>
              <w:t>Apoyo en ventanilla</w:t>
            </w:r>
          </w:p>
          <w:p w:rsidR="00080310" w:rsidRDefault="00D150B1" w:rsidP="00080310">
            <w:pPr>
              <w:pStyle w:val="Prrafodelista"/>
              <w:numPr>
                <w:ilvl w:val="0"/>
                <w:numId w:val="6"/>
              </w:numPr>
            </w:pPr>
            <w:r>
              <w:t>Llenado de formatos</w:t>
            </w:r>
          </w:p>
          <w:p w:rsidR="00D150B1" w:rsidRDefault="00D150B1" w:rsidP="00080310">
            <w:pPr>
              <w:pStyle w:val="Prrafodelista"/>
              <w:numPr>
                <w:ilvl w:val="0"/>
                <w:numId w:val="6"/>
              </w:numPr>
            </w:pPr>
            <w:r>
              <w:t>Actualización de base de datos de pensionados</w:t>
            </w:r>
          </w:p>
          <w:p w:rsidR="00D150B1" w:rsidRPr="00C21B56" w:rsidRDefault="00D150B1" w:rsidP="00080310">
            <w:pPr>
              <w:pStyle w:val="Prrafodelista"/>
              <w:numPr>
                <w:ilvl w:val="0"/>
                <w:numId w:val="6"/>
              </w:numPr>
            </w:pPr>
            <w:r>
              <w:t xml:space="preserve">Archivo de expedientes </w:t>
            </w:r>
          </w:p>
          <w:p w:rsidR="000334C1" w:rsidRDefault="00D150B1" w:rsidP="00D95726">
            <w:pPr>
              <w:pStyle w:val="Ttulo1"/>
            </w:pPr>
            <w:r>
              <w:t>Conocimientos y habilidades</w:t>
            </w:r>
          </w:p>
          <w:p w:rsidR="00D150B1" w:rsidRDefault="00D150B1" w:rsidP="00D150B1">
            <w:pPr>
              <w:pStyle w:val="Prrafodelista"/>
              <w:numPr>
                <w:ilvl w:val="0"/>
                <w:numId w:val="7"/>
              </w:numPr>
            </w:pPr>
            <w:r>
              <w:t xml:space="preserve">Conocimiento en paquetería office </w:t>
            </w:r>
          </w:p>
          <w:p w:rsidR="00D150B1" w:rsidRDefault="00D150B1" w:rsidP="00D150B1">
            <w:pPr>
              <w:pStyle w:val="Prrafodelista"/>
              <w:numPr>
                <w:ilvl w:val="0"/>
                <w:numId w:val="7"/>
              </w:numPr>
            </w:pPr>
            <w:r>
              <w:t>Manejo de equipos de computo</w:t>
            </w:r>
          </w:p>
          <w:p w:rsidR="00D150B1" w:rsidRDefault="00D150B1" w:rsidP="00D150B1">
            <w:pPr>
              <w:pStyle w:val="Prrafodelista"/>
              <w:numPr>
                <w:ilvl w:val="0"/>
                <w:numId w:val="7"/>
              </w:numPr>
            </w:pPr>
            <w:r>
              <w:t>Disponibilidad para trabajo en equipo</w:t>
            </w:r>
          </w:p>
          <w:p w:rsidR="00D150B1" w:rsidRDefault="00D150B1" w:rsidP="00D150B1">
            <w:pPr>
              <w:pStyle w:val="Prrafodelista"/>
              <w:numPr>
                <w:ilvl w:val="0"/>
                <w:numId w:val="7"/>
              </w:numPr>
            </w:pPr>
            <w:r>
              <w:t xml:space="preserve">Trabajo bajo presión </w:t>
            </w:r>
          </w:p>
          <w:p w:rsidR="00D150B1" w:rsidRPr="00D150B1" w:rsidRDefault="00D150B1" w:rsidP="00D150B1">
            <w:pPr>
              <w:pStyle w:val="Prrafodelista"/>
              <w:numPr>
                <w:ilvl w:val="0"/>
                <w:numId w:val="7"/>
              </w:numPr>
            </w:pPr>
            <w:r>
              <w:t>Disponibilidad para aprend</w:t>
            </w:r>
            <w:r w:rsidR="002457D8">
              <w:t xml:space="preserve">er </w:t>
            </w:r>
            <w:bookmarkStart w:id="0" w:name="_GoBack"/>
            <w:bookmarkEnd w:id="0"/>
          </w:p>
          <w:p w:rsidR="000334C1" w:rsidRPr="00FC0299" w:rsidRDefault="000334C1" w:rsidP="00EC0F79"/>
        </w:tc>
      </w:tr>
      <w:tr w:rsidR="000334C1" w:rsidRPr="00D150B1" w:rsidTr="00AC5FA0">
        <w:trPr>
          <w:trHeight w:val="4176"/>
        </w:trPr>
        <w:tc>
          <w:tcPr>
            <w:tcW w:w="3321" w:type="dxa"/>
            <w:gridSpan w:val="6"/>
          </w:tcPr>
          <w:p w:rsidR="000334C1" w:rsidRPr="00D150B1" w:rsidRDefault="00AC5FA0" w:rsidP="00AC5FA0">
            <w:pPr>
              <w:pStyle w:val="AcercadeM"/>
              <w:jc w:val="left"/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740160" behindDoc="0" locked="0" layoutInCell="1" allowOverlap="1" wp14:anchorId="1821E504" wp14:editId="675B978D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3175</wp:posOffset>
                  </wp:positionV>
                  <wp:extent cx="1426845" cy="1621790"/>
                  <wp:effectExtent l="0" t="0" r="1905" b="0"/>
                  <wp:wrapThrough wrapText="bothSides">
                    <wp:wrapPolygon edited="0">
                      <wp:start x="0" y="0"/>
                      <wp:lineTo x="0" y="21312"/>
                      <wp:lineTo x="21340" y="21312"/>
                      <wp:lineTo x="21340" y="0"/>
                      <wp:lineTo x="0" y="0"/>
                    </wp:wrapPolygon>
                  </wp:wrapThrough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3146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90" t="23629" r="16443" b="31658"/>
                          <a:stretch/>
                        </pic:blipFill>
                        <pic:spPr bwMode="auto">
                          <a:xfrm>
                            <a:off x="0" y="0"/>
                            <a:ext cx="1426845" cy="1621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9" w:type="dxa"/>
            <w:vMerge/>
          </w:tcPr>
          <w:p w:rsidR="000334C1" w:rsidRPr="00D150B1" w:rsidRDefault="000334C1" w:rsidP="008A171A">
            <w:pPr>
              <w:pStyle w:val="AcercadeM"/>
              <w:rPr>
                <w:lang w:val="es-MX"/>
              </w:rPr>
            </w:pPr>
          </w:p>
        </w:tc>
        <w:tc>
          <w:tcPr>
            <w:tcW w:w="7022" w:type="dxa"/>
            <w:vMerge/>
          </w:tcPr>
          <w:p w:rsidR="000334C1" w:rsidRPr="00D150B1" w:rsidRDefault="000334C1" w:rsidP="008A171A">
            <w:pPr>
              <w:pStyle w:val="AcercadeM"/>
              <w:rPr>
                <w:lang w:val="es-MX"/>
              </w:rPr>
            </w:pPr>
          </w:p>
        </w:tc>
      </w:tr>
      <w:tr w:rsidR="000334C1" w:rsidRPr="00FC0299" w:rsidTr="00AC5FA0">
        <w:trPr>
          <w:trHeight w:val="540"/>
        </w:trPr>
        <w:tc>
          <w:tcPr>
            <w:tcW w:w="308" w:type="dxa"/>
            <w:gridSpan w:val="2"/>
          </w:tcPr>
          <w:p w:rsidR="000334C1" w:rsidRPr="00D150B1" w:rsidRDefault="000334C1" w:rsidP="004A28EA">
            <w:pPr>
              <w:pStyle w:val="Ttulo4"/>
              <w:rPr>
                <w:lang w:val="es-MX"/>
              </w:rPr>
            </w:pPr>
          </w:p>
        </w:tc>
        <w:sdt>
          <w:sdtPr>
            <w:id w:val="1050265814"/>
            <w:placeholder>
              <w:docPart w:val="A96B03769EF74F468C134F80A8519A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  <w:gridSpan w:val="3"/>
                <w:tcBorders>
                  <w:bottom w:val="single" w:sz="4" w:space="0" w:color="FFFFFF" w:themeColor="background1"/>
                </w:tcBorders>
              </w:tcPr>
              <w:p w:rsidR="000334C1" w:rsidRPr="00FC0299" w:rsidRDefault="000334C1" w:rsidP="004A28EA">
                <w:pPr>
                  <w:pStyle w:val="Ttulo4"/>
                </w:pPr>
                <w:r w:rsidRPr="00FC0299">
                  <w:rPr>
                    <w:lang w:bidi="es-ES"/>
                  </w:rPr>
                  <w:t>C O N T A C T O</w:t>
                </w:r>
              </w:p>
            </w:tc>
          </w:sdtContent>
        </w:sdt>
        <w:tc>
          <w:tcPr>
            <w:tcW w:w="263" w:type="dxa"/>
          </w:tcPr>
          <w:p w:rsidR="000334C1" w:rsidRPr="00FC0299" w:rsidRDefault="000334C1" w:rsidP="004A28EA">
            <w:pPr>
              <w:pStyle w:val="Ttulo4"/>
            </w:pPr>
          </w:p>
        </w:tc>
        <w:tc>
          <w:tcPr>
            <w:tcW w:w="699" w:type="dxa"/>
          </w:tcPr>
          <w:p w:rsidR="000334C1" w:rsidRPr="00FC0299" w:rsidRDefault="000334C1" w:rsidP="005E435A">
            <w:pPr>
              <w:pStyle w:val="Ttulo4"/>
            </w:pPr>
          </w:p>
        </w:tc>
        <w:tc>
          <w:tcPr>
            <w:tcW w:w="7022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9B06B3">
        <w:trPr>
          <w:trHeight w:val="620"/>
        </w:trPr>
        <w:tc>
          <w:tcPr>
            <w:tcW w:w="142" w:type="dxa"/>
            <w:vAlign w:val="center"/>
          </w:tcPr>
          <w:p w:rsidR="000334C1" w:rsidRPr="00FC0299" w:rsidRDefault="000334C1" w:rsidP="00BE5968"/>
        </w:tc>
        <w:tc>
          <w:tcPr>
            <w:tcW w:w="3179" w:type="dxa"/>
            <w:gridSpan w:val="5"/>
            <w:vAlign w:val="center"/>
          </w:tcPr>
          <w:p w:rsidR="0027024E" w:rsidRDefault="0027024E" w:rsidP="00AC5FA0">
            <w:pPr>
              <w:pStyle w:val="Contacto1"/>
              <w:rPr>
                <w:rFonts w:ascii="Arial" w:hAnsi="Arial" w:cs="Arial"/>
                <w:sz w:val="22"/>
              </w:rPr>
            </w:pPr>
            <w:r w:rsidRPr="00C420C8">
              <w:rPr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1131CDFA" wp14:editId="3EB79C4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-3810</wp:posOffset>
                      </wp:positionV>
                      <wp:extent cx="328930" cy="328930"/>
                      <wp:effectExtent l="0" t="0" r="13970" b="13970"/>
                      <wp:wrapNone/>
                      <wp:docPr id="2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8930" cy="328930"/>
                                <a:chOff x="0" y="0"/>
                                <a:chExt cx="208" cy="208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9" name="Forma libre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orma libre 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>
                                  <a:solidFill>
                                    <a:schemeClr val="bg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C008D" id="Grupo 43" o:spid="_x0000_s1026" alt="Título: Icono de correo electrónico" style="position:absolute;margin-left:64.6pt;margin-top:-.3pt;width:25.9pt;height:25.9pt;z-index:251741184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">
                      <v:shape id="Forma libre 9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ed="f" strokecolor="white [3212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1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white [3212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</w:p>
          <w:p w:rsidR="0027024E" w:rsidRDefault="0027024E" w:rsidP="00AC5FA0">
            <w:pPr>
              <w:pStyle w:val="Contacto1"/>
              <w:rPr>
                <w:rFonts w:ascii="Arial" w:hAnsi="Arial" w:cs="Arial"/>
                <w:sz w:val="22"/>
              </w:rPr>
            </w:pPr>
          </w:p>
          <w:p w:rsidR="000334C1" w:rsidRPr="009B06B3" w:rsidRDefault="009B06B3" w:rsidP="00AC5FA0">
            <w:pPr>
              <w:pStyle w:val="Contacto1"/>
              <w:rPr>
                <w:rFonts w:ascii="Arial" w:hAnsi="Arial" w:cs="Arial"/>
                <w:sz w:val="22"/>
              </w:rPr>
            </w:pPr>
            <w:r w:rsidRPr="009B06B3">
              <w:rPr>
                <w:rFonts w:ascii="Arial" w:hAnsi="Arial" w:cs="Arial"/>
                <w:sz w:val="22"/>
              </w:rPr>
              <w:t>paulina_garcia98@</w:t>
            </w:r>
            <w:r>
              <w:rPr>
                <w:rFonts w:ascii="Arial" w:hAnsi="Arial" w:cs="Arial"/>
                <w:sz w:val="22"/>
              </w:rPr>
              <w:t>hotmail.com</w:t>
            </w:r>
          </w:p>
          <w:p w:rsidR="009B06B3" w:rsidRDefault="0027024E" w:rsidP="009B06B3">
            <w:pPr>
              <w:rPr>
                <w:rFonts w:ascii="Arial" w:hAnsi="Arial" w:cs="Arial"/>
                <w:color w:val="FFFFFF" w:themeColor="background1"/>
                <w:sz w:val="22"/>
              </w:rPr>
            </w:pPr>
            <w:r w:rsidRPr="0015295A">
              <w:rPr>
                <w:noProof/>
                <w:sz w:val="22"/>
                <w:szCs w:val="22"/>
                <w:lang w:val="es-MX" w:eastAsia="es-MX"/>
              </w:rPr>
              <mc:AlternateContent>
                <mc:Choice Requires="wpg">
                  <w:drawing>
                    <wp:anchor distT="0" distB="0" distL="114300" distR="71755" simplePos="0" relativeHeight="251743232" behindDoc="0" locked="0" layoutInCell="1" allowOverlap="1" wp14:anchorId="24F23871" wp14:editId="7B6BFDD2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74930</wp:posOffset>
                      </wp:positionV>
                      <wp:extent cx="170815" cy="316865"/>
                      <wp:effectExtent l="0" t="19050" r="19685" b="6985"/>
                      <wp:wrapSquare wrapText="bothSides"/>
                      <wp:docPr id="5" name="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70815" cy="31686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b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b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b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165D2C" id="Gráfico 38" o:spid="_x0000_s1026" style="position:absolute;margin-left:69.7pt;margin-top:5.9pt;width:13.45pt;height:24.95pt;z-index:251743232;mso-wrap-distance-right:5.65pt;mso-width-relative:margin;mso-height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">
                      <o:lock v:ext="edit" aspectratio="t"/>
      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wrap type="square"/>
                    </v:group>
                  </w:pict>
                </mc:Fallback>
              </mc:AlternateContent>
            </w:r>
          </w:p>
          <w:p w:rsidR="0027024E" w:rsidRDefault="009B06B3" w:rsidP="009B06B3">
            <w:pPr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 xml:space="preserve"> </w:t>
            </w:r>
          </w:p>
          <w:p w:rsidR="0027024E" w:rsidRDefault="0027024E" w:rsidP="009B06B3">
            <w:pPr>
              <w:rPr>
                <w:rFonts w:ascii="Arial" w:hAnsi="Arial" w:cs="Arial"/>
                <w:color w:val="FFFFFF" w:themeColor="background1"/>
                <w:sz w:val="22"/>
              </w:rPr>
            </w:pPr>
          </w:p>
          <w:p w:rsidR="009B06B3" w:rsidRDefault="009B06B3" w:rsidP="009B06B3">
            <w:pPr>
              <w:rPr>
                <w:rFonts w:ascii="Arial" w:hAnsi="Arial" w:cs="Arial"/>
                <w:color w:val="FFFFFF" w:themeColor="background1"/>
                <w:sz w:val="22"/>
              </w:rPr>
            </w:pPr>
            <w:r w:rsidRPr="009B06B3">
              <w:rPr>
                <w:rFonts w:ascii="Arial" w:hAnsi="Arial" w:cs="Arial"/>
                <w:color w:val="FFFFFF" w:themeColor="background1"/>
                <w:sz w:val="22"/>
              </w:rPr>
              <w:t>4641558521</w:t>
            </w:r>
          </w:p>
          <w:p w:rsidR="009B06B3" w:rsidRPr="009B06B3" w:rsidRDefault="009B06B3" w:rsidP="009B06B3">
            <w:pPr>
              <w:rPr>
                <w:rFonts w:ascii="Arial" w:hAnsi="Arial" w:cs="Arial"/>
                <w:color w:val="FFFFFF" w:themeColor="background1"/>
                <w:sz w:val="22"/>
              </w:rPr>
            </w:pPr>
          </w:p>
        </w:tc>
        <w:tc>
          <w:tcPr>
            <w:tcW w:w="699" w:type="dxa"/>
            <w:vMerge w:val="restart"/>
          </w:tcPr>
          <w:p w:rsidR="009B06B3" w:rsidRDefault="009B06B3" w:rsidP="004A28EA">
            <w:pPr>
              <w:rPr>
                <w:lang w:bidi="es-ES"/>
              </w:rPr>
            </w:pPr>
          </w:p>
          <w:p w:rsidR="009B06B3" w:rsidRDefault="009B06B3" w:rsidP="004A28EA">
            <w:pPr>
              <w:rPr>
                <w:lang w:bidi="es-ES"/>
              </w:rPr>
            </w:pPr>
          </w:p>
          <w:p w:rsidR="000334C1" w:rsidRPr="00FC0299" w:rsidRDefault="000334C1" w:rsidP="004A28EA">
            <w:r w:rsidRPr="00FC0299">
              <w:rPr>
                <w:lang w:bidi="es-ES"/>
              </w:rPr>
              <w:t xml:space="preserve"> </w:t>
            </w:r>
          </w:p>
        </w:tc>
        <w:tc>
          <w:tcPr>
            <w:tcW w:w="7022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AC5FA0">
        <w:trPr>
          <w:trHeight w:val="1584"/>
        </w:trPr>
        <w:tc>
          <w:tcPr>
            <w:tcW w:w="3321" w:type="dxa"/>
            <w:gridSpan w:val="6"/>
            <w:vAlign w:val="center"/>
          </w:tcPr>
          <w:p w:rsidR="000334C1" w:rsidRPr="00FC0299" w:rsidRDefault="009B06B3" w:rsidP="00BE5968">
            <w:pPr>
              <w:pStyle w:val="Contacto2"/>
            </w:pPr>
            <w:r>
              <w:t>Salamanca, Gto.</w:t>
            </w:r>
          </w:p>
          <w:p w:rsidR="000334C1" w:rsidRPr="00FC0299" w:rsidRDefault="000334C1" w:rsidP="00BE5968">
            <w:pPr>
              <w:pStyle w:val="Contacto2"/>
            </w:pPr>
            <w:r w:rsidRPr="00FC0299">
              <w:rPr>
                <w:noProof/>
                <w:lang w:val="es-MX" w:eastAsia="es-MX"/>
              </w:rPr>
              <w:drawing>
                <wp:inline distT="0" distB="0" distL="0" distR="0" wp14:anchorId="78F55905" wp14:editId="77651F35">
                  <wp:extent cx="343501" cy="343501"/>
                  <wp:effectExtent l="0" t="0" r="0" b="0"/>
                  <wp:docPr id="57" name="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  <w:vMerge/>
          </w:tcPr>
          <w:p w:rsidR="000334C1" w:rsidRPr="00FC0299" w:rsidRDefault="000334C1" w:rsidP="004A28EA"/>
        </w:tc>
        <w:tc>
          <w:tcPr>
            <w:tcW w:w="7022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AC5FA0">
        <w:trPr>
          <w:trHeight w:val="1008"/>
        </w:trPr>
        <w:tc>
          <w:tcPr>
            <w:tcW w:w="3321" w:type="dxa"/>
            <w:gridSpan w:val="6"/>
          </w:tcPr>
          <w:p w:rsidR="000334C1" w:rsidRPr="00FC0299" w:rsidRDefault="000334C1"/>
        </w:tc>
        <w:tc>
          <w:tcPr>
            <w:tcW w:w="699" w:type="dxa"/>
            <w:vMerge/>
          </w:tcPr>
          <w:p w:rsidR="000334C1" w:rsidRPr="00FC0299" w:rsidRDefault="000334C1" w:rsidP="004A28EA"/>
        </w:tc>
        <w:tc>
          <w:tcPr>
            <w:tcW w:w="7022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9B06B3">
        <w:trPr>
          <w:trHeight w:val="585"/>
        </w:trPr>
        <w:tc>
          <w:tcPr>
            <w:tcW w:w="142" w:type="dxa"/>
          </w:tcPr>
          <w:p w:rsidR="000334C1" w:rsidRPr="00FC0299" w:rsidRDefault="000334C1" w:rsidP="00453A7B">
            <w:pPr>
              <w:pStyle w:val="Ttulo4"/>
            </w:pPr>
          </w:p>
        </w:tc>
        <w:tc>
          <w:tcPr>
            <w:tcW w:w="2916" w:type="dxa"/>
            <w:gridSpan w:val="4"/>
            <w:tcBorders>
              <w:bottom w:val="single" w:sz="4" w:space="0" w:color="FFFFFF" w:themeColor="background1"/>
            </w:tcBorders>
          </w:tcPr>
          <w:sdt>
            <w:sdtPr>
              <w:id w:val="-1745956179"/>
              <w:placeholder>
                <w:docPart w:val="1453DF429D4C4BF38EFC711101315162"/>
              </w:placeholder>
              <w:temporary/>
              <w:showingPlcHdr/>
              <w15:appearance w15:val="hidden"/>
            </w:sdtPr>
            <w:sdtEndPr/>
            <w:sdtContent>
              <w:p w:rsidR="000334C1" w:rsidRPr="00FC0299" w:rsidRDefault="000334C1" w:rsidP="00D519D7">
                <w:pPr>
                  <w:pStyle w:val="Ttulo4"/>
                </w:pPr>
                <w:r w:rsidRPr="00FC0299">
                  <w:rPr>
                    <w:lang w:bidi="es-ES"/>
                  </w:rPr>
                  <w:t>E D u c a c i ó n</w:t>
                </w:r>
              </w:p>
            </w:sdtContent>
          </w:sdt>
        </w:tc>
        <w:tc>
          <w:tcPr>
            <w:tcW w:w="263" w:type="dxa"/>
          </w:tcPr>
          <w:p w:rsidR="000334C1" w:rsidRPr="00FC0299" w:rsidRDefault="000334C1" w:rsidP="00453A7B">
            <w:pPr>
              <w:pStyle w:val="Ttulo4"/>
            </w:pPr>
          </w:p>
        </w:tc>
        <w:tc>
          <w:tcPr>
            <w:tcW w:w="699" w:type="dxa"/>
            <w:vMerge/>
          </w:tcPr>
          <w:p w:rsidR="000334C1" w:rsidRPr="00FC0299" w:rsidRDefault="000334C1" w:rsidP="005B2877">
            <w:pPr>
              <w:pStyle w:val="Ttulo4"/>
            </w:pPr>
          </w:p>
        </w:tc>
        <w:tc>
          <w:tcPr>
            <w:tcW w:w="7022" w:type="dxa"/>
            <w:vMerge/>
          </w:tcPr>
          <w:p w:rsidR="000334C1" w:rsidRPr="00FC0299" w:rsidRDefault="000334C1" w:rsidP="002E7306">
            <w:pPr>
              <w:pStyle w:val="Ttulo"/>
            </w:pPr>
          </w:p>
        </w:tc>
      </w:tr>
      <w:tr w:rsidR="000334C1" w:rsidRPr="00FC0299" w:rsidTr="00AC5FA0">
        <w:trPr>
          <w:trHeight w:val="170"/>
        </w:trPr>
        <w:tc>
          <w:tcPr>
            <w:tcW w:w="3321" w:type="dxa"/>
            <w:gridSpan w:val="6"/>
          </w:tcPr>
          <w:p w:rsidR="000334C1" w:rsidRPr="00FC0299" w:rsidRDefault="000334C1" w:rsidP="00453A7B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:rsidR="000334C1" w:rsidRPr="00FC0299" w:rsidRDefault="000334C1" w:rsidP="00453A7B"/>
        </w:tc>
        <w:tc>
          <w:tcPr>
            <w:tcW w:w="7022" w:type="dxa"/>
            <w:vMerge/>
          </w:tcPr>
          <w:p w:rsidR="000334C1" w:rsidRPr="00FC0299" w:rsidRDefault="000334C1" w:rsidP="00453A7B">
            <w:pPr>
              <w:pStyle w:val="Ttulo"/>
            </w:pPr>
          </w:p>
        </w:tc>
      </w:tr>
      <w:tr w:rsidR="000334C1" w:rsidRPr="00FC0299" w:rsidTr="009B06B3">
        <w:trPr>
          <w:trHeight w:val="1107"/>
        </w:trPr>
        <w:tc>
          <w:tcPr>
            <w:tcW w:w="142" w:type="dxa"/>
          </w:tcPr>
          <w:p w:rsidR="000334C1" w:rsidRPr="00FC0299" w:rsidRDefault="000334C1" w:rsidP="00453A7B"/>
        </w:tc>
        <w:tc>
          <w:tcPr>
            <w:tcW w:w="3179" w:type="dxa"/>
            <w:gridSpan w:val="5"/>
          </w:tcPr>
          <w:p w:rsidR="000334C1" w:rsidRPr="00D519D7" w:rsidRDefault="00D519D7" w:rsidP="00D519D7">
            <w:pPr>
              <w:pStyle w:val="Ttulo6"/>
              <w:jc w:val="center"/>
              <w:rPr>
                <w:rFonts w:ascii="Arial" w:hAnsi="Arial" w:cs="Arial"/>
                <w:i w:val="0"/>
                <w:sz w:val="24"/>
              </w:rPr>
            </w:pPr>
            <w:r w:rsidRPr="00D519D7">
              <w:rPr>
                <w:rFonts w:ascii="Arial" w:hAnsi="Arial" w:cs="Arial"/>
                <w:i w:val="0"/>
                <w:sz w:val="24"/>
              </w:rPr>
              <w:t>Técnico Superior Universitario en Administración Área Recursos Humanos de la Universidad Tecnológica de Salamanca</w:t>
            </w:r>
          </w:p>
          <w:p w:rsidR="00D519D7" w:rsidRPr="00D519D7" w:rsidRDefault="00D519D7" w:rsidP="00D519D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519D7">
              <w:rPr>
                <w:rFonts w:ascii="Arial" w:hAnsi="Arial" w:cs="Arial"/>
                <w:color w:val="FFFFFF" w:themeColor="background1"/>
              </w:rPr>
              <w:t>(2016-2018)</w:t>
            </w:r>
          </w:p>
          <w:p w:rsidR="00D519D7" w:rsidRPr="00D519D7" w:rsidRDefault="00D519D7" w:rsidP="00D519D7">
            <w:pPr>
              <w:jc w:val="center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699" w:type="dxa"/>
            <w:vMerge/>
          </w:tcPr>
          <w:p w:rsidR="000334C1" w:rsidRPr="00FC0299" w:rsidRDefault="000334C1" w:rsidP="00453A7B"/>
        </w:tc>
        <w:tc>
          <w:tcPr>
            <w:tcW w:w="7022" w:type="dxa"/>
            <w:vMerge/>
          </w:tcPr>
          <w:p w:rsidR="000334C1" w:rsidRPr="00FC0299" w:rsidRDefault="000334C1" w:rsidP="00453A7B">
            <w:pPr>
              <w:pStyle w:val="Ttulo"/>
            </w:pPr>
          </w:p>
        </w:tc>
      </w:tr>
      <w:tr w:rsidR="000334C1" w:rsidRPr="00FC0299" w:rsidTr="009B06B3">
        <w:trPr>
          <w:trHeight w:val="1445"/>
        </w:trPr>
        <w:tc>
          <w:tcPr>
            <w:tcW w:w="142" w:type="dxa"/>
          </w:tcPr>
          <w:p w:rsidR="000334C1" w:rsidRPr="00FC0299" w:rsidRDefault="000334C1" w:rsidP="00453A7B"/>
        </w:tc>
        <w:tc>
          <w:tcPr>
            <w:tcW w:w="3179" w:type="dxa"/>
            <w:gridSpan w:val="5"/>
          </w:tcPr>
          <w:p w:rsidR="000334C1" w:rsidRPr="00D519D7" w:rsidRDefault="00D519D7" w:rsidP="00D519D7">
            <w:pPr>
              <w:pStyle w:val="Ttulo6"/>
              <w:jc w:val="center"/>
              <w:rPr>
                <w:rFonts w:ascii="Arial" w:hAnsi="Arial" w:cs="Arial"/>
                <w:i w:val="0"/>
                <w:sz w:val="24"/>
              </w:rPr>
            </w:pPr>
            <w:r w:rsidRPr="00D519D7">
              <w:rPr>
                <w:rFonts w:ascii="Arial" w:hAnsi="Arial" w:cs="Arial"/>
                <w:i w:val="0"/>
                <w:sz w:val="24"/>
              </w:rPr>
              <w:t>Ingeniero en Desarrollo e Innovación Empresarial de la Universidad Tecnológica de Salamanca</w:t>
            </w:r>
          </w:p>
          <w:p w:rsidR="00D519D7" w:rsidRPr="00D519D7" w:rsidRDefault="00D519D7" w:rsidP="00D519D7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D519D7">
              <w:rPr>
                <w:rFonts w:ascii="Arial" w:hAnsi="Arial" w:cs="Arial"/>
                <w:color w:val="FFFFFF" w:themeColor="background1"/>
              </w:rPr>
              <w:t>(2018-2020)</w:t>
            </w:r>
          </w:p>
        </w:tc>
        <w:tc>
          <w:tcPr>
            <w:tcW w:w="699" w:type="dxa"/>
            <w:vMerge/>
          </w:tcPr>
          <w:p w:rsidR="000334C1" w:rsidRPr="00FC0299" w:rsidRDefault="000334C1" w:rsidP="00453A7B"/>
        </w:tc>
        <w:tc>
          <w:tcPr>
            <w:tcW w:w="7022" w:type="dxa"/>
            <w:vMerge/>
          </w:tcPr>
          <w:p w:rsidR="000334C1" w:rsidRPr="00FC0299" w:rsidRDefault="000334C1" w:rsidP="00453A7B">
            <w:pPr>
              <w:pStyle w:val="Ttulo"/>
            </w:pPr>
          </w:p>
        </w:tc>
      </w:tr>
    </w:tbl>
    <w:p w:rsidR="00871DB8" w:rsidRPr="00FC0299" w:rsidRDefault="00D519D7">
      <w:r w:rsidRPr="00FC0299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50A729CA" wp14:editId="37FAF90F">
                <wp:simplePos x="0" y="0"/>
                <wp:positionH relativeFrom="page">
                  <wp:posOffset>28575</wp:posOffset>
                </wp:positionH>
                <wp:positionV relativeFrom="margin">
                  <wp:posOffset>-1209675</wp:posOffset>
                </wp:positionV>
                <wp:extent cx="2726054" cy="13221969"/>
                <wp:effectExtent l="0" t="0" r="0" b="0"/>
                <wp:wrapNone/>
                <wp:docPr id="94" name="Grupo 9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054" cy="13221969"/>
                          <a:chOff x="0" y="0"/>
                          <a:chExt cx="2679693" cy="13218159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6219825"/>
                            <a:ext cx="2668270" cy="3912235"/>
                            <a:chOff x="0" y="0"/>
                            <a:chExt cx="2668814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0" y="1001486"/>
                              <a:ext cx="2665730" cy="2910840"/>
                              <a:chOff x="0" y="-110884"/>
                              <a:chExt cx="2665730" cy="2910855"/>
                            </a:xfrm>
                            <a:grpFill/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riángulo 8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" name="Triángulo rectángulo 10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riángulo rectángulo 11"/>
                          <wps:cNvSpPr/>
                          <wps:spPr>
                            <a:xfrm flipH="1">
                              <a:off x="1335314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upo 20"/>
                        <wpg:cNvGrpSpPr/>
                        <wpg:grpSpPr>
                          <a:xfrm>
                            <a:off x="0" y="8831013"/>
                            <a:ext cx="2679070" cy="4387146"/>
                            <a:chOff x="0" y="-1587300"/>
                            <a:chExt cx="2679616" cy="4387271"/>
                          </a:xfrm>
                          <a:solidFill>
                            <a:schemeClr val="accent1"/>
                          </a:solidFill>
                        </wpg:grpSpPr>
                        <wps:wsp>
                          <wps:cNvPr id="21" name="Rectángulo 21"/>
                          <wps:cNvSpPr/>
                          <wps:spPr>
                            <a:xfrm>
                              <a:off x="0" y="-1587300"/>
                              <a:ext cx="2679616" cy="2491019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riángulo 22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0" y="3114675"/>
                            <a:ext cx="2679693" cy="4007458"/>
                            <a:chOff x="0" y="0"/>
                            <a:chExt cx="2680331" cy="4007551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79" name="Grupo 79"/>
                          <wpg:cNvGrpSpPr/>
                          <wpg:grpSpPr>
                            <a:xfrm>
                              <a:off x="0" y="1001486"/>
                              <a:ext cx="2680331" cy="3006065"/>
                              <a:chOff x="0" y="-110884"/>
                              <a:chExt cx="2680331" cy="3006080"/>
                            </a:xfrm>
                            <a:grpFill/>
                          </wpg:grpSpPr>
                          <wps:wsp>
                            <wps:cNvPr id="81" name="Rectángulo 81"/>
                            <wps:cNvSpPr/>
                            <wps:spPr>
                              <a:xfrm>
                                <a:off x="0" y="-110884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Triángulo 34"/>
                            <wps:cNvSpPr/>
                            <wps:spPr>
                              <a:xfrm rot="10800000">
                                <a:off x="14601" y="1889356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3" name="Triángulo rectángulo 83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riángulo rectángulo 87"/>
                          <wps:cNvSpPr/>
                          <wps:spPr>
                            <a:xfrm flipH="1">
                              <a:off x="1330728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upo 88"/>
                        <wpg:cNvGrpSpPr/>
                        <wpg:grpSpPr>
                          <a:xfrm>
                            <a:off x="0" y="0"/>
                            <a:ext cx="2665187" cy="3912235"/>
                            <a:chOff x="0" y="0"/>
                            <a:chExt cx="2665730" cy="3912326"/>
                          </a:xfrm>
                          <a:solidFill>
                            <a:schemeClr val="accent1"/>
                          </a:solidFill>
                        </wpg:grpSpPr>
                        <wpg:grpSp>
                          <wpg:cNvPr id="89" name="Grupo 89"/>
                          <wpg:cNvGrpSpPr/>
                          <wpg:grpSpPr>
                            <a:xfrm>
                              <a:off x="0" y="571349"/>
                              <a:ext cx="2665730" cy="3340977"/>
                              <a:chOff x="0" y="-541024"/>
                              <a:chExt cx="2665730" cy="3340995"/>
                            </a:xfrm>
                            <a:grpFill/>
                          </wpg:grpSpPr>
                          <wps:wsp>
                            <wps:cNvPr id="90" name="Rectángulo 90"/>
                            <wps:cNvSpPr/>
                            <wps:spPr>
                              <a:xfrm>
                                <a:off x="0" y="-541024"/>
                                <a:ext cx="2665730" cy="2335141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Triángulo 74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2" name="Triángulo rectángulo 92"/>
                          <wps:cNvSpPr/>
                          <wps:spPr>
                            <a:xfrm>
                              <a:off x="0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Triángulo rectángulo 93"/>
                          <wps:cNvSpPr/>
                          <wps:spPr>
                            <a:xfrm flipH="1">
                              <a:off x="1323887" y="0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E37DE3" id="Grupo 94" o:spid="_x0000_s1026" style="position:absolute;margin-left:2.25pt;margin-top:-95.25pt;width:214.65pt;height:1041.1pt;z-index:-251577344;mso-position-horizontal-relative:page;mso-position-vertical-relative:margin;mso-width-relative:margin;mso-height-relative:margin" coordsize="26796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">
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á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Triá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</v:group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<v:shape id="Triángulo rectángul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</v:group>
                <v:group id="Grupo 20" o:spid="_x0000_s1033" style="position:absolute;top:88310;width:26790;height:43871" coordorigin=",-15873" coordsize="26796,43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ángulo 21" o:spid="_x0000_s1034" style="position:absolute;top:-15873;width:26796;height:2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<v:shape id="Triángulo 22" o:spid="_x0000_s1035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</v:group>
                <v:group id="Grupo 78" o:spid="_x0000_s1036" style="position:absolute;top:31146;width:26796;height:40075" coordsize="26803,4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79" o:spid="_x0000_s1037" style="position:absolute;top:10014;width:26803;height:30061" coordorigin=",-1108" coordsize="26803,3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rect id="Rectángulo 81" o:spid="_x0000_s103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<v:shape id="Triángulo 34" o:spid="_x0000_s1039" type="#_x0000_t5" style="position:absolute;left:146;top:18893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</v:group>
                  <v:shape id="Triángulo rectángulo 83" o:spid="_x0000_s104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<v:shape id="Triángulo rectángulo 87" o:spid="_x0000_s1041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</v:group>
                <v:group id="Grupo 88" o:spid="_x0000_s1042" style="position:absolute;width:26651;height:39122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o 89" o:spid="_x0000_s1043" style="position:absolute;top:5713;width:26657;height:33410" coordorigin=",-5410" coordsize="26657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ángulo 90" o:spid="_x0000_s1044" style="position:absolute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<v:shape id="Triángulo 74" o:spid="_x0000_s1045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</v:group>
                  <v:shape id="Triángulo rectángulo 92" o:spid="_x0000_s1046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<v:shape id="Triángulo rectángulo 93" o:spid="_x0000_s1047" type="#_x0000_t6" style="position:absolute;left:1323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</v:group>
                <w10:wrap anchorx="page" anchory="margin"/>
              </v:group>
            </w:pict>
          </mc:Fallback>
        </mc:AlternateContent>
      </w:r>
      <w:r w:rsidR="003B4AEF" w:rsidRPr="00FC0299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05600734" wp14:editId="20FF419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b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b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b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E09AF0" id="Gráfico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">
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FC0299">
        <w:rPr>
          <w:noProof/>
          <w:lang w:val="es-MX" w:eastAsia="es-MX"/>
        </w:rPr>
        <w:drawing>
          <wp:anchor distT="0" distB="0" distL="114300" distR="114300" simplePos="0" relativeHeight="251681792" behindDoc="0" locked="0" layoutInCell="1" allowOverlap="1" wp14:anchorId="7F9D7D41" wp14:editId="7B844F37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FC0299">
        <w:rPr>
          <w:noProof/>
          <w:lang w:val="es-MX" w:eastAsia="es-MX"/>
        </w:rPr>
        <w:drawing>
          <wp:anchor distT="0" distB="0" distL="114300" distR="114300" simplePos="0" relativeHeight="251672576" behindDoc="0" locked="0" layoutInCell="1" allowOverlap="1" wp14:anchorId="2A2C7B6A" wp14:editId="1DDFD982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C0299">
        <w:rPr>
          <w:noProof/>
          <w:lang w:val="es-MX" w:eastAsia="es-MX"/>
        </w:rPr>
        <w:drawing>
          <wp:anchor distT="0" distB="0" distL="114300" distR="114300" simplePos="0" relativeHeight="251691008" behindDoc="0" locked="0" layoutInCell="1" allowOverlap="1" wp14:anchorId="07BEE9E4" wp14:editId="2FA812B0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C0299">
        <w:rPr>
          <w:noProof/>
          <w:lang w:val="es-MX" w:eastAsia="es-MX"/>
        </w:rPr>
        <w:drawing>
          <wp:anchor distT="0" distB="0" distL="114300" distR="114300" simplePos="0" relativeHeight="251688960" behindDoc="0" locked="0" layoutInCell="1" allowOverlap="1" wp14:anchorId="4DD1FAF2" wp14:editId="5DE1C832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FC0299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D333DD" wp14:editId="39CA1356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á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ángulo rectángul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ángulo rectángul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B978B" id="Grupo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á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á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ángulo rectángul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ángulo rectángul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FC0299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B801A5" wp14:editId="185496AC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á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ángulo rectángul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ángulo rectángul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9659F2" id="Grupo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á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ángulo rectángul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ángulo rectángul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FC0299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D4D" w:rsidRDefault="008C7D4D" w:rsidP="00AA35A8">
      <w:pPr>
        <w:spacing w:line="240" w:lineRule="auto"/>
      </w:pPr>
      <w:r>
        <w:separator/>
      </w:r>
    </w:p>
  </w:endnote>
  <w:endnote w:type="continuationSeparator" w:id="0">
    <w:p w:rsidR="008C7D4D" w:rsidRDefault="008C7D4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D4D" w:rsidRDefault="008C7D4D" w:rsidP="00AA35A8">
      <w:pPr>
        <w:spacing w:line="240" w:lineRule="auto"/>
      </w:pPr>
      <w:r>
        <w:separator/>
      </w:r>
    </w:p>
  </w:footnote>
  <w:footnote w:type="continuationSeparator" w:id="0">
    <w:p w:rsidR="008C7D4D" w:rsidRDefault="008C7D4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51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E075AD1"/>
    <w:multiLevelType w:val="hybridMultilevel"/>
    <w:tmpl w:val="A0D0C2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439F1"/>
    <w:multiLevelType w:val="hybridMultilevel"/>
    <w:tmpl w:val="0ED66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E2C"/>
    <w:multiLevelType w:val="hybridMultilevel"/>
    <w:tmpl w:val="8E105E1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A0"/>
    <w:rsid w:val="00014C4E"/>
    <w:rsid w:val="00033263"/>
    <w:rsid w:val="000334C1"/>
    <w:rsid w:val="00080310"/>
    <w:rsid w:val="000873F6"/>
    <w:rsid w:val="000B286F"/>
    <w:rsid w:val="000D134B"/>
    <w:rsid w:val="00124ED6"/>
    <w:rsid w:val="00167789"/>
    <w:rsid w:val="00194704"/>
    <w:rsid w:val="001B160B"/>
    <w:rsid w:val="00203213"/>
    <w:rsid w:val="002236D5"/>
    <w:rsid w:val="00243756"/>
    <w:rsid w:val="002457D8"/>
    <w:rsid w:val="0027024E"/>
    <w:rsid w:val="0027193E"/>
    <w:rsid w:val="002C4E0C"/>
    <w:rsid w:val="002E7306"/>
    <w:rsid w:val="00331DCE"/>
    <w:rsid w:val="00352A17"/>
    <w:rsid w:val="003B4AEF"/>
    <w:rsid w:val="00415CF3"/>
    <w:rsid w:val="00453A7B"/>
    <w:rsid w:val="004936B2"/>
    <w:rsid w:val="004A28EA"/>
    <w:rsid w:val="006124C4"/>
    <w:rsid w:val="006134CC"/>
    <w:rsid w:val="006A1E18"/>
    <w:rsid w:val="006C7F5A"/>
    <w:rsid w:val="006D064D"/>
    <w:rsid w:val="00791376"/>
    <w:rsid w:val="00831977"/>
    <w:rsid w:val="00871DB8"/>
    <w:rsid w:val="00887E05"/>
    <w:rsid w:val="008A171A"/>
    <w:rsid w:val="008C7D4D"/>
    <w:rsid w:val="008F180B"/>
    <w:rsid w:val="008F48B9"/>
    <w:rsid w:val="009049BC"/>
    <w:rsid w:val="009B06B3"/>
    <w:rsid w:val="009D646A"/>
    <w:rsid w:val="00A633B0"/>
    <w:rsid w:val="00AA1166"/>
    <w:rsid w:val="00AA35A8"/>
    <w:rsid w:val="00AC5FA0"/>
    <w:rsid w:val="00AE562D"/>
    <w:rsid w:val="00B8453F"/>
    <w:rsid w:val="00B85473"/>
    <w:rsid w:val="00B86960"/>
    <w:rsid w:val="00BE5968"/>
    <w:rsid w:val="00C21B56"/>
    <w:rsid w:val="00C62E97"/>
    <w:rsid w:val="00CB3E40"/>
    <w:rsid w:val="00CF22B3"/>
    <w:rsid w:val="00D150B1"/>
    <w:rsid w:val="00D519D7"/>
    <w:rsid w:val="00D86385"/>
    <w:rsid w:val="00D95726"/>
    <w:rsid w:val="00DB472D"/>
    <w:rsid w:val="00DE5F88"/>
    <w:rsid w:val="00DF2298"/>
    <w:rsid w:val="00E067BA"/>
    <w:rsid w:val="00EB74E8"/>
    <w:rsid w:val="00EC0F79"/>
    <w:rsid w:val="00F30552"/>
    <w:rsid w:val="00F46BDB"/>
    <w:rsid w:val="00FC029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DD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02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0299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02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FC0299"/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FC0299"/>
    <w:rPr>
      <w:color w:val="FFFFFF" w:themeColor="background1"/>
      <w:sz w:val="20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FC0299"/>
    <w:rPr>
      <w:color w:val="FFFFFF" w:themeColor="background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FC0299"/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887E05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FC0299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FC0299"/>
    <w:pPr>
      <w:spacing w:before="120"/>
      <w:jc w:val="center"/>
    </w:pPr>
    <w:rPr>
      <w:color w:val="FFFFFF" w:themeColor="background1"/>
      <w:sz w:val="22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FC0299"/>
    <w:rPr>
      <w:color w:val="FFFFFF" w:themeColor="background1"/>
      <w:sz w:val="22"/>
    </w:rPr>
  </w:style>
  <w:style w:type="character" w:styleId="Hipervnculo">
    <w:name w:val="Hyperlink"/>
    <w:basedOn w:val="Fuentedeprrafopredeter"/>
    <w:uiPriority w:val="99"/>
    <w:unhideWhenUsed/>
    <w:rsid w:val="009B06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image" Target="media/image10.sv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20" Type="http://schemas.openxmlformats.org/officeDocument/2006/relationships/image" Target="media/image12.svg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idiana\AppData\Roaming\Microsoft\Templates\Curr&#237;culum%20v&#237;ta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3D4A06902B4EAF888ED834C361B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C065-521E-4A42-83B4-846C3F0ED20C}"/>
      </w:docPartPr>
      <w:docPartBody>
        <w:p w:rsidR="00000000" w:rsidRDefault="009A7A98">
          <w:pPr>
            <w:pStyle w:val="3D3D4A06902B4EAF888ED834C361BD45"/>
          </w:pPr>
          <w:r w:rsidRPr="00FC0299">
            <w:rPr>
              <w:lang w:bidi="es-ES"/>
            </w:rPr>
            <w:t>Objetivo</w:t>
          </w:r>
        </w:p>
      </w:docPartBody>
    </w:docPart>
    <w:docPart>
      <w:docPartPr>
        <w:name w:val="84304EC8937A46829984493596364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F094-ABB5-4610-98C2-3C9CDC4BD47C}"/>
      </w:docPartPr>
      <w:docPartBody>
        <w:p w:rsidR="00000000" w:rsidRDefault="009A7A98">
          <w:pPr>
            <w:pStyle w:val="84304EC8937A46829984493596364925"/>
          </w:pPr>
          <w:r w:rsidRPr="00FC0299">
            <w:rPr>
              <w:lang w:bidi="es-ES"/>
            </w:rPr>
            <w:t>Experiencia</w:t>
          </w:r>
        </w:p>
      </w:docPartBody>
    </w:docPart>
    <w:docPart>
      <w:docPartPr>
        <w:name w:val="A96B03769EF74F468C134F80A8519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34F1-4D72-462F-AC33-C3F5AD6F08C1}"/>
      </w:docPartPr>
      <w:docPartBody>
        <w:p w:rsidR="00000000" w:rsidRDefault="009A7A98">
          <w:pPr>
            <w:pStyle w:val="A96B03769EF74F468C134F80A8519A07"/>
          </w:pPr>
          <w:r w:rsidRPr="00FC0299">
            <w:rPr>
              <w:lang w:bidi="es-ES"/>
            </w:rPr>
            <w:t>C O N T A C T O</w:t>
          </w:r>
        </w:p>
      </w:docPartBody>
    </w:docPart>
    <w:docPart>
      <w:docPartPr>
        <w:name w:val="1453DF429D4C4BF38EFC711101315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204D-CF22-4DDD-B4FC-DAD8797FBD18}"/>
      </w:docPartPr>
      <w:docPartBody>
        <w:p w:rsidR="00000000" w:rsidRDefault="009A7A98">
          <w:pPr>
            <w:pStyle w:val="1453DF429D4C4BF38EFC711101315162"/>
          </w:pPr>
          <w:r w:rsidRPr="00FC0299">
            <w:rPr>
              <w:lang w:bidi="es-ES"/>
            </w:rPr>
            <w:t>E D u c a c i ó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0A"/>
    <w:rsid w:val="009A7A98"/>
    <w:rsid w:val="00C7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E6C87F900704591A031423CBE0DDF60">
    <w:name w:val="5E6C87F900704591A031423CBE0DDF60"/>
  </w:style>
  <w:style w:type="paragraph" w:customStyle="1" w:styleId="3C12DE03DACD42A6A6D02C2E6FB8A08C">
    <w:name w:val="3C12DE03DACD42A6A6D02C2E6FB8A08C"/>
  </w:style>
  <w:style w:type="paragraph" w:customStyle="1" w:styleId="D1F31E72E22D4318BA0576CA7C8C3D19">
    <w:name w:val="D1F31E72E22D4318BA0576CA7C8C3D19"/>
  </w:style>
  <w:style w:type="paragraph" w:customStyle="1" w:styleId="3D3D4A06902B4EAF888ED834C361BD45">
    <w:name w:val="3D3D4A06902B4EAF888ED834C361BD45"/>
  </w:style>
  <w:style w:type="paragraph" w:customStyle="1" w:styleId="7BD7830B37624753A0D40B98C0AF7D79">
    <w:name w:val="7BD7830B37624753A0D40B98C0AF7D79"/>
  </w:style>
  <w:style w:type="paragraph" w:customStyle="1" w:styleId="84304EC8937A46829984493596364925">
    <w:name w:val="84304EC8937A46829984493596364925"/>
  </w:style>
  <w:style w:type="paragraph" w:customStyle="1" w:styleId="96E0E2E1CF614B438D3396D145587F07">
    <w:name w:val="96E0E2E1CF614B438D3396D145587F07"/>
  </w:style>
  <w:style w:type="paragraph" w:customStyle="1" w:styleId="2274B2F9D2424BC48A6730726D224FC1">
    <w:name w:val="2274B2F9D2424BC48A6730726D224FC1"/>
  </w:style>
  <w:style w:type="paragraph" w:customStyle="1" w:styleId="A522DBEF3B0043878E755C20EDB396C4">
    <w:name w:val="A522DBEF3B0043878E755C20EDB396C4"/>
  </w:style>
  <w:style w:type="paragraph" w:customStyle="1" w:styleId="6872031598C54EAC99913778E3021762">
    <w:name w:val="6872031598C54EAC99913778E3021762"/>
  </w:style>
  <w:style w:type="paragraph" w:customStyle="1" w:styleId="3B3BF063D98B4D598DFBC0F49CE2CAB6">
    <w:name w:val="3B3BF063D98B4D598DFBC0F49CE2CAB6"/>
  </w:style>
  <w:style w:type="paragraph" w:customStyle="1" w:styleId="4B2FE32D1248497EB9FA5E9A18154AEB">
    <w:name w:val="4B2FE32D1248497EB9FA5E9A18154AEB"/>
  </w:style>
  <w:style w:type="paragraph" w:customStyle="1" w:styleId="0474979253984B599607AEC1AA3B18E2">
    <w:name w:val="0474979253984B599607AEC1AA3B18E2"/>
  </w:style>
  <w:style w:type="paragraph" w:customStyle="1" w:styleId="F039DC0252694759808B38CEAE55EE66">
    <w:name w:val="F039DC0252694759808B38CEAE55EE66"/>
  </w:style>
  <w:style w:type="paragraph" w:customStyle="1" w:styleId="4804F84F234C4B0CAC50A54DAD08EEB2">
    <w:name w:val="4804F84F234C4B0CAC50A54DAD08EEB2"/>
  </w:style>
  <w:style w:type="paragraph" w:customStyle="1" w:styleId="36074EB3B7F044FC8ECE55F600CA25F5">
    <w:name w:val="36074EB3B7F044FC8ECE55F600CA25F5"/>
  </w:style>
  <w:style w:type="paragraph" w:customStyle="1" w:styleId="7D48B87D0D1F413FB7C23E02813C312B">
    <w:name w:val="7D48B87D0D1F413FB7C23E02813C312B"/>
  </w:style>
  <w:style w:type="paragraph" w:customStyle="1" w:styleId="2148072782FB4A9CA105F2F88CF2E725">
    <w:name w:val="2148072782FB4A9CA105F2F88CF2E725"/>
  </w:style>
  <w:style w:type="paragraph" w:customStyle="1" w:styleId="5FEBCB2AF5BA4EC6A06C88834FB055AD">
    <w:name w:val="5FEBCB2AF5BA4EC6A06C88834FB055AD"/>
  </w:style>
  <w:style w:type="paragraph" w:customStyle="1" w:styleId="AcercadeM">
    <w:name w:val="AcercadeMí"/>
    <w:basedOn w:val="Normal"/>
    <w:next w:val="Normal"/>
    <w:link w:val="CarcterdeAcercadeM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Cs w:val="24"/>
      <w:lang w:val="es-ES" w:eastAsia="en-US"/>
    </w:rPr>
  </w:style>
  <w:style w:type="character" w:customStyle="1" w:styleId="CarcterdeAcercadeM">
    <w:name w:val="Carácter de AcercadeMÍ"/>
    <w:basedOn w:val="Fuentedeprrafopredeter"/>
    <w:link w:val="AcercadeM"/>
    <w:uiPriority w:val="28"/>
    <w:rPr>
      <w:rFonts w:eastAsiaTheme="minorHAnsi"/>
      <w:color w:val="FFFFFF" w:themeColor="background1"/>
      <w:szCs w:val="24"/>
      <w:lang w:val="es-ES" w:eastAsia="en-US"/>
    </w:rPr>
  </w:style>
  <w:style w:type="paragraph" w:customStyle="1" w:styleId="2E7C6C46023D43CFBC699F502B86536F">
    <w:name w:val="2E7C6C46023D43CFBC699F502B86536F"/>
  </w:style>
  <w:style w:type="paragraph" w:customStyle="1" w:styleId="A96B03769EF74F468C134F80A8519A07">
    <w:name w:val="A96B03769EF74F468C134F80A8519A07"/>
  </w:style>
  <w:style w:type="paragraph" w:customStyle="1" w:styleId="4711114A06224080A13A3166E4D8EBD5">
    <w:name w:val="4711114A06224080A13A3166E4D8EBD5"/>
  </w:style>
  <w:style w:type="paragraph" w:customStyle="1" w:styleId="0775078D97B84B8E89A2EBC21A17BCA7">
    <w:name w:val="0775078D97B84B8E89A2EBC21A17BCA7"/>
  </w:style>
  <w:style w:type="paragraph" w:customStyle="1" w:styleId="B2A96E6383764C228B5F1830DC251228">
    <w:name w:val="B2A96E6383764C228B5F1830DC251228"/>
  </w:style>
  <w:style w:type="paragraph" w:customStyle="1" w:styleId="56574D4AA9E745709F549466363CB5CC">
    <w:name w:val="56574D4AA9E745709F549466363CB5CC"/>
  </w:style>
  <w:style w:type="paragraph" w:customStyle="1" w:styleId="1453DF429D4C4BF38EFC711101315162">
    <w:name w:val="1453DF429D4C4BF38EFC711101315162"/>
  </w:style>
  <w:style w:type="paragraph" w:customStyle="1" w:styleId="4701D962C5214FB4A21792BB3DE892D7">
    <w:name w:val="4701D962C5214FB4A21792BB3DE892D7"/>
  </w:style>
  <w:style w:type="paragraph" w:customStyle="1" w:styleId="5845A5698D29495F95A1566A9EABC184">
    <w:name w:val="5845A5698D29495F95A1566A9EABC184"/>
  </w:style>
  <w:style w:type="paragraph" w:customStyle="1" w:styleId="2EAAF6D22F3D4014B2C3DA86DA3F730E">
    <w:name w:val="2EAAF6D22F3D4014B2C3DA86DA3F730E"/>
  </w:style>
  <w:style w:type="paragraph" w:customStyle="1" w:styleId="9C4440B3D8EF41CA87A98BD3D2372F54">
    <w:name w:val="9C4440B3D8EF41CA87A98BD3D2372F54"/>
  </w:style>
  <w:style w:type="paragraph" w:customStyle="1" w:styleId="Contacto1">
    <w:name w:val="Contacto1"/>
    <w:basedOn w:val="Normal"/>
    <w:next w:val="Normal"/>
    <w:link w:val="Carcterdecontacto1"/>
    <w:uiPriority w:val="29"/>
    <w:qFormat/>
    <w:pPr>
      <w:spacing w:after="0" w:line="264" w:lineRule="auto"/>
    </w:pPr>
    <w:rPr>
      <w:rFonts w:eastAsiaTheme="minorHAnsi"/>
      <w:color w:val="FFFFFF" w:themeColor="background1"/>
      <w:sz w:val="20"/>
      <w:szCs w:val="24"/>
      <w:lang w:val="es-ES" w:eastAsia="en-US"/>
    </w:rPr>
  </w:style>
  <w:style w:type="character" w:customStyle="1" w:styleId="Carcterdecontacto1">
    <w:name w:val="Carácter de contacto1"/>
    <w:basedOn w:val="Fuentedeprrafopredeter"/>
    <w:link w:val="Contacto1"/>
    <w:uiPriority w:val="29"/>
    <w:rPr>
      <w:rFonts w:eastAsiaTheme="minorHAnsi"/>
      <w:color w:val="FFFFFF" w:themeColor="background1"/>
      <w:sz w:val="20"/>
      <w:szCs w:val="24"/>
      <w:lang w:val="es-ES" w:eastAsia="en-US"/>
    </w:rPr>
  </w:style>
  <w:style w:type="paragraph" w:customStyle="1" w:styleId="A8CC00D68DE549B2AC5BA7F6F714E569">
    <w:name w:val="A8CC00D68DE549B2AC5BA7F6F714E569"/>
  </w:style>
  <w:style w:type="paragraph" w:customStyle="1" w:styleId="AF935D4BDF064412AB6FD705D7A96408">
    <w:name w:val="AF935D4BDF064412AB6FD705D7A96408"/>
  </w:style>
  <w:style w:type="paragraph" w:customStyle="1" w:styleId="607BAF77BF7047D096B808345E8C7AF9">
    <w:name w:val="607BAF77BF7047D096B808345E8C7AF9"/>
  </w:style>
  <w:style w:type="paragraph" w:customStyle="1" w:styleId="2E381248855F4CD5B8EDD7B8BF51A4DA">
    <w:name w:val="2E381248855F4CD5B8EDD7B8BF51A4DA"/>
  </w:style>
  <w:style w:type="paragraph" w:customStyle="1" w:styleId="DE2DEC0899C746E2844B2D896A6DDBB0">
    <w:name w:val="DE2DEC0899C746E2844B2D896A6DDBB0"/>
  </w:style>
  <w:style w:type="paragraph" w:customStyle="1" w:styleId="1977447AE3BB4AD19BFE82580F31C3A6">
    <w:name w:val="1977447AE3BB4AD19BFE82580F31C3A6"/>
  </w:style>
  <w:style w:type="paragraph" w:customStyle="1" w:styleId="DFCCB4BCF6C24D97A9FB70D5B9D606CA">
    <w:name w:val="DFCCB4BCF6C24D97A9FB70D5B9D606CA"/>
    <w:rsid w:val="00C72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5BD509-61C9-400D-BA8D-BFACD43D5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2020-11-24T17:49:00Z</dcterms:created>
  <dcterms:modified xsi:type="dcterms:W3CDTF">2020-11-24T18:37:00Z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