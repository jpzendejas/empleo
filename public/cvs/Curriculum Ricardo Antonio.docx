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Nombre del currículo"/>
        <w:tag w:val="Nombre del currículo"/>
        <w:id w:val="-104278397"/>
        <w:placeholder>
          <w:docPart w:val="C3FC524FC3264BA19652D5770A860B12"/>
        </w:placeholder>
        <w:docPartList>
          <w:docPartGallery w:val="Quick Parts"/>
          <w:docPartCategory w:val=" Nombre del currículo"/>
        </w:docPartList>
      </w:sdtPr>
      <w:sdtEndPr/>
      <w:sdtContent>
        <w:p w14:paraId="793F453B" w14:textId="22AB80C5" w:rsidR="0091550D" w:rsidRDefault="00F0697E">
          <w:pPr>
            <w:pStyle w:val="Ttulo"/>
          </w:pPr>
          <w:r>
            <w:t xml:space="preserve">ricardo antonio </w:t>
          </w:r>
          <w:r w:rsidR="006C1034">
            <w:rPr>
              <w:noProof/>
            </w:rPr>
            <w:drawing>
              <wp:inline distT="0" distB="0" distL="0" distR="0" wp14:anchorId="2877C52F" wp14:editId="7F0BB517">
                <wp:extent cx="1078865" cy="1001802"/>
                <wp:effectExtent l="635" t="0" r="7620" b="762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20200403_173804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 flipV="1">
                          <a:off x="0" y="0"/>
                          <a:ext cx="1090857" cy="1012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>alfaro velazquez</w:t>
          </w:r>
        </w:p>
        <w:p w14:paraId="0B4FD90E" w14:textId="77777777" w:rsidR="00F0697E" w:rsidRPr="00F0697E" w:rsidRDefault="00F0697E" w:rsidP="00F0697E"/>
        <w:sdt>
          <w:sdtPr>
            <w:alias w:val="Dirección de correo electrónico"/>
            <w:tag w:val=""/>
            <w:id w:val="527535243"/>
            <w:placeholder>
              <w:docPart w:val="9F394ED0497D40EABE25FC819BA74AFB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14:paraId="1146A1DD" w14:textId="77777777" w:rsidR="0091550D" w:rsidRDefault="00803D31">
              <w:pPr>
                <w:pStyle w:val="Sinespaciado"/>
              </w:pPr>
              <w:r>
                <w:t>ing_ricardovelazquez@outlook.com</w:t>
              </w:r>
            </w:p>
          </w:sdtContent>
        </w:sdt>
        <w:p w14:paraId="5DBC6277" w14:textId="77777777" w:rsidR="0091550D" w:rsidRDefault="001D6543">
          <w:pPr>
            <w:pStyle w:val="Sinespaciado"/>
          </w:pPr>
          <w:sdt>
            <w:sdtPr>
              <w:alias w:val="Dirección"/>
              <w:tag w:val=""/>
              <w:id w:val="539556739"/>
              <w:placeholder>
                <w:docPart w:val="5BD94694FCF1440CA94C94C3A6ACBAEF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F0697E">
                <w:t>Allende #610 Zona Centro. Salamanca, Gto.</w:t>
              </w:r>
            </w:sdtContent>
          </w:sdt>
        </w:p>
        <w:p w14:paraId="1F1A5E80" w14:textId="2FCA4435" w:rsidR="0091550D" w:rsidRDefault="001D6543">
          <w:pPr>
            <w:pStyle w:val="Sinespaciado"/>
          </w:pPr>
          <w:sdt>
            <w:sdtPr>
              <w:alias w:val="Teléfono"/>
              <w:tag w:val=""/>
              <w:id w:val="1357783703"/>
              <w:placeholder>
                <w:docPart w:val="32258C3D7C234ABDB0A4909B9CAAC593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ED1B0C">
                <w:t xml:space="preserve"> 4641494219</w:t>
              </w:r>
            </w:sdtContent>
          </w:sdt>
        </w:p>
        <w:sdt>
          <w:sdtPr>
            <w:rPr>
              <w:rStyle w:val="Textodelmarcadordeposicin"/>
              <w:color w:val="000000"/>
            </w:rPr>
            <w:id w:val="1753779621"/>
            <w:placeholder>
              <w:docPart w:val="9173BA7BAA834AE68FA5D3D9E0681061"/>
            </w:placeholder>
            <w:text/>
          </w:sdtPr>
          <w:sdtEndPr>
            <w:rPr>
              <w:rStyle w:val="Textodelmarcadordeposicin"/>
            </w:rPr>
          </w:sdtEndPr>
          <w:sdtContent>
            <w:p w14:paraId="51A82439" w14:textId="77777777" w:rsidR="0091550D" w:rsidRDefault="008B4C2D">
              <w:r>
                <w:rPr>
                  <w:rStyle w:val="Textodelmarcadordeposicin"/>
                  <w:color w:val="000000"/>
                </w:rPr>
                <w:t>Ing_ricardovelazquez@outlook.com</w:t>
              </w:r>
            </w:p>
          </w:sdtContent>
        </w:sdt>
        <w:p w14:paraId="3A8282BD" w14:textId="77777777" w:rsidR="0091550D" w:rsidRDefault="001D6543"/>
      </w:sdtContent>
    </w:sdt>
    <w:p w14:paraId="3BDE52F2" w14:textId="77777777" w:rsidR="0091550D" w:rsidRDefault="00D118EE">
      <w:pPr>
        <w:pStyle w:val="Encabezadodeseccin"/>
      </w:pPr>
      <w:r>
        <w:t>Objetivos</w:t>
      </w:r>
    </w:p>
    <w:p w14:paraId="5B20CFED" w14:textId="77777777" w:rsidR="008B4C2D" w:rsidRPr="008B4C2D" w:rsidRDefault="008B4C2D" w:rsidP="008B4C2D">
      <w:r>
        <w:t>Prosperar en mi carrera profesional y laboral siguiendo el patrón de la mejora continua.</w:t>
      </w:r>
    </w:p>
    <w:p w14:paraId="14D591EA" w14:textId="77777777" w:rsidR="0091550D" w:rsidRDefault="00D118EE">
      <w:pPr>
        <w:pStyle w:val="Encabezadodeseccin"/>
      </w:pPr>
      <w:r>
        <w:t>Educación</w:t>
      </w:r>
    </w:p>
    <w:p w14:paraId="604B772D" w14:textId="77777777" w:rsidR="0091550D" w:rsidRDefault="00F0697E">
      <w:pPr>
        <w:pStyle w:val="Subseccin"/>
      </w:pPr>
      <w:r>
        <w:t>Primaria PEMEX #4</w:t>
      </w:r>
    </w:p>
    <w:p w14:paraId="4A27E9E4" w14:textId="77777777" w:rsidR="0091550D" w:rsidRDefault="00F0697E">
      <w:r>
        <w:rPr>
          <w:b/>
          <w:bCs/>
          <w:i/>
          <w:iCs/>
          <w:color w:val="D1282E" w:themeColor="text2"/>
        </w:rPr>
        <w:t>1997-2003</w:t>
      </w:r>
      <w:r w:rsidR="00D118EE">
        <w:t xml:space="preserve">  </w:t>
      </w:r>
      <w:r>
        <w:t>Certificado</w:t>
      </w:r>
    </w:p>
    <w:p w14:paraId="7844A2EC" w14:textId="77777777" w:rsidR="00F0697E" w:rsidRPr="00F0697E" w:rsidRDefault="00F0697E">
      <w:pPr>
        <w:rPr>
          <w:rFonts w:asciiTheme="majorHAnsi" w:hAnsiTheme="majorHAnsi"/>
        </w:rPr>
      </w:pPr>
      <w:r w:rsidRPr="00F0697E">
        <w:rPr>
          <w:rFonts w:asciiTheme="majorHAnsi" w:hAnsiTheme="majorHAnsi"/>
        </w:rPr>
        <w:t>Escuela Secundaria Técnica #7 (Taller de Contabilidad)</w:t>
      </w:r>
    </w:p>
    <w:p w14:paraId="7C2B226E" w14:textId="77777777" w:rsidR="00F0697E" w:rsidRDefault="00F0697E">
      <w:r>
        <w:t xml:space="preserve">2003-2006  Certificado </w:t>
      </w:r>
    </w:p>
    <w:p w14:paraId="1DD4C8FA" w14:textId="77777777" w:rsidR="00F0697E" w:rsidRPr="00F0697E" w:rsidRDefault="00F0697E">
      <w:pPr>
        <w:rPr>
          <w:rFonts w:asciiTheme="majorHAnsi" w:hAnsiTheme="majorHAnsi"/>
        </w:rPr>
      </w:pPr>
      <w:r w:rsidRPr="00F0697E">
        <w:rPr>
          <w:rFonts w:asciiTheme="majorHAnsi" w:hAnsiTheme="majorHAnsi"/>
        </w:rPr>
        <w:t>Video Bachillerato “Álamos” (Humanidades)</w:t>
      </w:r>
    </w:p>
    <w:p w14:paraId="072EF1C5" w14:textId="77777777" w:rsidR="00F0697E" w:rsidRDefault="00F0697E">
      <w:r>
        <w:t>2006-2009  Certificado</w:t>
      </w:r>
    </w:p>
    <w:p w14:paraId="2EFDC8F7" w14:textId="77777777" w:rsidR="00F0697E" w:rsidRDefault="00F0697E">
      <w:r>
        <w:t>Universidad Tecnológica de Salamanca (Administración en recursos humanos)</w:t>
      </w:r>
    </w:p>
    <w:p w14:paraId="5913809F" w14:textId="77777777" w:rsidR="00F0697E" w:rsidRDefault="00F0697E">
      <w:r>
        <w:t>2011-2013 Técnico Superior Universitario en Administración Área de Recursos Humanos</w:t>
      </w:r>
    </w:p>
    <w:p w14:paraId="5C3A4C3F" w14:textId="77777777" w:rsidR="00803D31" w:rsidRDefault="00803D31">
      <w:r>
        <w:t>2013-2015 Ingeniero en Desarrollo e Innovación Empresarial.</w:t>
      </w:r>
    </w:p>
    <w:p w14:paraId="438BE9B9" w14:textId="77777777" w:rsidR="00F0697E" w:rsidRDefault="00F0697E">
      <w:pPr>
        <w:rPr>
          <w:rStyle w:val="nfasisintenso"/>
        </w:rPr>
      </w:pPr>
    </w:p>
    <w:p w14:paraId="69923A11" w14:textId="77777777" w:rsidR="0091550D" w:rsidRDefault="00F0697E">
      <w:pPr>
        <w:pStyle w:val="Prrafodelista"/>
        <w:numPr>
          <w:ilvl w:val="0"/>
          <w:numId w:val="4"/>
        </w:numPr>
        <w:ind w:hanging="288"/>
      </w:pPr>
      <w:r>
        <w:t xml:space="preserve">Proyectos Académicos: Elaboración de proyecto de estadías para conseguir el título de técnico superior universitario para la Presidencia Municipal de Salamanca, Departamento de Contraloría. </w:t>
      </w:r>
      <w:r w:rsidR="00E30893">
        <w:t>Tabulador de Sueldos y Salarios integrando percepciones y deducciones.</w:t>
      </w:r>
    </w:p>
    <w:p w14:paraId="29CA928B" w14:textId="77777777" w:rsidR="00803D31" w:rsidRDefault="00803D31">
      <w:pPr>
        <w:pStyle w:val="Prrafodelista"/>
        <w:numPr>
          <w:ilvl w:val="0"/>
          <w:numId w:val="4"/>
        </w:numPr>
        <w:ind w:hanging="288"/>
      </w:pPr>
      <w:r>
        <w:t xml:space="preserve">Reingeniería Administrativa Procesal para el área de Recursos Humanos abarcando procesos administrativos en base al Modelo Integral para la Administración Pública de la Secretaría de Transparencia y Rendición de Cuentas del Estado de Guanajuato </w:t>
      </w:r>
    </w:p>
    <w:p w14:paraId="5B649558" w14:textId="77777777" w:rsidR="00F0697E" w:rsidRDefault="00F0697E">
      <w:pPr>
        <w:pStyle w:val="Encabezadodeseccin"/>
      </w:pPr>
    </w:p>
    <w:p w14:paraId="3CC2294F" w14:textId="77777777" w:rsidR="00F0697E" w:rsidRDefault="00F0697E">
      <w:pPr>
        <w:pStyle w:val="Encabezadodeseccin"/>
      </w:pPr>
    </w:p>
    <w:p w14:paraId="7FB79B74" w14:textId="77777777" w:rsidR="00F0697E" w:rsidRDefault="00F0697E">
      <w:pPr>
        <w:pStyle w:val="Encabezadodeseccin"/>
      </w:pPr>
    </w:p>
    <w:p w14:paraId="699671EE" w14:textId="7FB3B64A" w:rsidR="00E30893" w:rsidRDefault="00D118EE" w:rsidP="007C73A9">
      <w:pPr>
        <w:pStyle w:val="Encabezadodeseccin"/>
      </w:pPr>
      <w:r>
        <w:t>Experiencia</w:t>
      </w:r>
    </w:p>
    <w:p w14:paraId="4B9D9C64" w14:textId="77777777" w:rsidR="0091550D" w:rsidRDefault="00E42A93">
      <w:pPr>
        <w:pStyle w:val="Encabezadodeseccin"/>
      </w:pPr>
      <w:r>
        <w:t xml:space="preserve">Auxiliar contable </w:t>
      </w:r>
    </w:p>
    <w:p w14:paraId="78857580" w14:textId="77777777" w:rsidR="00E42A93" w:rsidRDefault="00E42A93" w:rsidP="00C467D9">
      <w:pPr>
        <w:jc w:val="both"/>
      </w:pPr>
    </w:p>
    <w:p w14:paraId="32F9B326" w14:textId="77777777" w:rsidR="00C467D9" w:rsidRDefault="00E42A93" w:rsidP="00C467D9">
      <w:pPr>
        <w:jc w:val="both"/>
      </w:pPr>
      <w:r>
        <w:t>Me desempeñe</w:t>
      </w:r>
      <w:r w:rsidR="00C467D9">
        <w:t xml:space="preserve"> como auxiliar contable dentro de un despacho con domicilio privado, desarrollando actividades como declaraciones mensuales o pagos referenciados de los contribuyentes declarando impuestos de IVA, ISR, impuesto cedular estatal, y anteriormente el IETU.</w:t>
      </w:r>
    </w:p>
    <w:p w14:paraId="305A9831" w14:textId="77777777" w:rsidR="00C467D9" w:rsidRDefault="00E42A93" w:rsidP="00C467D9">
      <w:pPr>
        <w:jc w:val="both"/>
      </w:pPr>
      <w:r>
        <w:t>Manejé</w:t>
      </w:r>
      <w:r w:rsidR="00C467D9">
        <w:t xml:space="preserve"> programas contables como SISPAC 2013-2014, Aspel Facture 2014, Microsoft Excel, y otros programas básicos como Microsoft Word 2014, Microsoft Power Point 2014.</w:t>
      </w:r>
    </w:p>
    <w:p w14:paraId="1E8D4C0C" w14:textId="77777777" w:rsidR="00C467D9" w:rsidRDefault="00E42A93" w:rsidP="00C467D9">
      <w:pPr>
        <w:jc w:val="both"/>
      </w:pPr>
      <w:r>
        <w:t>Desarrollé</w:t>
      </w:r>
      <w:r w:rsidR="00C467D9">
        <w:t xml:space="preserve"> actividades como ordenar, archivar y capturar documentos.</w:t>
      </w:r>
    </w:p>
    <w:p w14:paraId="239C3AD6" w14:textId="2C65286D" w:rsidR="00C149BE" w:rsidRPr="00C467D9" w:rsidRDefault="00E42A93" w:rsidP="00C467D9">
      <w:pPr>
        <w:jc w:val="both"/>
      </w:pPr>
      <w:r>
        <w:t>El motivo de salida fueron mis horarios de Universidad, puesto que necesitaría tiempo para poder cumplir con las estadías para poder titularme como ingeniero en Desarrollo e Innovación Empresarial.</w:t>
      </w:r>
    </w:p>
    <w:p w14:paraId="3B89F5CA" w14:textId="5FCA31AE" w:rsidR="00E30893" w:rsidRDefault="00C149BE" w:rsidP="00E30893">
      <w:pPr>
        <w:pStyle w:val="Encabezadodeseccin"/>
      </w:pPr>
      <w:r>
        <w:t>Asistente de coordinación</w:t>
      </w:r>
      <w:r w:rsidR="00213683">
        <w:t xml:space="preserve"> academica</w:t>
      </w:r>
    </w:p>
    <w:p w14:paraId="36A71C40" w14:textId="77777777" w:rsidR="00C149BE" w:rsidRPr="00C149BE" w:rsidRDefault="00C149BE" w:rsidP="00C149BE"/>
    <w:p w14:paraId="43F3A33C" w14:textId="52EBF558" w:rsidR="00F636EB" w:rsidRDefault="00213683">
      <w:pPr>
        <w:spacing w:line="276" w:lineRule="auto"/>
      </w:pPr>
      <w:r>
        <w:t xml:space="preserve">Me desempeñe en Instituto Universitario del Centro de México como asistente de coordinación académica </w:t>
      </w:r>
      <w:r w:rsidR="00ED1B0C">
        <w:t>desde 11/09/2015</w:t>
      </w:r>
      <w:r w:rsidR="00267F64">
        <w:t xml:space="preserve"> hasta el dia 15 de Enero de 2019</w:t>
      </w:r>
      <w:r w:rsidR="00C149BE">
        <w:t xml:space="preserve"> como auxiliar de coordinación en el Instituto Uni</w:t>
      </w:r>
      <w:r w:rsidR="00DA4786">
        <w:t>versitario del Centro</w:t>
      </w:r>
      <w:r w:rsidR="00F636EB">
        <w:t xml:space="preserve"> de México siendo responsable de las siguientes actividades:</w:t>
      </w:r>
    </w:p>
    <w:p w14:paraId="74CA026B" w14:textId="77777777" w:rsidR="00F636EB" w:rsidRDefault="00F636EB">
      <w:pPr>
        <w:spacing w:line="276" w:lineRule="auto"/>
      </w:pPr>
      <w:r>
        <w:t>1.- Responsable de facturación.</w:t>
      </w:r>
    </w:p>
    <w:p w14:paraId="04CBC9F9" w14:textId="77777777" w:rsidR="00F636EB" w:rsidRDefault="00F636EB">
      <w:pPr>
        <w:spacing w:line="276" w:lineRule="auto"/>
      </w:pPr>
      <w:r>
        <w:t>2.- Control de pagos.</w:t>
      </w:r>
    </w:p>
    <w:p w14:paraId="190FF5C1" w14:textId="77777777" w:rsidR="00F636EB" w:rsidRDefault="00F636EB">
      <w:pPr>
        <w:spacing w:line="276" w:lineRule="auto"/>
      </w:pPr>
      <w:r>
        <w:t>3.- C</w:t>
      </w:r>
      <w:r w:rsidR="00DA4786">
        <w:t>ontrol de a</w:t>
      </w:r>
      <w:r>
        <w:t>rchivo de documentos y trámites.</w:t>
      </w:r>
    </w:p>
    <w:p w14:paraId="1453AB9B" w14:textId="77777777" w:rsidR="00F636EB" w:rsidRDefault="00F636EB">
      <w:pPr>
        <w:spacing w:line="276" w:lineRule="auto"/>
      </w:pPr>
      <w:r>
        <w:t>4.- Chequeo de nóminas de docentes.</w:t>
      </w:r>
    </w:p>
    <w:p w14:paraId="68EB1F84" w14:textId="704AB2FA" w:rsidR="00F636EB" w:rsidRDefault="00F636EB">
      <w:pPr>
        <w:spacing w:line="276" w:lineRule="auto"/>
      </w:pPr>
      <w:r>
        <w:t>5.- Uso de distint</w:t>
      </w:r>
      <w:r w:rsidR="00213683">
        <w:t>as plataformas y programas de tramites académicos</w:t>
      </w:r>
      <w:r>
        <w:t>.</w:t>
      </w:r>
    </w:p>
    <w:p w14:paraId="1F24EC5D" w14:textId="77777777" w:rsidR="00F636EB" w:rsidRDefault="00F636EB">
      <w:pPr>
        <w:spacing w:line="276" w:lineRule="auto"/>
      </w:pPr>
      <w:r>
        <w:t>6.- Seguimiento a problemas.</w:t>
      </w:r>
      <w:r w:rsidR="00DA4786">
        <w:t xml:space="preserve"> </w:t>
      </w:r>
    </w:p>
    <w:p w14:paraId="668C645B" w14:textId="77777777" w:rsidR="00F636EB" w:rsidRDefault="00F636EB">
      <w:pPr>
        <w:spacing w:line="276" w:lineRule="auto"/>
      </w:pPr>
      <w:r>
        <w:t xml:space="preserve">7.- Trabajo en equipo. </w:t>
      </w:r>
    </w:p>
    <w:p w14:paraId="32F2D638" w14:textId="77777777" w:rsidR="0091550D" w:rsidRDefault="00F636EB">
      <w:pPr>
        <w:spacing w:line="276" w:lineRule="auto"/>
      </w:pPr>
      <w:r>
        <w:t>8.- Seguimiento a alumnos.</w:t>
      </w:r>
    </w:p>
    <w:p w14:paraId="2910F00C" w14:textId="63E440ED" w:rsidR="00F636EB" w:rsidRDefault="00F636EB">
      <w:pPr>
        <w:spacing w:line="276" w:lineRule="auto"/>
      </w:pPr>
      <w:r>
        <w:t xml:space="preserve">9.- Actualización </w:t>
      </w:r>
      <w:r w:rsidR="00213683">
        <w:t>curricular</w:t>
      </w:r>
      <w:r>
        <w:t xml:space="preserve"> de docentes.</w:t>
      </w:r>
    </w:p>
    <w:p w14:paraId="09D5BDB3" w14:textId="407FD0D1" w:rsidR="00F636EB" w:rsidRDefault="00F636EB">
      <w:pPr>
        <w:spacing w:line="276" w:lineRule="auto"/>
      </w:pPr>
      <w:r>
        <w:t xml:space="preserve">10.- </w:t>
      </w:r>
      <w:r w:rsidR="00213683">
        <w:t>Responsable de paquetería para documentación</w:t>
      </w:r>
    </w:p>
    <w:p w14:paraId="67DB3E7D" w14:textId="027AC6DC" w:rsidR="00F636EB" w:rsidRDefault="00F636EB">
      <w:pPr>
        <w:spacing w:line="276" w:lineRule="auto"/>
      </w:pPr>
      <w:r>
        <w:t>11.- Supervisión de entradas y salidas de docentes.</w:t>
      </w:r>
    </w:p>
    <w:p w14:paraId="3B2BA3BD" w14:textId="14355DE3" w:rsidR="00213683" w:rsidRDefault="00213683">
      <w:pPr>
        <w:spacing w:line="276" w:lineRule="auto"/>
      </w:pPr>
    </w:p>
    <w:p w14:paraId="0806DEF2" w14:textId="4F867615" w:rsidR="00213683" w:rsidRDefault="006C1034" w:rsidP="00213683">
      <w:pPr>
        <w:pStyle w:val="Encabezadodeseccin"/>
      </w:pPr>
      <w:r>
        <w:lastRenderedPageBreak/>
        <w:t>GERENTE</w:t>
      </w:r>
      <w:r w:rsidR="00213683">
        <w:t xml:space="preserve"> administrativo </w:t>
      </w:r>
    </w:p>
    <w:p w14:paraId="75B63CD1" w14:textId="7CAF34C5" w:rsidR="00213683" w:rsidRDefault="006C1034" w:rsidP="00213683">
      <w:r>
        <w:t>T</w:t>
      </w:r>
      <w:r w:rsidR="00213683">
        <w:t>rabaj</w:t>
      </w:r>
      <w:r>
        <w:t>é</w:t>
      </w:r>
      <w:r w:rsidR="00213683">
        <w:t xml:space="preserve"> en la empresa ARUCE INDUSTRIAL MEXICO </w:t>
      </w:r>
      <w:r w:rsidR="00584975">
        <w:t xml:space="preserve">al servicio del </w:t>
      </w:r>
      <w:r>
        <w:t xml:space="preserve">Lic. Cesar </w:t>
      </w:r>
      <w:r w:rsidR="00D910EC">
        <w:t>Hernández</w:t>
      </w:r>
      <w:r>
        <w:t xml:space="preserve"> Becerra</w:t>
      </w:r>
      <w:r w:rsidR="00584975">
        <w:t xml:space="preserve"> </w:t>
      </w:r>
      <w:r w:rsidR="00213683">
        <w:t xml:space="preserve">como </w:t>
      </w:r>
      <w:r w:rsidR="00AE0E03">
        <w:t>gerente</w:t>
      </w:r>
      <w:r w:rsidR="00213683">
        <w:t xml:space="preserve"> administrativo a partir del día 8 de </w:t>
      </w:r>
      <w:r w:rsidR="00D910EC">
        <w:t>a</w:t>
      </w:r>
      <w:r w:rsidR="00213683">
        <w:t>bril del 2019 siendo responsable de las siguientes actividades:</w:t>
      </w:r>
    </w:p>
    <w:p w14:paraId="7C4B0150" w14:textId="6D31875F" w:rsidR="00213683" w:rsidRDefault="00534161" w:rsidP="00213683">
      <w:pPr>
        <w:pStyle w:val="Prrafodelista"/>
        <w:numPr>
          <w:ilvl w:val="0"/>
          <w:numId w:val="5"/>
        </w:numPr>
      </w:pPr>
      <w:r>
        <w:t>Reclutamiento de personal.</w:t>
      </w:r>
    </w:p>
    <w:p w14:paraId="7A248DFC" w14:textId="5E5AAC26" w:rsidR="00213683" w:rsidRDefault="00534161" w:rsidP="00213683">
      <w:pPr>
        <w:pStyle w:val="Prrafodelista"/>
        <w:numPr>
          <w:ilvl w:val="0"/>
          <w:numId w:val="5"/>
        </w:numPr>
      </w:pPr>
      <w:r>
        <w:t>Entrevista de prospectos.</w:t>
      </w:r>
    </w:p>
    <w:p w14:paraId="5E5A5B29" w14:textId="08B7E54B" w:rsidR="00213683" w:rsidRDefault="00534161" w:rsidP="00213683">
      <w:pPr>
        <w:pStyle w:val="Prrafodelista"/>
        <w:numPr>
          <w:ilvl w:val="0"/>
          <w:numId w:val="5"/>
        </w:numPr>
      </w:pPr>
      <w:r>
        <w:t>Trato con proveedores.</w:t>
      </w:r>
    </w:p>
    <w:p w14:paraId="0437E717" w14:textId="0B58B078" w:rsidR="00213683" w:rsidRDefault="00534161" w:rsidP="00213683">
      <w:pPr>
        <w:pStyle w:val="Prrafodelista"/>
        <w:numPr>
          <w:ilvl w:val="0"/>
          <w:numId w:val="5"/>
        </w:numPr>
      </w:pPr>
      <w:r>
        <w:t>Solicitar cotizaciones.</w:t>
      </w:r>
    </w:p>
    <w:p w14:paraId="57633A41" w14:textId="4F910B1C" w:rsidR="00584975" w:rsidRDefault="00534161" w:rsidP="00213683">
      <w:pPr>
        <w:pStyle w:val="Prrafodelista"/>
        <w:numPr>
          <w:ilvl w:val="0"/>
          <w:numId w:val="5"/>
        </w:numPr>
      </w:pPr>
      <w:r>
        <w:t>Gestionar ordenes de compras.</w:t>
      </w:r>
    </w:p>
    <w:p w14:paraId="1CA8B778" w14:textId="2DC85D62" w:rsidR="00584975" w:rsidRDefault="00534161" w:rsidP="00213683">
      <w:pPr>
        <w:pStyle w:val="Prrafodelista"/>
        <w:numPr>
          <w:ilvl w:val="0"/>
          <w:numId w:val="5"/>
        </w:numPr>
      </w:pPr>
      <w:r>
        <w:t>Seguimiento a personal.</w:t>
      </w:r>
    </w:p>
    <w:p w14:paraId="40DB37FA" w14:textId="0693B898" w:rsidR="00267F64" w:rsidRDefault="00534161" w:rsidP="00267F64">
      <w:pPr>
        <w:pStyle w:val="Prrafodelista"/>
        <w:numPr>
          <w:ilvl w:val="0"/>
          <w:numId w:val="5"/>
        </w:numPr>
      </w:pPr>
      <w:r>
        <w:t>Revisión de incidencias de nómina.</w:t>
      </w:r>
    </w:p>
    <w:p w14:paraId="6C1D61E7" w14:textId="41888738" w:rsidR="00AE0E03" w:rsidRDefault="00AE0E03" w:rsidP="00267F64">
      <w:pPr>
        <w:pStyle w:val="Prrafodelista"/>
        <w:numPr>
          <w:ilvl w:val="0"/>
          <w:numId w:val="5"/>
        </w:numPr>
      </w:pPr>
      <w:r>
        <w:t>Coordinación de los procesos de RRHH.</w:t>
      </w:r>
    </w:p>
    <w:p w14:paraId="3923F48A" w14:textId="6FBBDC9F" w:rsidR="00AE0E03" w:rsidRDefault="00AE0E03" w:rsidP="00AE0E03">
      <w:pPr>
        <w:pStyle w:val="Prrafodelista"/>
        <w:numPr>
          <w:ilvl w:val="0"/>
          <w:numId w:val="5"/>
        </w:numPr>
      </w:pPr>
      <w:r>
        <w:t>Canalizar incidencias, altas y bajas del personal.</w:t>
      </w:r>
    </w:p>
    <w:p w14:paraId="409D2E7D" w14:textId="12423D3A" w:rsidR="00534161" w:rsidRDefault="00534161" w:rsidP="00534161">
      <w:pPr>
        <w:pStyle w:val="Prrafodelista"/>
        <w:numPr>
          <w:ilvl w:val="0"/>
          <w:numId w:val="5"/>
        </w:numPr>
        <w:rPr>
          <w:highlight w:val="yellow"/>
        </w:rPr>
      </w:pPr>
      <w:r w:rsidRPr="00534161">
        <w:rPr>
          <w:highlight w:val="yellow"/>
        </w:rPr>
        <w:t>Apoyo en Licitaciones para Comisión Federal de Electricidad.</w:t>
      </w:r>
    </w:p>
    <w:p w14:paraId="123385C2" w14:textId="23909408" w:rsidR="00534161" w:rsidRPr="00534161" w:rsidRDefault="00534161" w:rsidP="00534161">
      <w:pPr>
        <w:pStyle w:val="Prrafodelista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Coordinación con los departamentos de Finanzas, Proyectos y Departamento Comercial.</w:t>
      </w:r>
    </w:p>
    <w:p w14:paraId="6B3EBFBE" w14:textId="4779BF47" w:rsidR="002A0658" w:rsidRDefault="002A0658" w:rsidP="00534161"/>
    <w:p w14:paraId="63D6AA2F" w14:textId="77777777" w:rsidR="00267F64" w:rsidRDefault="00267F64" w:rsidP="00267F64"/>
    <w:p w14:paraId="7FA231F4" w14:textId="77777777" w:rsidR="00267F64" w:rsidRDefault="00267F64" w:rsidP="00267F64"/>
    <w:p w14:paraId="7FDA3AAB" w14:textId="77777777" w:rsidR="00584975" w:rsidRDefault="00584975" w:rsidP="00584975">
      <w:pPr>
        <w:ind w:left="360"/>
      </w:pPr>
    </w:p>
    <w:p w14:paraId="5A7CCD56" w14:textId="77777777" w:rsidR="00584975" w:rsidRDefault="00584975" w:rsidP="00584975"/>
    <w:p w14:paraId="0EF057A9" w14:textId="77777777" w:rsidR="00213683" w:rsidRPr="00213683" w:rsidRDefault="00213683" w:rsidP="00213683"/>
    <w:p w14:paraId="5E5F77DF" w14:textId="58509D17" w:rsidR="00213683" w:rsidRDefault="00213683">
      <w:pPr>
        <w:spacing w:line="276" w:lineRule="auto"/>
      </w:pPr>
    </w:p>
    <w:p w14:paraId="60F91FAB" w14:textId="77777777" w:rsidR="00F636EB" w:rsidRDefault="00F636EB">
      <w:pPr>
        <w:spacing w:line="276" w:lineRule="auto"/>
      </w:pPr>
    </w:p>
    <w:p w14:paraId="5040D04A" w14:textId="77777777" w:rsidR="00F636EB" w:rsidRDefault="00F636EB">
      <w:pPr>
        <w:spacing w:line="276" w:lineRule="auto"/>
      </w:pPr>
      <w:r>
        <w:t xml:space="preserve"> </w:t>
      </w:r>
    </w:p>
    <w:sectPr w:rsidR="00F636EB">
      <w:footerReference w:type="default" r:id="rId12"/>
      <w:headerReference w:type="first" r:id="rId13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AEE01" w14:textId="77777777" w:rsidR="001D6543" w:rsidRDefault="001D6543">
      <w:pPr>
        <w:spacing w:after="0" w:line="240" w:lineRule="auto"/>
      </w:pPr>
      <w:r>
        <w:separator/>
      </w:r>
    </w:p>
  </w:endnote>
  <w:endnote w:type="continuationSeparator" w:id="0">
    <w:p w14:paraId="40EA31EA" w14:textId="77777777" w:rsidR="001D6543" w:rsidRDefault="001D6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BE2A7" w14:textId="77777777" w:rsidR="00D118EE" w:rsidRDefault="00D118EE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5E34929" wp14:editId="2B7A99E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ACBA654" id="Rectángulo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" filled="f">
              <w10:wrap anchorx="margin" anchory="margin"/>
            </v: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96F6EC4" wp14:editId="62F916F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131BB2A" id="Rectángulo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YMnQIAADQFAAAOAAAAZHJzL2Uyb0RvYy54bWysVNuO0zAQfUfiHyy/d3MhvSTadLXbpQhp&#10;gRULH+A6TmLhG7bbdEF8DN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NB19gydAgAANA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8F3D42F" wp14:editId="0D1FD49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á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002E59D" id="Rectángulo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FcslBpwCAAA0BQAADgAAAAAAAAAAAAAAAAAuAgAAZHJzL2Uy&#10;b0RvYy54bWxQSwECLQAUAAYACAAAACEA+rTL590AAAAEAQAADwAAAAAAAAAAAAAAAAD2BAAAZHJz&#10;L2Rvd25yZXYueG1sUEsFBgAAAAAEAAQA8wAAAAAGAAAAAA==&#10;" fillcolor="#d1282e [3215]" stroked="f">
              <w10:wrap anchorx="margin" anchory="margin"/>
            </v:rect>
          </w:pict>
        </mc:Fallback>
      </mc:AlternateContent>
    </w:r>
  </w:p>
  <w:p w14:paraId="2822EFF2" w14:textId="77777777" w:rsidR="00D118EE" w:rsidRDefault="00D118EE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92C2DBB" wp14:editId="4EE3163B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EDE8A19" w14:textId="77777777" w:rsidR="00D118EE" w:rsidRPr="00E30893" w:rsidRDefault="00D118EE">
                          <w:pPr>
                            <w:pStyle w:val="Ttulo"/>
                            <w:rPr>
                              <w:spacing w:val="10"/>
                              <w:lang w:val="es-ES_tradnl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  <w:lang w:val="es-ES_tradnl"/>
                            </w:rPr>
                            <w:t xml:space="preserve">Ricardo Antonio Alfaro 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192C2DBB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" filled="f" stroked="f" strokeweight=".5pt">
              <v:textbox style="layout-flow:vertical;mso-fit-shape-to-text:t" inset="0,0,0,0">
                <w:txbxContent>
                  <w:p w14:paraId="5EDE8A19" w14:textId="77777777" w:rsidR="00D118EE" w:rsidRPr="00E30893" w:rsidRDefault="00D118EE">
                    <w:pPr>
                      <w:pStyle w:val="Ttulo"/>
                      <w:rPr>
                        <w:spacing w:val="10"/>
                        <w:lang w:val="es-ES_tradnl"/>
                      </w:rPr>
                    </w:pPr>
                    <w:r>
                      <w:rPr>
                        <w:spacing w:val="10"/>
                        <w:sz w:val="24"/>
                        <w:szCs w:val="24"/>
                        <w:lang w:val="es-ES_tradnl"/>
                      </w:rPr>
                      <w:t xml:space="preserve">Ricardo Antonio Alfaro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927BC" w14:textId="77777777" w:rsidR="001D6543" w:rsidRDefault="001D6543">
      <w:pPr>
        <w:spacing w:after="0" w:line="240" w:lineRule="auto"/>
      </w:pPr>
      <w:r>
        <w:separator/>
      </w:r>
    </w:p>
  </w:footnote>
  <w:footnote w:type="continuationSeparator" w:id="0">
    <w:p w14:paraId="0E5EFD76" w14:textId="77777777" w:rsidR="001D6543" w:rsidRDefault="001D6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2E45C" w14:textId="77777777" w:rsidR="00D118EE" w:rsidRDefault="00D118EE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8D8B138" wp14:editId="2C139EB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625D7CF" id="Rectángulo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" filled="f">
              <w10:wrap anchorx="margin" anchory="margin"/>
            </v: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7BD99FF" wp14:editId="0FC97D3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F108BE6" id="Rectángulo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PJ3FTGdAgAANA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FD67071" wp14:editId="20A46C6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4AE4C8D" id="Rectángulo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IASIW2dAgAANA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  <w:p w14:paraId="32AF838D" w14:textId="77777777" w:rsidR="00D118EE" w:rsidRDefault="00D118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7D5F25"/>
    <w:multiLevelType w:val="hybridMultilevel"/>
    <w:tmpl w:val="8FECBF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7E"/>
    <w:rsid w:val="001D6543"/>
    <w:rsid w:val="001E4C81"/>
    <w:rsid w:val="00213683"/>
    <w:rsid w:val="00267F64"/>
    <w:rsid w:val="002A0658"/>
    <w:rsid w:val="002C50B3"/>
    <w:rsid w:val="00457CB1"/>
    <w:rsid w:val="00534161"/>
    <w:rsid w:val="00575312"/>
    <w:rsid w:val="00584975"/>
    <w:rsid w:val="006227A0"/>
    <w:rsid w:val="006A6E83"/>
    <w:rsid w:val="006C1034"/>
    <w:rsid w:val="007B4A45"/>
    <w:rsid w:val="007C73A9"/>
    <w:rsid w:val="00803D31"/>
    <w:rsid w:val="0083207C"/>
    <w:rsid w:val="00834219"/>
    <w:rsid w:val="008B4C2D"/>
    <w:rsid w:val="00912763"/>
    <w:rsid w:val="0091550D"/>
    <w:rsid w:val="009A0F97"/>
    <w:rsid w:val="00AE0E03"/>
    <w:rsid w:val="00B053E6"/>
    <w:rsid w:val="00C149BE"/>
    <w:rsid w:val="00C27443"/>
    <w:rsid w:val="00C467D9"/>
    <w:rsid w:val="00D118EE"/>
    <w:rsid w:val="00D235B4"/>
    <w:rsid w:val="00D910EC"/>
    <w:rsid w:val="00DA4786"/>
    <w:rsid w:val="00E30893"/>
    <w:rsid w:val="00E42A93"/>
    <w:rsid w:val="00E65EAB"/>
    <w:rsid w:val="00EA0158"/>
    <w:rsid w:val="00EC6EB5"/>
    <w:rsid w:val="00ED1B0C"/>
    <w:rsid w:val="00F0697E"/>
    <w:rsid w:val="00F11439"/>
    <w:rsid w:val="00F4308A"/>
    <w:rsid w:val="00F636EB"/>
    <w:rsid w:val="00FB084A"/>
    <w:rsid w:val="00FC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9AAB5"/>
  <w15:docId w15:val="{0F59A35C-CD0D-4164-8C98-6C7DB5FC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7A7A7A" w:themeColor="accent1"/>
      <w:sz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7F7F7F" w:themeColor="text1" w:themeTint="80"/>
      <w:sz w:val="2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7A7A7A" w:themeColor="accent1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D1282E" w:themeColor="text2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pPr>
      <w:spacing w:before="120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rPr>
      <w:b w:val="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Nombre">
    <w:name w:val="Nombre"/>
    <w:basedOn w:val="Ttulo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tse\Downloads\TS10184083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3FC524FC3264BA19652D5770A860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A018C-6504-4845-82C1-857022A84937}"/>
      </w:docPartPr>
      <w:docPartBody>
        <w:p w:rsidR="00C36DFC" w:rsidRDefault="00C36DFC">
          <w:pPr>
            <w:pStyle w:val="C3FC524FC3264BA19652D5770A860B12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9F394ED0497D40EABE25FC819BA7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D6E38-2D41-45A0-8B58-24B7A05EA799}"/>
      </w:docPartPr>
      <w:docPartBody>
        <w:p w:rsidR="00C36DFC" w:rsidRDefault="00C36DFC">
          <w:pPr>
            <w:pStyle w:val="9F394ED0497D40EABE25FC819BA74AFB"/>
          </w:pPr>
          <w:r>
            <w:rPr>
              <w:rStyle w:val="Textodelmarcadordeposicin"/>
              <w:color w:val="000000"/>
            </w:rPr>
            <w:t>[Escriba su correo electrónico]</w:t>
          </w:r>
        </w:p>
      </w:docPartBody>
    </w:docPart>
    <w:docPart>
      <w:docPartPr>
        <w:name w:val="5BD94694FCF1440CA94C94C3A6ACB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17C20-2586-4BC3-8881-5E7F1CC8DDD3}"/>
      </w:docPartPr>
      <w:docPartBody>
        <w:p w:rsidR="00C36DFC" w:rsidRDefault="00C36DFC">
          <w:pPr>
            <w:pStyle w:val="5BD94694FCF1440CA94C94C3A6ACBAEF"/>
          </w:pPr>
          <w:r>
            <w:rPr>
              <w:rStyle w:val="Textodelmarcadordeposicin"/>
              <w:color w:val="000000"/>
            </w:rPr>
            <w:t>[Escriba su dirección]</w:t>
          </w:r>
        </w:p>
      </w:docPartBody>
    </w:docPart>
    <w:docPart>
      <w:docPartPr>
        <w:name w:val="32258C3D7C234ABDB0A4909B9CAAC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70896-C1C9-4AEB-A395-D0091DD2A7F8}"/>
      </w:docPartPr>
      <w:docPartBody>
        <w:p w:rsidR="00C36DFC" w:rsidRDefault="00C36DFC">
          <w:pPr>
            <w:pStyle w:val="32258C3D7C234ABDB0A4909B9CAAC593"/>
          </w:pPr>
          <w:r>
            <w:rPr>
              <w:rStyle w:val="Textodelmarcadordeposicin"/>
              <w:color w:val="000000"/>
            </w:rPr>
            <w:t>[Escriba su número de teléfono]</w:t>
          </w:r>
        </w:p>
      </w:docPartBody>
    </w:docPart>
    <w:docPart>
      <w:docPartPr>
        <w:name w:val="9173BA7BAA834AE68FA5D3D9E0681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52718-7588-4F58-9FE2-5A6FFE10AFB2}"/>
      </w:docPartPr>
      <w:docPartBody>
        <w:p w:rsidR="00C36DFC" w:rsidRDefault="00C36DFC">
          <w:pPr>
            <w:pStyle w:val="9173BA7BAA834AE68FA5D3D9E0681061"/>
          </w:pPr>
          <w:r>
            <w:rPr>
              <w:rStyle w:val="Textodelmarcadordeposicin"/>
              <w:color w:val="000000"/>
            </w:rPr>
            <w:t>[Escriba su sitio web]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6DFC"/>
    <w:rsid w:val="00242D6E"/>
    <w:rsid w:val="002B595D"/>
    <w:rsid w:val="002B60A3"/>
    <w:rsid w:val="007F7A77"/>
    <w:rsid w:val="00AD5232"/>
    <w:rsid w:val="00B219D6"/>
    <w:rsid w:val="00B268E0"/>
    <w:rsid w:val="00C36DFC"/>
    <w:rsid w:val="00CE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C3FC524FC3264BA19652D5770A860B12">
    <w:name w:val="C3FC524FC3264BA19652D5770A860B12"/>
  </w:style>
  <w:style w:type="paragraph" w:customStyle="1" w:styleId="392DB972DC644CD7B7E719C167148160">
    <w:name w:val="392DB972DC644CD7B7E719C167148160"/>
  </w:style>
  <w:style w:type="paragraph" w:customStyle="1" w:styleId="9F394ED0497D40EABE25FC819BA74AFB">
    <w:name w:val="9F394ED0497D40EABE25FC819BA74AFB"/>
  </w:style>
  <w:style w:type="paragraph" w:customStyle="1" w:styleId="5BD94694FCF1440CA94C94C3A6ACBAEF">
    <w:name w:val="5BD94694FCF1440CA94C94C3A6ACBAEF"/>
  </w:style>
  <w:style w:type="paragraph" w:customStyle="1" w:styleId="32258C3D7C234ABDB0A4909B9CAAC593">
    <w:name w:val="32258C3D7C234ABDB0A4909B9CAAC593"/>
  </w:style>
  <w:style w:type="paragraph" w:customStyle="1" w:styleId="9173BA7BAA834AE68FA5D3D9E0681061">
    <w:name w:val="9173BA7BAA834AE68FA5D3D9E0681061"/>
  </w:style>
  <w:style w:type="paragraph" w:customStyle="1" w:styleId="DD80B5D287B24C9EA32EDB73ACF3E719">
    <w:name w:val="DD80B5D287B24C9EA32EDB73ACF3E719"/>
  </w:style>
  <w:style w:type="paragraph" w:customStyle="1" w:styleId="55F3D7ABB85B4D2A8F2747CCFA7E54A3">
    <w:name w:val="55F3D7ABB85B4D2A8F2747CCFA7E54A3"/>
  </w:style>
  <w:style w:type="paragraph" w:customStyle="1" w:styleId="DFC4B40CC69C47AF9B47922213A5AF3B">
    <w:name w:val="DFC4B40CC69C47AF9B47922213A5AF3B"/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44546A" w:themeColor="text2"/>
    </w:rPr>
  </w:style>
  <w:style w:type="paragraph" w:customStyle="1" w:styleId="6D15B888B5684DAF97E996906580DBB8">
    <w:name w:val="6D15B888B5684DAF97E996906580DBB8"/>
  </w:style>
  <w:style w:type="paragraph" w:customStyle="1" w:styleId="7D951326D8CB4BDFA8303B25A8E530C8">
    <w:name w:val="7D951326D8CB4BDFA8303B25A8E530C8"/>
  </w:style>
  <w:style w:type="paragraph" w:customStyle="1" w:styleId="F40B417C3BDC42B5A52C837288D6809B">
    <w:name w:val="F40B417C3BDC42B5A52C837288D6809B"/>
  </w:style>
  <w:style w:type="paragraph" w:customStyle="1" w:styleId="F9FF6BA9DEFF4730B46FC62983863D91">
    <w:name w:val="F9FF6BA9DEFF4730B46FC62983863D91"/>
  </w:style>
  <w:style w:type="paragraph" w:customStyle="1" w:styleId="FB2DCE0949CB42409D39083E5F8CEB7A">
    <w:name w:val="FB2DCE0949CB42409D39083E5F8CEB7A"/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customStyle="1" w:styleId="B290159502274DDC98BE055C49D67ACA">
    <w:name w:val="B290159502274DDC98BE055C49D67ACA"/>
  </w:style>
  <w:style w:type="paragraph" w:customStyle="1" w:styleId="2AD2F12187104501B575E0BE017689F8">
    <w:name w:val="2AD2F12187104501B575E0BE017689F8"/>
  </w:style>
  <w:style w:type="paragraph" w:customStyle="1" w:styleId="56B90D63C0304F1A8F9A9ABC35BCA4A8">
    <w:name w:val="56B90D63C0304F1A8F9A9ABC35BCA4A8"/>
  </w:style>
  <w:style w:type="paragraph" w:customStyle="1" w:styleId="DF8C3987F04E4E33BEA99A0EFB101C86">
    <w:name w:val="DF8C3987F04E4E33BEA99A0EFB101C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Allende #610 Zona Centro. Salamanca, Gto.</CompanyAddress>
  <CompanyPhone> 4641494219</CompanyPhone>
  <CompanyFax/>
  <CompanyEmail>ing_ricardovelazquez@outlook.com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A0C3DB-C71E-4E02-821D-9C4ACE4DFA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121A1F-1F57-4B77-BF5B-FD682B992D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TS101840839</Template>
  <TotalTime>23</TotalTime>
  <Pages>3</Pages>
  <Words>513</Words>
  <Characters>2824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Montse</dc:creator>
  <cp:lastModifiedBy>Ricardo Antonio Alfaro Velázquez</cp:lastModifiedBy>
  <cp:revision>7</cp:revision>
  <dcterms:created xsi:type="dcterms:W3CDTF">2020-01-13T19:07:00Z</dcterms:created>
  <dcterms:modified xsi:type="dcterms:W3CDTF">2020-07-23T13:33:00Z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