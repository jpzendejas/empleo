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9746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p w:rsidR="003740A3" w:rsidRDefault="00376F93" w:rsidP="003740A3">
            <w:pPr>
              <w:pStyle w:val="Puesto"/>
            </w:pPr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658240" behindDoc="1" locked="0" layoutInCell="1" allowOverlap="1" wp14:anchorId="5A24D803" wp14:editId="527FDF4E">
                  <wp:simplePos x="0" y="0"/>
                  <wp:positionH relativeFrom="column">
                    <wp:posOffset>4560570</wp:posOffset>
                  </wp:positionH>
                  <wp:positionV relativeFrom="paragraph">
                    <wp:posOffset>-159385</wp:posOffset>
                  </wp:positionV>
                  <wp:extent cx="1975485" cy="1309370"/>
                  <wp:effectExtent l="9208" t="0" r="0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_20200826_105238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09" t="19147" r="23648" b="14928"/>
                          <a:stretch/>
                        </pic:blipFill>
                        <pic:spPr bwMode="auto">
                          <a:xfrm rot="5400000">
                            <a:off x="0" y="0"/>
                            <a:ext cx="1975485" cy="1309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82212">
              <w:t xml:space="preserve">Roberto Carlos </w:t>
            </w:r>
            <w:proofErr w:type="spellStart"/>
            <w:r w:rsidR="00182212">
              <w:t>Turrubiates</w:t>
            </w:r>
            <w:proofErr w:type="spellEnd"/>
            <w:r w:rsidR="00182212">
              <w:t xml:space="preserve"> León</w:t>
            </w:r>
          </w:p>
          <w:p w:rsidR="009C3B8B" w:rsidRDefault="00182212" w:rsidP="009C3B8B">
            <w:pPr>
              <w:pStyle w:val="Informacin"/>
              <w:rPr>
                <w:rStyle w:val="Textoennegrita"/>
                <w:b w:val="0"/>
                <w:lang w:bidi="es-ES"/>
              </w:rPr>
            </w:pPr>
            <w:r>
              <w:t xml:space="preserve">Agua Dulce #907 </w:t>
            </w:r>
            <w:r w:rsidR="009C3B8B">
              <w:t xml:space="preserve">  Colonia Bellavista   </w:t>
            </w:r>
            <w:r w:rsidR="009C3B8B">
              <w:rPr>
                <w:rStyle w:val="Textoennegrita"/>
                <w:b w:val="0"/>
                <w:lang w:bidi="es-ES"/>
              </w:rPr>
              <w:t>•</w:t>
            </w:r>
            <w:r w:rsidR="003740A3" w:rsidRPr="003740A3">
              <w:rPr>
                <w:rStyle w:val="Textoennegrita"/>
                <w:b w:val="0"/>
                <w:lang w:bidi="es-ES"/>
              </w:rPr>
              <w:t xml:space="preserve"> </w:t>
            </w:r>
            <w:r w:rsidR="009C3B8B">
              <w:t xml:space="preserve">Salamanca, </w:t>
            </w:r>
            <w:r w:rsidR="00D07304">
              <w:t>Guanajuato, C.P.</w:t>
            </w:r>
            <w:r w:rsidR="009C3B8B">
              <w:t xml:space="preserve"> 36730</w:t>
            </w:r>
            <w:r w:rsidR="003740A3" w:rsidRPr="003740A3">
              <w:rPr>
                <w:rStyle w:val="Textoennegrita"/>
                <w:b w:val="0"/>
                <w:lang w:bidi="es-ES"/>
              </w:rPr>
              <w:t xml:space="preserve"> </w:t>
            </w:r>
          </w:p>
          <w:p w:rsidR="003740A3" w:rsidRPr="009C3B8B" w:rsidRDefault="003740A3" w:rsidP="009C3B8B">
            <w:pPr>
              <w:pStyle w:val="Informacin"/>
              <w:rPr>
                <w:bCs/>
                <w:color w:val="99C9EC" w:themeColor="background2"/>
                <w:lang w:bidi="es-ES"/>
              </w:rPr>
            </w:pPr>
            <w:r w:rsidRPr="003740A3">
              <w:rPr>
                <w:rStyle w:val="Textoennegrita"/>
                <w:b w:val="0"/>
                <w:lang w:bidi="es-ES"/>
              </w:rPr>
              <w:t xml:space="preserve"> •  </w:t>
            </w:r>
            <w:r w:rsidR="009C3B8B">
              <w:t>4641160798</w:t>
            </w:r>
            <w:r w:rsidRPr="003740A3">
              <w:rPr>
                <w:rStyle w:val="Textoennegrita"/>
                <w:b w:val="0"/>
                <w:lang w:bidi="es-ES"/>
              </w:rPr>
              <w:t xml:space="preserve">  •  </w:t>
            </w:r>
            <w:r w:rsidR="009C3B8B">
              <w:t>rober_link@live.com</w:t>
            </w:r>
          </w:p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Pr="00B50479" w:rsidRDefault="003740A3" w:rsidP="009C3B8B"/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Ttulo1"/>
            </w:pPr>
            <w:r w:rsidRPr="0087298D">
              <w:rPr>
                <w:rStyle w:val="Tringulo"/>
                <w:lang w:bidi="es-ES"/>
              </w:rPr>
              <w:t xml:space="preserve">▼ </w:t>
            </w:r>
            <w:r w:rsidR="00182212">
              <w:rPr>
                <w:lang w:bidi="es-ES"/>
              </w:rPr>
              <w:t>Educación Académica</w:t>
            </w:r>
          </w:p>
          <w:p w:rsidR="007666C7" w:rsidRDefault="007666C7" w:rsidP="003740A3">
            <w:pPr>
              <w:pStyle w:val="Fechas"/>
            </w:pPr>
          </w:p>
          <w:p w:rsidR="007666C7" w:rsidRDefault="007666C7" w:rsidP="007666C7">
            <w:pPr>
              <w:pStyle w:val="Fechas"/>
            </w:pPr>
            <w:r>
              <w:t>2018-2020</w:t>
            </w:r>
          </w:p>
          <w:p w:rsidR="007666C7" w:rsidRDefault="007666C7" w:rsidP="007666C7">
            <w:pPr>
              <w:pStyle w:val="Experiencia"/>
              <w:rPr>
                <w:rStyle w:val="Textoennegrita"/>
                <w:lang w:bidi="es-ES"/>
              </w:rPr>
            </w:pPr>
            <w:r>
              <w:t xml:space="preserve">Universidad Tecnológica de Salamanca </w:t>
            </w:r>
            <w:r w:rsidRPr="002A17F8">
              <w:rPr>
                <w:rStyle w:val="Textoennegrita"/>
                <w:lang w:bidi="es-ES"/>
              </w:rPr>
              <w:t xml:space="preserve">• </w:t>
            </w:r>
            <w:r>
              <w:t xml:space="preserve">Salamanca, Guanajuato </w:t>
            </w:r>
            <w:r w:rsidRPr="002A17F8">
              <w:rPr>
                <w:rStyle w:val="Textoennegrita"/>
                <w:lang w:bidi="es-ES"/>
              </w:rPr>
              <w:t xml:space="preserve"> </w:t>
            </w:r>
          </w:p>
          <w:p w:rsidR="007666C7" w:rsidRPr="009C3B8B" w:rsidRDefault="007666C7" w:rsidP="007666C7">
            <w:pPr>
              <w:pStyle w:val="Experiencia"/>
              <w:rPr>
                <w:b w:val="0"/>
                <w:bCs/>
                <w:color w:val="auto"/>
                <w:lang w:bidi="es-ES"/>
              </w:rPr>
            </w:pPr>
            <w:r>
              <w:rPr>
                <w:rStyle w:val="Textoennegrita"/>
                <w:color w:val="auto"/>
              </w:rPr>
              <w:t>Ingeniería en Energías Renovables</w:t>
            </w:r>
          </w:p>
          <w:p w:rsidR="003740A3" w:rsidRDefault="009C3B8B" w:rsidP="003740A3">
            <w:pPr>
              <w:pStyle w:val="Fechas"/>
            </w:pPr>
            <w:bookmarkStart w:id="0" w:name="_GoBack"/>
            <w:bookmarkEnd w:id="0"/>
            <w:r>
              <w:t>2016</w:t>
            </w:r>
            <w:r w:rsidR="003740A3">
              <w:rPr>
                <w:lang w:bidi="es-ES"/>
              </w:rPr>
              <w:t>-</w:t>
            </w:r>
            <w:r>
              <w:t>2018</w:t>
            </w:r>
          </w:p>
          <w:p w:rsidR="009C3B8B" w:rsidRDefault="009C3B8B" w:rsidP="003740A3">
            <w:pPr>
              <w:pStyle w:val="Experiencia"/>
              <w:rPr>
                <w:rStyle w:val="Textoennegrita"/>
                <w:lang w:bidi="es-ES"/>
              </w:rPr>
            </w:pPr>
            <w:r>
              <w:t xml:space="preserve">Universidad Tecnológica de Salamanca </w:t>
            </w:r>
            <w:r w:rsidR="003740A3" w:rsidRPr="002A17F8">
              <w:rPr>
                <w:rStyle w:val="Textoennegrita"/>
                <w:lang w:bidi="es-ES"/>
              </w:rPr>
              <w:t xml:space="preserve">• </w:t>
            </w:r>
            <w:r>
              <w:t xml:space="preserve">Salamanca, Guanajuato </w:t>
            </w:r>
            <w:r w:rsidR="003740A3" w:rsidRPr="002A17F8">
              <w:rPr>
                <w:rStyle w:val="Textoennegrita"/>
                <w:lang w:bidi="es-ES"/>
              </w:rPr>
              <w:t xml:space="preserve"> </w:t>
            </w:r>
          </w:p>
          <w:p w:rsidR="009C3B8B" w:rsidRPr="009C3B8B" w:rsidRDefault="009C3B8B" w:rsidP="003740A3">
            <w:pPr>
              <w:pStyle w:val="Experiencia"/>
              <w:rPr>
                <w:b w:val="0"/>
                <w:bCs/>
                <w:color w:val="auto"/>
                <w:lang w:bidi="es-ES"/>
              </w:rPr>
            </w:pPr>
            <w:r w:rsidRPr="009C3B8B">
              <w:rPr>
                <w:rStyle w:val="Textoennegrita"/>
                <w:color w:val="auto"/>
              </w:rPr>
              <w:t>Técnico Superior Universitario</w:t>
            </w:r>
            <w:r>
              <w:rPr>
                <w:rStyle w:val="Textoennegrita"/>
                <w:color w:val="auto"/>
              </w:rPr>
              <w:t xml:space="preserve"> en Energías Renovables</w:t>
            </w:r>
          </w:p>
          <w:p w:rsidR="003740A3" w:rsidRDefault="009C3B8B" w:rsidP="003740A3">
            <w:pPr>
              <w:pStyle w:val="Fechas"/>
            </w:pPr>
            <w:r>
              <w:t>2009’</w:t>
            </w:r>
            <w:r w:rsidR="003740A3">
              <w:rPr>
                <w:lang w:bidi="es-ES"/>
              </w:rPr>
              <w:t>-</w:t>
            </w:r>
            <w:r>
              <w:t>2012</w:t>
            </w:r>
          </w:p>
          <w:p w:rsidR="001D2FFA" w:rsidRDefault="009C3B8B" w:rsidP="003740A3">
            <w:pPr>
              <w:pStyle w:val="Experiencia"/>
              <w:rPr>
                <w:rStyle w:val="Textoennegrita"/>
                <w:lang w:bidi="es-ES"/>
              </w:rPr>
            </w:pPr>
            <w:r>
              <w:t>Colegio de Estudios Científicos y Tecnológicos del Estado de Guanajuato</w:t>
            </w:r>
            <w:r w:rsidR="003740A3" w:rsidRPr="002A17F8">
              <w:rPr>
                <w:rStyle w:val="Textoennegrita"/>
                <w:lang w:bidi="es-ES"/>
              </w:rPr>
              <w:t xml:space="preserve">• </w:t>
            </w:r>
            <w:r w:rsidR="001D2FFA">
              <w:t>Salamanca, Guanajuato</w:t>
            </w:r>
            <w:r w:rsidR="001D2FFA">
              <w:rPr>
                <w:rStyle w:val="Textoennegrita"/>
                <w:lang w:bidi="es-ES"/>
              </w:rPr>
              <w:t xml:space="preserve"> </w:t>
            </w:r>
          </w:p>
          <w:p w:rsidR="001D2FFA" w:rsidRDefault="001D2FFA" w:rsidP="003740A3">
            <w:pPr>
              <w:pStyle w:val="Experiencia"/>
              <w:rPr>
                <w:rStyle w:val="Textoennegrita"/>
                <w:color w:val="auto"/>
              </w:rPr>
            </w:pPr>
            <w:r w:rsidRPr="001D2FFA">
              <w:rPr>
                <w:rStyle w:val="Textoennegrita"/>
                <w:color w:val="auto"/>
              </w:rPr>
              <w:t>Certificado de estudios de bachillerato</w:t>
            </w:r>
          </w:p>
          <w:p w:rsidR="001D2FFA" w:rsidRPr="001D2FFA" w:rsidRDefault="001D2FFA" w:rsidP="003740A3">
            <w:pPr>
              <w:pStyle w:val="Experiencia"/>
              <w:rPr>
                <w:b w:val="0"/>
                <w:bCs/>
                <w:color w:val="auto"/>
                <w:lang w:bidi="es-ES"/>
              </w:rPr>
            </w:pPr>
            <w:r>
              <w:rPr>
                <w:rStyle w:val="Textoennegrita"/>
                <w:color w:val="auto"/>
              </w:rPr>
              <w:t xml:space="preserve">Técnico en Mecatrónica </w:t>
            </w:r>
          </w:p>
          <w:p w:rsidR="003740A3" w:rsidRDefault="003740A3" w:rsidP="003740A3"/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Ttulo1"/>
            </w:pPr>
            <w:r w:rsidRPr="0087298D">
              <w:rPr>
                <w:rStyle w:val="Tringulo"/>
                <w:lang w:bidi="es-ES"/>
              </w:rPr>
              <w:t xml:space="preserve">▼ </w:t>
            </w:r>
            <w:r w:rsidR="00182212">
              <w:rPr>
                <w:lang w:bidi="es-ES"/>
              </w:rPr>
              <w:t>Otra Formación</w:t>
            </w:r>
          </w:p>
          <w:p w:rsidR="003740A3" w:rsidRPr="00AE3014" w:rsidRDefault="001D2FFA" w:rsidP="003740A3">
            <w:pPr>
              <w:ind w:left="360"/>
            </w:pPr>
            <w:r>
              <w:t>Estadías</w:t>
            </w:r>
            <w:r w:rsidR="00376F93">
              <w:rPr>
                <w:lang w:bidi="es-ES"/>
              </w:rPr>
              <w:t xml:space="preserve"> TSU </w:t>
            </w:r>
            <w:r w:rsidR="003740A3" w:rsidRPr="00AE3014">
              <w:rPr>
                <w:lang w:bidi="es-ES"/>
              </w:rPr>
              <w:t xml:space="preserve"> </w:t>
            </w:r>
            <w:r>
              <w:t>LAPEM, Irapuato, Guanajuato.</w:t>
            </w:r>
          </w:p>
          <w:p w:rsidR="003740A3" w:rsidRDefault="001D2FFA" w:rsidP="001D2FFA">
            <w:pPr>
              <w:pStyle w:val="Prrafodelista"/>
            </w:pPr>
            <w:r>
              <w:t>Residencia de técnico superior en las Instalaciones del Laboratorio de Pruebas</w:t>
            </w:r>
          </w:p>
          <w:p w:rsidR="00376F93" w:rsidRDefault="00376F93" w:rsidP="00376F93">
            <w:pPr>
              <w:ind w:left="360"/>
            </w:pPr>
            <w:r>
              <w:t>Estadías ingeniería, Salamanca, Guanajuato</w:t>
            </w:r>
          </w:p>
          <w:p w:rsidR="00376F93" w:rsidRDefault="00376F93" w:rsidP="00376F93">
            <w:pPr>
              <w:pStyle w:val="Prrafodelista"/>
            </w:pPr>
            <w:r>
              <w:t xml:space="preserve">Estadías ingeniería en energías renovables en empresa </w:t>
            </w:r>
            <w:proofErr w:type="spellStart"/>
            <w:r>
              <w:t>SunSteel</w:t>
            </w:r>
            <w:proofErr w:type="spellEnd"/>
            <w:r>
              <w:t xml:space="preserve"> calentadores solares Aguilar</w:t>
            </w:r>
          </w:p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Ttulo1"/>
            </w:pPr>
            <w:r w:rsidRPr="0087298D">
              <w:rPr>
                <w:rStyle w:val="Tringulo"/>
                <w:lang w:bidi="es-ES"/>
              </w:rPr>
              <w:t xml:space="preserve">▼ </w:t>
            </w:r>
            <w:r w:rsidR="00182212">
              <w:rPr>
                <w:lang w:bidi="es-ES"/>
              </w:rPr>
              <w:t>Habilidades</w:t>
            </w:r>
          </w:p>
          <w:p w:rsidR="003740A3" w:rsidRDefault="00376F93" w:rsidP="001D2FFA">
            <w:r>
              <w:t>Actitud comprensiva, empático, justo</w:t>
            </w:r>
          </w:p>
          <w:p w:rsidR="001D2FFA" w:rsidRDefault="001D2FFA" w:rsidP="001D2FFA">
            <w:r>
              <w:t xml:space="preserve">Personalidad analítica </w:t>
            </w:r>
          </w:p>
          <w:p w:rsidR="001D2FFA" w:rsidRDefault="001D2FFA" w:rsidP="001D2FFA">
            <w:r>
              <w:t>Buen estado de salud</w:t>
            </w:r>
          </w:p>
          <w:p w:rsidR="001D2FFA" w:rsidRDefault="001D2FFA" w:rsidP="001D2FFA">
            <w:r>
              <w:t xml:space="preserve">Conocimientos intermedios de física y matemáticas </w:t>
            </w:r>
          </w:p>
          <w:p w:rsidR="001D2FFA" w:rsidRDefault="00376F93" w:rsidP="001D2FFA">
            <w:r>
              <w:t>Responsable, respetuoso</w:t>
            </w:r>
          </w:p>
          <w:p w:rsidR="001D2FFA" w:rsidRDefault="001D2FFA" w:rsidP="001D2FFA"/>
        </w:tc>
      </w:tr>
      <w:tr w:rsidR="003740A3" w:rsidTr="003740A3">
        <w:trPr>
          <w:trHeight w:val="759"/>
        </w:trPr>
        <w:tc>
          <w:tcPr>
            <w:tcW w:w="10080" w:type="dxa"/>
          </w:tcPr>
          <w:p w:rsidR="003740A3" w:rsidRDefault="003740A3" w:rsidP="003740A3">
            <w:pPr>
              <w:pStyle w:val="Ttulo1"/>
            </w:pPr>
            <w:r w:rsidRPr="0087298D">
              <w:rPr>
                <w:rStyle w:val="Tringulo"/>
                <w:lang w:bidi="es-ES"/>
              </w:rPr>
              <w:t xml:space="preserve">▼ </w:t>
            </w:r>
            <w:r w:rsidR="00182212">
              <w:rPr>
                <w:lang w:bidi="es-ES"/>
              </w:rPr>
              <w:t>Idiomas</w:t>
            </w:r>
          </w:p>
          <w:p w:rsidR="003740A3" w:rsidRDefault="001D2FFA" w:rsidP="001D2FFA">
            <w:r>
              <w:t>Español nivel nativo</w:t>
            </w:r>
          </w:p>
          <w:p w:rsidR="001D2FFA" w:rsidRDefault="001D2FFA" w:rsidP="001D2FFA">
            <w:r>
              <w:t>Inglés nivel Intermedio-Avanzado</w:t>
            </w:r>
          </w:p>
        </w:tc>
      </w:tr>
      <w:tr w:rsidR="003740A3" w:rsidTr="003740A3">
        <w:trPr>
          <w:trHeight w:val="494"/>
        </w:trPr>
        <w:tc>
          <w:tcPr>
            <w:tcW w:w="10080" w:type="dxa"/>
          </w:tcPr>
          <w:p w:rsidR="003740A3" w:rsidRDefault="003740A3" w:rsidP="003740A3">
            <w:pPr>
              <w:pStyle w:val="Ttulo1"/>
            </w:pPr>
            <w:r w:rsidRPr="0087298D">
              <w:rPr>
                <w:rStyle w:val="Tringulo"/>
                <w:lang w:bidi="es-ES"/>
              </w:rPr>
              <w:t xml:space="preserve">▼ </w:t>
            </w:r>
            <w:r w:rsidR="00182212">
              <w:rPr>
                <w:lang w:bidi="es-ES"/>
              </w:rPr>
              <w:t>Información Adicional</w:t>
            </w:r>
          </w:p>
          <w:p w:rsidR="003740A3" w:rsidRDefault="001D2FFA" w:rsidP="001D2FFA">
            <w:r>
              <w:t xml:space="preserve">Congreso Internacional de  Energías Renovables, Oaxaca </w:t>
            </w:r>
            <w:r w:rsidR="00D07304">
              <w:t>de Juárez, Oaxaca, 28 octubre de 2016</w:t>
            </w:r>
          </w:p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9A1375">
      <w:headerReference w:type="default" r:id="rId12"/>
      <w:footerReference w:type="default" r:id="rId13"/>
      <w:pgSz w:w="11906" w:h="16838" w:code="9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168A" w:rsidRDefault="00EC168A" w:rsidP="00793CBE">
      <w:r>
        <w:separator/>
      </w:r>
    </w:p>
  </w:endnote>
  <w:endnote w:type="continuationSeparator" w:id="0">
    <w:p w:rsidR="00EC168A" w:rsidRDefault="00EC168A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GGothicM">
    <w:altName w:val="HGｺﾞｼｯｸM"/>
    <w:panose1 w:val="00000000000000000000"/>
    <w:charset w:val="8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9A1375">
    <w:pPr>
      <w:pStyle w:val="Piedepgina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4FFC693" wp14:editId="518EDFAB">
              <wp:simplePos x="0" y="0"/>
              <wp:positionH relativeFrom="margin">
                <wp:posOffset>-913452</wp:posOffset>
              </wp:positionH>
              <wp:positionV relativeFrom="bottomMargin">
                <wp:posOffset>-11430</wp:posOffset>
              </wp:positionV>
              <wp:extent cx="7772400" cy="457200"/>
              <wp:effectExtent l="0" t="0" r="0" b="0"/>
              <wp:wrapNone/>
              <wp:docPr id="13" name="Forma libre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 w14:anchorId="3122AD17" id="Forma libre 13" o:spid="_x0000_s1026" alt="Footer accent block&#10;" style="position:absolute;margin-left:-71.95pt;margin-top:-.9pt;width:612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168A" w:rsidRDefault="00EC168A" w:rsidP="00793CBE">
      <w:r>
        <w:separator/>
      </w:r>
    </w:p>
  </w:footnote>
  <w:footnote w:type="continuationSeparator" w:id="0">
    <w:p w:rsidR="00EC168A" w:rsidRDefault="00EC168A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9A1375">
    <w:pPr>
      <w:pStyle w:val="Encabezado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C38EE7F" wp14:editId="029E037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2748643"/>
              <wp:effectExtent l="0" t="0" r="0" b="0"/>
              <wp:wrapNone/>
              <wp:docPr id="8" name="Grupo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ángulo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orma libre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Cuadro de texto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A1375" w:rsidRDefault="009A1375" w:rsidP="009A1375">
                            <w:pPr>
                              <w:pStyle w:val="Textoindependiente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orma libre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C38EE7F" id="Grupo 8" o:spid="_x0000_s1026" alt="Header background graphic including image of clouds, accent boxes, and image of person" style="position:absolute;margin-left:0;margin-top:0;width:612pt;height:216.45pt;z-index:251663360;mso-width-percent:1000;mso-position-horizontal-relative:page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">
              <v:rect id="Rectángulo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orma libre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9A1375" w:rsidRDefault="009A1375" w:rsidP="009A1375">
                      <w:pPr>
                        <w:pStyle w:val="Textoindependiente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orma libre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>
    <w:nsid w:val="45AE61DE"/>
    <w:multiLevelType w:val="hybridMultilevel"/>
    <w:tmpl w:val="EEDAC21C"/>
    <w:lvl w:ilvl="0" w:tplc="68DE9926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212"/>
    <w:rsid w:val="00050428"/>
    <w:rsid w:val="000C36D1"/>
    <w:rsid w:val="000E3F38"/>
    <w:rsid w:val="0011739C"/>
    <w:rsid w:val="00182212"/>
    <w:rsid w:val="001951A8"/>
    <w:rsid w:val="001B3BB4"/>
    <w:rsid w:val="001D2FFA"/>
    <w:rsid w:val="002132AB"/>
    <w:rsid w:val="00283E08"/>
    <w:rsid w:val="00295C97"/>
    <w:rsid w:val="002A17F8"/>
    <w:rsid w:val="002B164D"/>
    <w:rsid w:val="002F5905"/>
    <w:rsid w:val="003740A3"/>
    <w:rsid w:val="00376F93"/>
    <w:rsid w:val="00415A4A"/>
    <w:rsid w:val="00470497"/>
    <w:rsid w:val="004C3914"/>
    <w:rsid w:val="004E27C7"/>
    <w:rsid w:val="005D3E45"/>
    <w:rsid w:val="00602D68"/>
    <w:rsid w:val="00721236"/>
    <w:rsid w:val="007666C7"/>
    <w:rsid w:val="00793CBE"/>
    <w:rsid w:val="007D2A62"/>
    <w:rsid w:val="0087298D"/>
    <w:rsid w:val="008C4FFA"/>
    <w:rsid w:val="008D762B"/>
    <w:rsid w:val="0093467F"/>
    <w:rsid w:val="009360EC"/>
    <w:rsid w:val="0096784B"/>
    <w:rsid w:val="009A1375"/>
    <w:rsid w:val="009A70C3"/>
    <w:rsid w:val="009C3B8B"/>
    <w:rsid w:val="00A4494B"/>
    <w:rsid w:val="00AE3014"/>
    <w:rsid w:val="00B50479"/>
    <w:rsid w:val="00BD7DB3"/>
    <w:rsid w:val="00C45453"/>
    <w:rsid w:val="00C9733D"/>
    <w:rsid w:val="00D02705"/>
    <w:rsid w:val="00D07304"/>
    <w:rsid w:val="00DD74D2"/>
    <w:rsid w:val="00EB144F"/>
    <w:rsid w:val="00EC168A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2767"/>
  <w15:chartTrackingRefBased/>
  <w15:docId w15:val="{617A8212-2C11-4E70-B809-2E079A201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Ttulo2">
    <w:name w:val="heading 2"/>
    <w:basedOn w:val="Textoindependiente"/>
    <w:next w:val="Normal"/>
    <w:link w:val="Ttulo2C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Citaamarilla">
    <w:name w:val="Cita amarilla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Textoindependiente">
    <w:name w:val="Body Text"/>
    <w:link w:val="TextoindependienteC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Prrafodelista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aconcuadrcula">
    <w:name w:val="Table Grid"/>
    <w:basedOn w:val="Tablanormal"/>
    <w:uiPriority w:val="39"/>
    <w:rsid w:val="00AE30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Normal"/>
    <w:next w:val="Normal"/>
    <w:link w:val="PuestoC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Fechas">
    <w:name w:val="Fechas"/>
    <w:basedOn w:val="Normal"/>
    <w:qFormat/>
    <w:rsid w:val="007D2A62"/>
    <w:pPr>
      <w:spacing w:before="240"/>
    </w:pPr>
    <w:rPr>
      <w:sz w:val="16"/>
    </w:rPr>
  </w:style>
  <w:style w:type="paragraph" w:customStyle="1" w:styleId="Experiencia">
    <w:name w:val="Experiencia"/>
    <w:basedOn w:val="Normal"/>
    <w:qFormat/>
    <w:rsid w:val="00AE3014"/>
    <w:rPr>
      <w:b/>
    </w:rPr>
  </w:style>
  <w:style w:type="character" w:styleId="Textoennegrita">
    <w:name w:val="Strong"/>
    <w:basedOn w:val="Fuentedeprrafopredeter"/>
    <w:uiPriority w:val="22"/>
    <w:semiHidden/>
    <w:rsid w:val="008C4FFA"/>
    <w:rPr>
      <w:b/>
      <w:bCs/>
      <w:color w:val="99C9EC" w:themeColor="background2"/>
    </w:rPr>
  </w:style>
  <w:style w:type="paragraph" w:styleId="Encabezado">
    <w:name w:val="header"/>
    <w:basedOn w:val="Normal"/>
    <w:link w:val="Encabezado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D2A62"/>
    <w:rPr>
      <w:color w:val="000000" w:themeColor="text1"/>
      <w:sz w:val="20"/>
    </w:rPr>
  </w:style>
  <w:style w:type="paragraph" w:styleId="Piedepgina">
    <w:name w:val="footer"/>
    <w:basedOn w:val="Normal"/>
    <w:link w:val="Piedepgina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D2A62"/>
    <w:rPr>
      <w:color w:val="000000" w:themeColor="text1"/>
      <w:sz w:val="20"/>
    </w:rPr>
  </w:style>
  <w:style w:type="paragraph" w:customStyle="1" w:styleId="Informacin">
    <w:name w:val="Informació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ngulo">
    <w:name w:val="Triángulo"/>
    <w:basedOn w:val="Textoennegrita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xtodelmarcadordeposicin">
    <w:name w:val="Placeholder Text"/>
    <w:basedOn w:val="Fuentedeprrafopredeter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urrubiates\AppData\Roaming\Microsoft\Templates\Curr&#237;culum%20de%20cielo%20azul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E944E5-58EA-44D5-A1B8-E3E6079DE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de cielo azul</Template>
  <TotalTime>8</TotalTime>
  <Pages>1</Pages>
  <Words>187</Words>
  <Characters>1030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alberto turrubiates leon</dc:creator>
  <cp:keywords/>
  <dc:description/>
  <cp:lastModifiedBy>Usuario de Windows</cp:lastModifiedBy>
  <cp:revision>3</cp:revision>
  <dcterms:created xsi:type="dcterms:W3CDTF">2020-08-26T16:15:00Z</dcterms:created>
  <dcterms:modified xsi:type="dcterms:W3CDTF">2020-08-26T16:27:00Z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