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25D3" w14:textId="77777777" w:rsidR="001F75FF" w:rsidRDefault="004F399C" w:rsidP="00051D60">
      <w:pPr>
        <w:pStyle w:val="Nombre"/>
        <w:ind w:left="5760"/>
      </w:pPr>
      <w:r>
        <w:rPr>
          <w:noProof/>
        </w:rPr>
        <w:drawing>
          <wp:inline distT="0" distB="0" distL="0" distR="0" wp14:anchorId="66AEEEF3" wp14:editId="6011DF0E">
            <wp:extent cx="1436226" cy="187856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875" cy="18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F1E1" w14:textId="77777777" w:rsidR="001F75FF" w:rsidRDefault="001F75FF">
      <w:pPr>
        <w:pStyle w:val="Nombre"/>
      </w:pPr>
    </w:p>
    <w:p w14:paraId="62EE49F6" w14:textId="77777777" w:rsidR="0059120E" w:rsidRDefault="000F571E">
      <w:pPr>
        <w:pStyle w:val="Nombre"/>
      </w:pPr>
      <w:r>
        <w:t>JORGE ANTONIO</w:t>
      </w:r>
    </w:p>
    <w:p w14:paraId="6A983AB5" w14:textId="77777777" w:rsidR="003D18CD" w:rsidRPr="002C1884" w:rsidRDefault="00E7561C">
      <w:pPr>
        <w:pStyle w:val="Nombre"/>
      </w:pPr>
      <w:r>
        <w:t xml:space="preserve">ARREDONDO PRIETO </w:t>
      </w:r>
    </w:p>
    <w:p w14:paraId="6D111183" w14:textId="77777777" w:rsidR="003D18CD" w:rsidRDefault="003D18CD">
      <w:pPr>
        <w:pStyle w:val="Informacindecontacto"/>
      </w:pPr>
    </w:p>
    <w:p w14:paraId="42D9ADAD" w14:textId="77777777" w:rsidR="003D18CD" w:rsidRDefault="003D18CD">
      <w:pPr>
        <w:pStyle w:val="Informacindecontacto"/>
      </w:pPr>
    </w:p>
    <w:p w14:paraId="33E88CA8" w14:textId="77777777" w:rsidR="0059120E" w:rsidRDefault="008C6B61">
      <w:pPr>
        <w:pStyle w:val="Informacindecontacto"/>
      </w:pPr>
      <w:r>
        <w:t xml:space="preserve">Calle </w:t>
      </w:r>
      <w:r w:rsidR="000F571E">
        <w:t xml:space="preserve">las flores </w:t>
      </w:r>
      <w:r w:rsidR="00EE7B4D">
        <w:t>134, col. San pedro</w:t>
      </w:r>
    </w:p>
    <w:p w14:paraId="7B68D574" w14:textId="77777777" w:rsidR="00FF268A" w:rsidRDefault="00FF268A">
      <w:pPr>
        <w:pStyle w:val="Informacindecontacto"/>
      </w:pPr>
      <w:r>
        <w:t xml:space="preserve">Salamanca </w:t>
      </w:r>
      <w:r w:rsidR="00AA253E">
        <w:t>Guanajuato</w:t>
      </w:r>
      <w:r w:rsidR="007218F8">
        <w:t xml:space="preserve"> </w:t>
      </w:r>
    </w:p>
    <w:p w14:paraId="7FD1CDD4" w14:textId="77777777" w:rsidR="00AA1A37" w:rsidRPr="002C1884" w:rsidRDefault="00227C10">
      <w:pPr>
        <w:pStyle w:val="Informacindecontacto"/>
      </w:pPr>
      <w:r>
        <w:t>Tel. 46</w:t>
      </w:r>
      <w:r w:rsidR="006049EE">
        <w:t>41658717</w:t>
      </w:r>
    </w:p>
    <w:p w14:paraId="2ED2469C" w14:textId="77777777" w:rsidR="0059120E" w:rsidRPr="002C1884" w:rsidRDefault="0032380F">
      <w:pPr>
        <w:pStyle w:val="Ttulo1"/>
      </w:pPr>
      <w:sdt>
        <w:sdtPr>
          <w:id w:val="-819804518"/>
          <w:placeholder>
            <w:docPart w:val="971195F35CF0DB46BD6782EC843DA4F9"/>
          </w:placeholder>
          <w:temporary/>
          <w:showingPlcHdr/>
        </w:sdtPr>
        <w:sdtEndPr/>
        <w:sdtContent>
          <w:r w:rsidR="00FA4DFA" w:rsidRPr="002C1884">
            <w:t>Resumen de habilidades</w:t>
          </w:r>
        </w:sdtContent>
      </w:sdt>
    </w:p>
    <w:p w14:paraId="53EBAD9B" w14:textId="77777777" w:rsidR="00BF4CD4" w:rsidRDefault="00BF4CD4" w:rsidP="004A0433">
      <w:pPr>
        <w:spacing w:after="180"/>
      </w:pPr>
      <w:r>
        <w:t>Disponibilidad de tiempo</w:t>
      </w:r>
    </w:p>
    <w:p w14:paraId="136FF278" w14:textId="77777777" w:rsidR="00830763" w:rsidRDefault="00830763" w:rsidP="004A0433">
      <w:pPr>
        <w:spacing w:after="180"/>
      </w:pPr>
      <w:r>
        <w:t xml:space="preserve">Ganas de aprender </w:t>
      </w:r>
    </w:p>
    <w:p w14:paraId="48B5B34B" w14:textId="77777777" w:rsidR="00830763" w:rsidRDefault="00830763" w:rsidP="004A0433">
      <w:pPr>
        <w:spacing w:after="180"/>
      </w:pPr>
      <w:r>
        <w:t>Responsable</w:t>
      </w:r>
    </w:p>
    <w:p w14:paraId="7DAC2BF2" w14:textId="77777777" w:rsidR="0014239F" w:rsidRDefault="0014239F" w:rsidP="004A0433">
      <w:pPr>
        <w:spacing w:after="180"/>
      </w:pPr>
      <w:r>
        <w:t xml:space="preserve">Comprometido </w:t>
      </w:r>
    </w:p>
    <w:p w14:paraId="511ECBBD" w14:textId="77777777" w:rsidR="00830763" w:rsidRDefault="00830763" w:rsidP="004A0433">
      <w:pPr>
        <w:spacing w:after="180"/>
      </w:pPr>
      <w:r>
        <w:t>Puntual</w:t>
      </w:r>
    </w:p>
    <w:p w14:paraId="257AEFFF" w14:textId="77777777" w:rsidR="00B943AE" w:rsidRDefault="0014239F" w:rsidP="0074375C">
      <w:pPr>
        <w:spacing w:after="180"/>
      </w:pPr>
      <w:r>
        <w:t>Actitud</w:t>
      </w:r>
      <w:r w:rsidR="00275706">
        <w:t xml:space="preserve"> de trabajo en equipo</w:t>
      </w:r>
    </w:p>
    <w:p w14:paraId="7855D769" w14:textId="77777777" w:rsidR="00B943AE" w:rsidRDefault="00B943AE"/>
    <w:p w14:paraId="1035C5D1" w14:textId="77777777" w:rsidR="00513C8D" w:rsidRDefault="00513C8D"/>
    <w:p w14:paraId="79F2A156" w14:textId="77777777" w:rsidR="00513C8D" w:rsidRDefault="00513C8D">
      <w:pPr>
        <w:rPr>
          <w:b/>
        </w:rPr>
      </w:pPr>
      <w:r>
        <w:rPr>
          <w:b/>
        </w:rPr>
        <w:t>EDUCACION</w:t>
      </w:r>
    </w:p>
    <w:p w14:paraId="6C246C35" w14:textId="77777777" w:rsidR="00712EB6" w:rsidRDefault="00513C8D">
      <w:r>
        <w:t xml:space="preserve"> </w:t>
      </w:r>
      <w:r w:rsidR="00712EB6">
        <w:t xml:space="preserve">Preparatoria terminada  </w:t>
      </w:r>
    </w:p>
    <w:p w14:paraId="4C5812C8" w14:textId="77777777" w:rsidR="00B360CC" w:rsidRDefault="008A4170">
      <w:r>
        <w:t>Cecyteg, del 2017 al 2020</w:t>
      </w:r>
    </w:p>
    <w:p w14:paraId="69D5614A" w14:textId="77777777" w:rsidR="00051D60" w:rsidRDefault="00051D60"/>
    <w:p w14:paraId="3A023D88" w14:textId="77777777" w:rsidR="00051D60" w:rsidRDefault="00051D60"/>
    <w:p w14:paraId="02FF6898" w14:textId="77777777" w:rsidR="00051D60" w:rsidRDefault="00051D60"/>
    <w:p w14:paraId="1B5C4F0F" w14:textId="77777777" w:rsidR="007218F8" w:rsidRDefault="007218F8"/>
    <w:p w14:paraId="3F51C300" w14:textId="77777777" w:rsidR="007F1939" w:rsidRDefault="007F1939">
      <w:pPr>
        <w:rPr>
          <w:b/>
        </w:rPr>
      </w:pPr>
    </w:p>
    <w:p w14:paraId="3EB2AB98" w14:textId="77777777" w:rsidR="007218F8" w:rsidRPr="00835054" w:rsidRDefault="007218F8" w:rsidP="00835054">
      <w:pPr>
        <w:rPr>
          <w:b/>
        </w:rPr>
      </w:pPr>
      <w:r w:rsidRPr="00835054">
        <w:rPr>
          <w:b/>
        </w:rPr>
        <w:t>METAS</w:t>
      </w:r>
    </w:p>
    <w:p w14:paraId="676DC2D4" w14:textId="77777777" w:rsidR="007218F8" w:rsidRDefault="007218F8">
      <w:r>
        <w:t xml:space="preserve"> </w:t>
      </w:r>
    </w:p>
    <w:p w14:paraId="78D82C55" w14:textId="77777777" w:rsidR="000A1B8D" w:rsidRPr="007218F8" w:rsidRDefault="006D2F14">
      <w:r>
        <w:t xml:space="preserve">Conseguir el trabajo para poder tener un crecimiento laboral, como personal </w:t>
      </w:r>
      <w:r w:rsidR="00ED7B74">
        <w:t xml:space="preserve">y </w:t>
      </w:r>
      <w:r w:rsidR="00AE1B4A">
        <w:t>así</w:t>
      </w:r>
      <w:r w:rsidR="00ED7B74">
        <w:t xml:space="preserve"> poder pagar mis estudios</w:t>
      </w:r>
      <w:r w:rsidR="00AE1B4A">
        <w:t>.</w:t>
      </w:r>
    </w:p>
    <w:p w14:paraId="1829B99C" w14:textId="77777777" w:rsidR="009D5475" w:rsidRDefault="009D5475"/>
    <w:p w14:paraId="13C24B8C" w14:textId="77777777" w:rsidR="00FF789C" w:rsidRDefault="00FF789C"/>
    <w:p w14:paraId="1FD90457" w14:textId="77777777" w:rsidR="00FF789C" w:rsidRDefault="00FF789C"/>
    <w:p w14:paraId="63884636" w14:textId="77777777" w:rsidR="00FF789C" w:rsidRDefault="00FF78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Estado civil</w:t>
      </w:r>
    </w:p>
    <w:p w14:paraId="7DFA5FD4" w14:textId="77777777" w:rsidR="00B96F4F" w:rsidRDefault="00B96F4F">
      <w:pPr>
        <w:rPr>
          <w:sz w:val="24"/>
          <w:szCs w:val="24"/>
        </w:rPr>
      </w:pPr>
    </w:p>
    <w:p w14:paraId="093B3C88" w14:textId="77777777" w:rsidR="00B96F4F" w:rsidRPr="00B96F4F" w:rsidRDefault="00B96F4F">
      <w:pPr>
        <w:rPr>
          <w:sz w:val="24"/>
          <w:szCs w:val="24"/>
        </w:rPr>
      </w:pPr>
      <w:r>
        <w:rPr>
          <w:sz w:val="24"/>
          <w:szCs w:val="24"/>
        </w:rPr>
        <w:t xml:space="preserve">Soltero </w:t>
      </w:r>
    </w:p>
    <w:p w14:paraId="408DF244" w14:textId="77777777" w:rsidR="00FF789C" w:rsidRPr="00FF789C" w:rsidRDefault="00FF789C">
      <w:pPr>
        <w:rPr>
          <w:b/>
          <w:bCs/>
          <w:sz w:val="24"/>
          <w:szCs w:val="24"/>
        </w:rPr>
      </w:pPr>
    </w:p>
    <w:p w14:paraId="2093F1C6" w14:textId="77777777" w:rsidR="0059120E" w:rsidRDefault="0032380F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2A153" w14:textId="77777777" w:rsidR="004A72AE" w:rsidRDefault="004A72AE">
      <w:pPr>
        <w:spacing w:after="0" w:line="240" w:lineRule="auto"/>
      </w:pPr>
      <w:r>
        <w:separator/>
      </w:r>
    </w:p>
  </w:endnote>
  <w:endnote w:type="continuationSeparator" w:id="0">
    <w:p w14:paraId="0F8EABA0" w14:textId="77777777" w:rsidR="004A72AE" w:rsidRDefault="004A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B87EB" w14:textId="77777777" w:rsidR="0059120E" w:rsidRDefault="00FA4DFA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3C087" w14:textId="77777777" w:rsidR="004A72AE" w:rsidRDefault="004A72AE">
      <w:pPr>
        <w:spacing w:after="0" w:line="240" w:lineRule="auto"/>
      </w:pPr>
      <w:r>
        <w:separator/>
      </w:r>
    </w:p>
  </w:footnote>
  <w:footnote w:type="continuationSeparator" w:id="0">
    <w:p w14:paraId="172E141C" w14:textId="77777777" w:rsidR="004A72AE" w:rsidRDefault="004A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5832C" w14:textId="77777777" w:rsidR="0059120E" w:rsidRDefault="00FA4DFA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22FBE2" wp14:editId="5525D9E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302DBD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5F51A" w14:textId="77777777" w:rsidR="0059120E" w:rsidRDefault="00FA4DFA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2553BA" wp14:editId="3B09D41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AAEE32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E2CE9"/>
    <w:multiLevelType w:val="hybridMultilevel"/>
    <w:tmpl w:val="64D0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CF"/>
    <w:rsid w:val="00025758"/>
    <w:rsid w:val="000447A1"/>
    <w:rsid w:val="00051D60"/>
    <w:rsid w:val="000A1B8D"/>
    <w:rsid w:val="000F571E"/>
    <w:rsid w:val="00102367"/>
    <w:rsid w:val="0014239F"/>
    <w:rsid w:val="001644C5"/>
    <w:rsid w:val="001E5936"/>
    <w:rsid w:val="001F75FF"/>
    <w:rsid w:val="00227C10"/>
    <w:rsid w:val="00230524"/>
    <w:rsid w:val="00256906"/>
    <w:rsid w:val="002664E1"/>
    <w:rsid w:val="00275706"/>
    <w:rsid w:val="00292A6A"/>
    <w:rsid w:val="002E2690"/>
    <w:rsid w:val="002F5C02"/>
    <w:rsid w:val="00312D81"/>
    <w:rsid w:val="003148CE"/>
    <w:rsid w:val="00320775"/>
    <w:rsid w:val="0032371C"/>
    <w:rsid w:val="0032380F"/>
    <w:rsid w:val="003A3C77"/>
    <w:rsid w:val="003D18CD"/>
    <w:rsid w:val="0044248F"/>
    <w:rsid w:val="00474122"/>
    <w:rsid w:val="004A0433"/>
    <w:rsid w:val="004A72AE"/>
    <w:rsid w:val="004F399C"/>
    <w:rsid w:val="00510BCE"/>
    <w:rsid w:val="00513C8D"/>
    <w:rsid w:val="00533696"/>
    <w:rsid w:val="006049EE"/>
    <w:rsid w:val="006107AC"/>
    <w:rsid w:val="006774B1"/>
    <w:rsid w:val="006B7AFB"/>
    <w:rsid w:val="006D2F14"/>
    <w:rsid w:val="00702CAF"/>
    <w:rsid w:val="00712EB6"/>
    <w:rsid w:val="007218F8"/>
    <w:rsid w:val="0074375C"/>
    <w:rsid w:val="007706B6"/>
    <w:rsid w:val="007E4EEF"/>
    <w:rsid w:val="007F1939"/>
    <w:rsid w:val="00827587"/>
    <w:rsid w:val="00830763"/>
    <w:rsid w:val="00835054"/>
    <w:rsid w:val="008A3776"/>
    <w:rsid w:val="008A4170"/>
    <w:rsid w:val="008C657A"/>
    <w:rsid w:val="008C6B61"/>
    <w:rsid w:val="008E571A"/>
    <w:rsid w:val="008F309B"/>
    <w:rsid w:val="0092453D"/>
    <w:rsid w:val="00925E11"/>
    <w:rsid w:val="009D5475"/>
    <w:rsid w:val="00A0251F"/>
    <w:rsid w:val="00A137CC"/>
    <w:rsid w:val="00A35884"/>
    <w:rsid w:val="00A46C80"/>
    <w:rsid w:val="00A93BA8"/>
    <w:rsid w:val="00A97D9D"/>
    <w:rsid w:val="00AA1A37"/>
    <w:rsid w:val="00AA253E"/>
    <w:rsid w:val="00AE1B4A"/>
    <w:rsid w:val="00B360CC"/>
    <w:rsid w:val="00B37279"/>
    <w:rsid w:val="00B82236"/>
    <w:rsid w:val="00B943AE"/>
    <w:rsid w:val="00B96F4F"/>
    <w:rsid w:val="00BC199C"/>
    <w:rsid w:val="00BF4CD4"/>
    <w:rsid w:val="00C77205"/>
    <w:rsid w:val="00D0716B"/>
    <w:rsid w:val="00D631CF"/>
    <w:rsid w:val="00E556EF"/>
    <w:rsid w:val="00E625A5"/>
    <w:rsid w:val="00E7561C"/>
    <w:rsid w:val="00E76EAD"/>
    <w:rsid w:val="00EA0DDA"/>
    <w:rsid w:val="00ED7B74"/>
    <w:rsid w:val="00EE7B4D"/>
    <w:rsid w:val="00F06BA4"/>
    <w:rsid w:val="00F42E34"/>
    <w:rsid w:val="00FA4DFA"/>
    <w:rsid w:val="00FA56B6"/>
    <w:rsid w:val="00FE6957"/>
    <w:rsid w:val="00FF07F6"/>
    <w:rsid w:val="00FF268A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6E3F"/>
  <w15:docId w15:val="{8E9F9907-A05A-C340-A0F9-6B8BD806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563B93B-BB8C-9541-91F1-1A5C66B99EC9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1195F35CF0DB46BD6782EC843DA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EBE51-24F8-824A-AE27-0A0C298AA9CD}"/>
      </w:docPartPr>
      <w:docPartBody>
        <w:p w:rsidR="00E67DDE" w:rsidRDefault="0061646A">
          <w:pPr>
            <w:pStyle w:val="971195F35CF0DB46BD6782EC843DA4F9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6A"/>
    <w:rsid w:val="00342236"/>
    <w:rsid w:val="0061646A"/>
    <w:rsid w:val="00E6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1195F35CF0DB46BD6782EC843DA4F9">
    <w:name w:val="971195F35CF0DB46BD6782EC843DA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%7b5563B93B-BB8C-9541-91F1-1A5C66B99EC9%7dtf50002038.dotx</Template>
  <TotalTime>0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andrea Arredondo prieto</dc:creator>
  <cp:keywords/>
  <dc:description/>
  <cp:lastModifiedBy>jorge arredondo</cp:lastModifiedBy>
  <cp:revision>2</cp:revision>
  <dcterms:created xsi:type="dcterms:W3CDTF">2020-12-07T20:02:00Z</dcterms:created>
  <dcterms:modified xsi:type="dcterms:W3CDTF">2020-12-07T20:02:00Z</dcterms:modified>
</cp:coreProperties>
</file>