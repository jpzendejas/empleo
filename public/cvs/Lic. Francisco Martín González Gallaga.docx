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620"/>
        <w:gridCol w:w="818"/>
        <w:gridCol w:w="1274"/>
        <w:gridCol w:w="6216"/>
        <w:gridCol w:w="20"/>
      </w:tblGrid>
      <w:tr w:rsidR="004B4147" w:rsidRPr="002653F1" w:rsidTr="0016033B">
        <w:trPr>
          <w:gridAfter w:val="1"/>
          <w:wAfter w:w="20" w:type="dxa"/>
          <w:trHeight w:val="993"/>
        </w:trPr>
        <w:tc>
          <w:tcPr>
            <w:tcW w:w="2159" w:type="dxa"/>
            <w:gridSpan w:val="2"/>
          </w:tcPr>
          <w:p w:rsidR="004B4147" w:rsidRPr="002653F1" w:rsidRDefault="004B4147" w:rsidP="004B4147">
            <w:pPr>
              <w:pStyle w:val="Logotipo"/>
            </w:pPr>
          </w:p>
        </w:tc>
        <w:tc>
          <w:tcPr>
            <w:tcW w:w="8308" w:type="dxa"/>
            <w:gridSpan w:val="3"/>
            <w:tcBorders>
              <w:bottom w:val="single" w:sz="4" w:space="0" w:color="FFFFFF" w:themeColor="background1"/>
            </w:tcBorders>
          </w:tcPr>
          <w:p w:rsidR="004B4147" w:rsidRPr="002653F1" w:rsidRDefault="0016033B" w:rsidP="00B14DC7">
            <w:pPr>
              <w:pStyle w:val="Ttulo2"/>
            </w:pPr>
            <w:r>
              <w:rPr>
                <w:noProof/>
                <w:sz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266700</wp:posOffset>
                      </wp:positionV>
                      <wp:extent cx="2263140" cy="510540"/>
                      <wp:effectExtent l="0" t="0" r="3810" b="381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14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6033B" w:rsidRPr="0016033B" w:rsidRDefault="0016033B" w:rsidP="0016033B">
                                  <w:pPr>
                                    <w:pStyle w:val="Puesto"/>
                                    <w:spacing w:line="276" w:lineRule="auto"/>
                                    <w:rPr>
                                      <w:i/>
                                      <w:color w:val="auto"/>
                                      <w:sz w:val="22"/>
                                    </w:rPr>
                                  </w:pPr>
                                  <w:r w:rsidRPr="0016033B">
                                    <w:rPr>
                                      <w:i/>
                                      <w:color w:val="auto"/>
                                      <w:sz w:val="22"/>
                                    </w:rPr>
                                    <w:t>Lic. Psicología</w:t>
                                  </w:r>
                                </w:p>
                                <w:p w:rsidR="0016033B" w:rsidRPr="0016033B" w:rsidRDefault="0016033B" w:rsidP="0016033B">
                                  <w:pPr>
                                    <w:spacing w:line="276" w:lineRule="auto"/>
                                    <w:rPr>
                                      <w:b/>
                                      <w:sz w:val="22"/>
                                      <w:lang w:val="es-MX"/>
                                    </w:rPr>
                                  </w:pPr>
                                  <w:r w:rsidRPr="0016033B">
                                    <w:rPr>
                                      <w:b/>
                                      <w:sz w:val="22"/>
                                      <w:lang w:val="es-MX"/>
                                    </w:rPr>
                                    <w:t>Cédula Profesional: 00013007</w:t>
                                  </w:r>
                                </w:p>
                                <w:p w:rsidR="0016033B" w:rsidRDefault="0016033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-3.45pt;margin-top:21pt;width:178.2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" fillcolor="white [3201]" stroked="f" strokeweight=".5pt">
                      <v:textbox>
                        <w:txbxContent>
                          <w:p w:rsidR="0016033B" w:rsidRPr="0016033B" w:rsidRDefault="0016033B" w:rsidP="0016033B">
                            <w:pPr>
                              <w:pStyle w:val="Puesto"/>
                              <w:spacing w:line="276" w:lineRule="auto"/>
                              <w:rPr>
                                <w:i/>
                                <w:color w:val="auto"/>
                                <w:sz w:val="22"/>
                              </w:rPr>
                            </w:pPr>
                            <w:r w:rsidRPr="0016033B">
                              <w:rPr>
                                <w:i/>
                                <w:color w:val="auto"/>
                                <w:sz w:val="22"/>
                              </w:rPr>
                              <w:t>Lic. Psicología</w:t>
                            </w:r>
                          </w:p>
                          <w:p w:rsidR="0016033B" w:rsidRPr="0016033B" w:rsidRDefault="0016033B" w:rsidP="0016033B">
                            <w:pPr>
                              <w:spacing w:line="276" w:lineRule="auto"/>
                              <w:rPr>
                                <w:b/>
                                <w:sz w:val="22"/>
                                <w:lang w:val="es-MX"/>
                              </w:rPr>
                            </w:pPr>
                            <w:r w:rsidRPr="0016033B">
                              <w:rPr>
                                <w:b/>
                                <w:sz w:val="22"/>
                                <w:lang w:val="es-MX"/>
                              </w:rPr>
                              <w:t>Cédula Profesional: 00013007</w:t>
                            </w:r>
                          </w:p>
                          <w:p w:rsidR="0016033B" w:rsidRDefault="0016033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6"/>
              </w:rPr>
              <w:t xml:space="preserve"> </w:t>
            </w:r>
            <w:r w:rsidR="001359DD" w:rsidRPr="00B14DC7">
              <w:rPr>
                <w:sz w:val="36"/>
              </w:rPr>
              <w:t xml:space="preserve">Francisco Martín González Gallaga </w:t>
            </w:r>
          </w:p>
        </w:tc>
      </w:tr>
      <w:tr w:rsidR="0016033B" w:rsidRPr="002653F1" w:rsidTr="00941BBC">
        <w:trPr>
          <w:gridAfter w:val="4"/>
          <w:wAfter w:w="8328" w:type="dxa"/>
        </w:trPr>
        <w:tc>
          <w:tcPr>
            <w:tcW w:w="2159" w:type="dxa"/>
            <w:gridSpan w:val="2"/>
          </w:tcPr>
          <w:p w:rsidR="0016033B" w:rsidRPr="002653F1" w:rsidRDefault="0016033B" w:rsidP="000161E1"/>
        </w:tc>
      </w:tr>
      <w:tr w:rsidR="007772B1" w:rsidRPr="002653F1" w:rsidTr="0016033B">
        <w:trPr>
          <w:gridAfter w:val="1"/>
          <w:wAfter w:w="20" w:type="dxa"/>
          <w:trHeight w:val="720"/>
        </w:trPr>
        <w:tc>
          <w:tcPr>
            <w:tcW w:w="2159" w:type="dxa"/>
            <w:gridSpan w:val="2"/>
          </w:tcPr>
          <w:p w:rsidR="007772B1" w:rsidRPr="002653F1" w:rsidRDefault="001359DD" w:rsidP="00A21AF8"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BC5345F" wp14:editId="377705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-1155700</wp:posOffset>
                  </wp:positionV>
                  <wp:extent cx="1234440" cy="1234440"/>
                  <wp:effectExtent l="0" t="0" r="3810" b="381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8" w:type="dxa"/>
            <w:gridSpan w:val="3"/>
          </w:tcPr>
          <w:p w:rsidR="007772B1" w:rsidRPr="002653F1" w:rsidRDefault="007772B1" w:rsidP="00A21AF8">
            <w:pPr>
              <w:pStyle w:val="Puesto"/>
            </w:pPr>
          </w:p>
        </w:tc>
      </w:tr>
      <w:tr w:rsidR="001359DD" w:rsidRPr="002653F1" w:rsidTr="0016033B">
        <w:trPr>
          <w:gridAfter w:val="1"/>
          <w:wAfter w:w="20" w:type="dxa"/>
        </w:trPr>
        <w:tc>
          <w:tcPr>
            <w:tcW w:w="539" w:type="dxa"/>
            <w:vAlign w:val="center"/>
          </w:tcPr>
          <w:p w:rsidR="00BF0DAF" w:rsidRPr="002653F1" w:rsidRDefault="00BF0DAF" w:rsidP="00BF0DAF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C2CAC52" wp14:editId="08DBAC98">
                      <wp:extent cx="213066" cy="213066"/>
                      <wp:effectExtent l="0" t="0" r="0" b="0"/>
                      <wp:docPr id="131" name="Grupo 131" descr="Icono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ángulo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áfico 28" descr="Icono teléfon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1E253" id="Grupo 131" o:spid="_x0000_s1026" alt="Icono teléfono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">
                      <v:rect id="Rectángulo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28" o:spid="_x0000_s1028" type="#_x0000_t75" alt="Icono teléfono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3" o:title="Icono teléfono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38" w:type="dxa"/>
            <w:gridSpan w:val="2"/>
            <w:vAlign w:val="center"/>
          </w:tcPr>
          <w:p w:rsidR="00BF0DAF" w:rsidRPr="002653F1" w:rsidRDefault="001359DD" w:rsidP="001359DD">
            <w:pPr>
              <w:pStyle w:val="Contacto"/>
            </w:pPr>
            <w:r>
              <w:t>462129-8335</w:t>
            </w:r>
          </w:p>
        </w:tc>
        <w:tc>
          <w:tcPr>
            <w:tcW w:w="1274" w:type="dxa"/>
          </w:tcPr>
          <w:p w:rsidR="00BF0DAF" w:rsidRPr="002653F1" w:rsidRDefault="00BF0DAF" w:rsidP="00BF0DAF"/>
        </w:tc>
        <w:tc>
          <w:tcPr>
            <w:tcW w:w="6216" w:type="dxa"/>
            <w:vMerge w:val="restart"/>
          </w:tcPr>
          <w:p w:rsidR="00BF0DAF" w:rsidRPr="002653F1" w:rsidRDefault="0016033B" w:rsidP="00281BE4">
            <w:pPr>
              <w:pStyle w:val="Ttulo1"/>
              <w:jc w:val="center"/>
            </w:pPr>
            <w:r>
              <w:t>Perfil profesional</w:t>
            </w:r>
          </w:p>
        </w:tc>
      </w:tr>
      <w:tr w:rsidR="001359DD" w:rsidRPr="002653F1" w:rsidTr="0016033B">
        <w:trPr>
          <w:gridAfter w:val="1"/>
          <w:wAfter w:w="20" w:type="dxa"/>
        </w:trPr>
        <w:tc>
          <w:tcPr>
            <w:tcW w:w="539" w:type="dxa"/>
            <w:vAlign w:val="center"/>
          </w:tcPr>
          <w:p w:rsidR="00BF0DAF" w:rsidRPr="002653F1" w:rsidRDefault="00BF0DAF" w:rsidP="00BF0DAF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E78FEC9" wp14:editId="32D34E5F">
                      <wp:extent cx="213066" cy="213066"/>
                      <wp:effectExtent l="0" t="0" r="0" b="0"/>
                      <wp:docPr id="137" name="Grupo 137" descr="Icono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ángulo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áfico 30" descr="Icono correo electrónic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3B4D4B" id="Grupo 137" o:spid="_x0000_s1026" alt="Icono correo electrónico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">
                      <v:rect id="Rectángulo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áfico 30" o:spid="_x0000_s1028" type="#_x0000_t75" alt="Icono correo electrónico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6" o:title="Icono correo electrónico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38" w:type="dxa"/>
            <w:gridSpan w:val="2"/>
            <w:vAlign w:val="center"/>
          </w:tcPr>
          <w:p w:rsidR="00BF0DAF" w:rsidRPr="002653F1" w:rsidRDefault="001359DD" w:rsidP="001359DD">
            <w:pPr>
              <w:pStyle w:val="Ttulo2"/>
            </w:pPr>
            <w:r>
              <w:t>pakoglez_@hotmail.com</w:t>
            </w:r>
          </w:p>
        </w:tc>
        <w:tc>
          <w:tcPr>
            <w:tcW w:w="1274" w:type="dxa"/>
          </w:tcPr>
          <w:p w:rsidR="00BF0DAF" w:rsidRPr="002653F1" w:rsidRDefault="00BF0DAF" w:rsidP="00BF0DAF"/>
        </w:tc>
        <w:tc>
          <w:tcPr>
            <w:tcW w:w="6216" w:type="dxa"/>
            <w:vMerge/>
          </w:tcPr>
          <w:p w:rsidR="00BF0DAF" w:rsidRPr="002653F1" w:rsidRDefault="00BF0DAF" w:rsidP="00BF0DAF"/>
        </w:tc>
      </w:tr>
      <w:tr w:rsidR="001359DD" w:rsidRPr="002653F1" w:rsidTr="0016033B">
        <w:trPr>
          <w:trHeight w:val="432"/>
        </w:trPr>
        <w:tc>
          <w:tcPr>
            <w:tcW w:w="539" w:type="dxa"/>
            <w:vAlign w:val="center"/>
          </w:tcPr>
          <w:p w:rsidR="00CD2FD2" w:rsidRPr="002653F1" w:rsidRDefault="00CD2FD2" w:rsidP="00CD2FD2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F7254F8" wp14:editId="1032B2B8">
                      <wp:extent cx="213066" cy="213066"/>
                      <wp:effectExtent l="0" t="0" r="0" b="0"/>
                      <wp:docPr id="140" name="Grupo 140" descr="Icono ubi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ángulo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áfico 29" descr="Icono ubicació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142B8A" id="Grupo 140" o:spid="_x0000_s1026" alt="Icono ubicació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">
                      <v:rect id="Rectángulo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áfico 29" o:spid="_x0000_s1028" type="#_x0000_t75" alt="Icono ubicació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9" o:title="Icono ubicació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38" w:type="dxa"/>
            <w:gridSpan w:val="2"/>
            <w:vAlign w:val="center"/>
          </w:tcPr>
          <w:p w:rsidR="00CD2FD2" w:rsidRPr="002653F1" w:rsidRDefault="001359DD" w:rsidP="001359DD">
            <w:pPr>
              <w:pStyle w:val="Contacto"/>
            </w:pPr>
            <w:r>
              <w:t xml:space="preserve">Irapuato, </w:t>
            </w:r>
            <w:proofErr w:type="spellStart"/>
            <w:r>
              <w:t>Gto</w:t>
            </w:r>
            <w:proofErr w:type="spellEnd"/>
            <w:r>
              <w:t xml:space="preserve">. México </w:t>
            </w:r>
          </w:p>
        </w:tc>
        <w:tc>
          <w:tcPr>
            <w:tcW w:w="1274" w:type="dxa"/>
          </w:tcPr>
          <w:p w:rsidR="00CD2FD2" w:rsidRPr="002653F1" w:rsidRDefault="00CD2FD2" w:rsidP="00CD2FD2"/>
        </w:tc>
        <w:tc>
          <w:tcPr>
            <w:tcW w:w="6216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281BE4" w:rsidRDefault="001359DD" w:rsidP="00F93631">
            <w:pPr>
              <w:pStyle w:val="Introduccin"/>
              <w:jc w:val="both"/>
              <w:rPr>
                <w:i w:val="0"/>
                <w:sz w:val="20"/>
                <w:lang w:val="es-MX"/>
              </w:rPr>
            </w:pPr>
            <w:r w:rsidRPr="001359DD">
              <w:rPr>
                <w:i w:val="0"/>
                <w:sz w:val="20"/>
                <w:lang w:val="es-MX"/>
              </w:rPr>
              <w:t>Psicólogo Clínico.</w:t>
            </w:r>
            <w:r w:rsidR="0016033B">
              <w:rPr>
                <w:i w:val="0"/>
                <w:sz w:val="20"/>
                <w:lang w:val="es-MX"/>
              </w:rPr>
              <w:t xml:space="preserve"> Con e</w:t>
            </w:r>
            <w:r w:rsidRPr="001359DD">
              <w:rPr>
                <w:i w:val="0"/>
                <w:sz w:val="20"/>
                <w:lang w:val="es-MX"/>
              </w:rPr>
              <w:t>xperiencia en</w:t>
            </w:r>
            <w:r w:rsidR="0016033B">
              <w:rPr>
                <w:i w:val="0"/>
                <w:sz w:val="20"/>
                <w:lang w:val="es-MX"/>
              </w:rPr>
              <w:t xml:space="preserve"> procesos de rehabilitación en el </w:t>
            </w:r>
            <w:r w:rsidRPr="001359DD">
              <w:rPr>
                <w:i w:val="0"/>
                <w:sz w:val="20"/>
                <w:lang w:val="es-MX"/>
              </w:rPr>
              <w:t xml:space="preserve">consumo de sustancias psicoactivas </w:t>
            </w:r>
            <w:r>
              <w:rPr>
                <w:i w:val="0"/>
                <w:sz w:val="20"/>
                <w:lang w:val="es-MX"/>
              </w:rPr>
              <w:t>con adultos y adolescentes. Trabajo específico en depresión y ansiedad, además de</w:t>
            </w:r>
            <w:r w:rsidR="0016033B">
              <w:rPr>
                <w:i w:val="0"/>
                <w:sz w:val="20"/>
                <w:lang w:val="es-MX"/>
              </w:rPr>
              <w:t xml:space="preserve"> otorgar</w:t>
            </w:r>
            <w:r>
              <w:rPr>
                <w:i w:val="0"/>
                <w:sz w:val="20"/>
                <w:lang w:val="es-MX"/>
              </w:rPr>
              <w:t xml:space="preserve"> psicoterapia grupal e individual.</w:t>
            </w:r>
            <w:r w:rsidR="00281BE4">
              <w:rPr>
                <w:i w:val="0"/>
                <w:sz w:val="20"/>
                <w:lang w:val="es-MX"/>
              </w:rPr>
              <w:t xml:space="preserve"> </w:t>
            </w:r>
            <w:r w:rsidR="00AA6CBB">
              <w:rPr>
                <w:i w:val="0"/>
                <w:sz w:val="20"/>
                <w:lang w:val="es-MX"/>
              </w:rPr>
              <w:t>Experiencia</w:t>
            </w:r>
            <w:r>
              <w:rPr>
                <w:i w:val="0"/>
                <w:sz w:val="20"/>
                <w:lang w:val="es-MX"/>
              </w:rPr>
              <w:t xml:space="preserve"> con trabajo con grupos de comunidades en situaciones vulnerables. Curs</w:t>
            </w:r>
            <w:r w:rsidR="00A865BB">
              <w:rPr>
                <w:i w:val="0"/>
                <w:sz w:val="20"/>
                <w:lang w:val="es-MX"/>
              </w:rPr>
              <w:t>e un</w:t>
            </w:r>
            <w:r>
              <w:rPr>
                <w:i w:val="0"/>
                <w:sz w:val="20"/>
                <w:lang w:val="es-MX"/>
              </w:rPr>
              <w:t xml:space="preserve"> Diplomado de </w:t>
            </w:r>
            <w:proofErr w:type="spellStart"/>
            <w:r>
              <w:rPr>
                <w:i w:val="0"/>
                <w:sz w:val="20"/>
                <w:lang w:val="es-MX"/>
              </w:rPr>
              <w:t>Tanatología</w:t>
            </w:r>
            <w:proofErr w:type="spellEnd"/>
            <w:r>
              <w:rPr>
                <w:i w:val="0"/>
                <w:sz w:val="20"/>
                <w:lang w:val="es-MX"/>
              </w:rPr>
              <w:t xml:space="preserve"> y acompañamiento en procesos de duelo y perdidas. </w:t>
            </w:r>
          </w:p>
          <w:p w:rsidR="00281BE4" w:rsidRPr="00281BE4" w:rsidRDefault="00281BE4" w:rsidP="00F93631">
            <w:pPr>
              <w:pStyle w:val="Introduccin"/>
              <w:jc w:val="both"/>
              <w:rPr>
                <w:i w:val="0"/>
                <w:sz w:val="20"/>
                <w:lang w:val="es-MX"/>
              </w:rPr>
            </w:pPr>
          </w:p>
        </w:tc>
        <w:tc>
          <w:tcPr>
            <w:tcW w:w="2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1359DD"/>
        </w:tc>
      </w:tr>
      <w:tr w:rsidR="001359DD" w:rsidRPr="002653F1" w:rsidTr="0016033B">
        <w:tc>
          <w:tcPr>
            <w:tcW w:w="539" w:type="dxa"/>
            <w:vAlign w:val="center"/>
          </w:tcPr>
          <w:p w:rsidR="00CD2FD2" w:rsidRPr="002653F1" w:rsidRDefault="00CD2FD2" w:rsidP="00CD2FD2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3FF03CE" wp14:editId="6941A9D5">
                      <wp:extent cx="213066" cy="213066"/>
                      <wp:effectExtent l="0" t="0" r="0" b="0"/>
                      <wp:docPr id="143" name="Grupo 143" descr="Icon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ángulo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áfico 34" descr="Centro de llamada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46C59E" id="Grupo 143" o:spid="_x0000_s1026" alt="Icono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">
                      <v:rect id="Rectángulo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34" o:spid="_x0000_s1028" type="#_x0000_t75" alt="Centro de llamadas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">
                        <v:imagedata r:id="rId22" o:title="Centro de llamadas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38" w:type="dxa"/>
            <w:gridSpan w:val="2"/>
            <w:vAlign w:val="center"/>
          </w:tcPr>
          <w:p w:rsidR="00CD2FD2" w:rsidRPr="002653F1" w:rsidRDefault="00F77A84" w:rsidP="001359DD">
            <w:pPr>
              <w:pStyle w:val="Contacto"/>
            </w:pPr>
            <w:r>
              <w:t>Soltero</w:t>
            </w:r>
          </w:p>
        </w:tc>
        <w:tc>
          <w:tcPr>
            <w:tcW w:w="1274" w:type="dxa"/>
          </w:tcPr>
          <w:p w:rsidR="00CD2FD2" w:rsidRPr="002653F1" w:rsidRDefault="00CD2FD2" w:rsidP="00CD2FD2"/>
        </w:tc>
        <w:tc>
          <w:tcPr>
            <w:tcW w:w="621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1359DD" w:rsidRPr="002653F1" w:rsidTr="0016033B">
        <w:tc>
          <w:tcPr>
            <w:tcW w:w="539" w:type="dxa"/>
            <w:vAlign w:val="center"/>
          </w:tcPr>
          <w:p w:rsidR="00CD2FD2" w:rsidRPr="002653F1" w:rsidRDefault="00CD2FD2" w:rsidP="00CD2FD2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71D52D5" wp14:editId="5AFF71EB">
                      <wp:extent cx="213066" cy="213066"/>
                      <wp:effectExtent l="0" t="0" r="0" b="0"/>
                      <wp:docPr id="146" name="Grupo 146" descr="Icono de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ángulo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áfico 33" descr="Diálog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093C4C" id="Grupo 146" o:spid="_x0000_s1026" alt="Icono de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">
                      <v:rect id="Rectángulo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áfico 33" o:spid="_x0000_s1028" type="#_x0000_t75" alt="Diálogo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">
                        <v:imagedata r:id="rId25" o:title="Diálogo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38" w:type="dxa"/>
            <w:gridSpan w:val="2"/>
            <w:vAlign w:val="center"/>
          </w:tcPr>
          <w:p w:rsidR="00CD2FD2" w:rsidRPr="002653F1" w:rsidRDefault="00F77A84" w:rsidP="001359DD">
            <w:pPr>
              <w:pStyle w:val="Contacto"/>
            </w:pPr>
            <w:r>
              <w:t>Licencia de conducir Tipo A</w:t>
            </w:r>
          </w:p>
        </w:tc>
        <w:tc>
          <w:tcPr>
            <w:tcW w:w="1274" w:type="dxa"/>
          </w:tcPr>
          <w:p w:rsidR="00CD2FD2" w:rsidRPr="002653F1" w:rsidRDefault="00CD2FD2" w:rsidP="00CD2FD2"/>
        </w:tc>
        <w:tc>
          <w:tcPr>
            <w:tcW w:w="621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1359DD" w:rsidRPr="002653F1" w:rsidTr="0016033B">
        <w:tc>
          <w:tcPr>
            <w:tcW w:w="539" w:type="dxa"/>
            <w:vAlign w:val="center"/>
          </w:tcPr>
          <w:p w:rsidR="00CD2FD2" w:rsidRPr="002653F1" w:rsidRDefault="00CD2FD2" w:rsidP="00CD2FD2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4C23B96" wp14:editId="7A749C97">
                      <wp:extent cx="213066" cy="213066"/>
                      <wp:effectExtent l="0" t="0" r="0" b="0"/>
                      <wp:docPr id="150" name="Grupo 150" descr="Icono sitio web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ángulo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áfico 31" descr="Víncul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455954" id="Grupo 150" o:spid="_x0000_s1026" alt="Icono sitio web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">
                      <v:rect id="Rectángulo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áfico 31" o:spid="_x0000_s1028" type="#_x0000_t75" alt="Vínculo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28" o:title="Vínculo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38" w:type="dxa"/>
            <w:gridSpan w:val="2"/>
            <w:vAlign w:val="center"/>
          </w:tcPr>
          <w:p w:rsidR="00CD2FD2" w:rsidRPr="002653F1" w:rsidRDefault="00F93631" w:rsidP="001359DD">
            <w:pPr>
              <w:pStyle w:val="Contacto"/>
            </w:pPr>
            <w:r>
              <w:t>2</w:t>
            </w:r>
            <w:r w:rsidR="00A865BB">
              <w:t>5</w:t>
            </w:r>
            <w:r>
              <w:t xml:space="preserve"> años </w:t>
            </w:r>
            <w:r w:rsidR="00F77A84">
              <w:t xml:space="preserve"> </w:t>
            </w:r>
          </w:p>
        </w:tc>
        <w:tc>
          <w:tcPr>
            <w:tcW w:w="1274" w:type="dxa"/>
          </w:tcPr>
          <w:p w:rsidR="00CD2FD2" w:rsidRPr="002653F1" w:rsidRDefault="00CD2FD2" w:rsidP="00CD2FD2"/>
        </w:tc>
        <w:tc>
          <w:tcPr>
            <w:tcW w:w="621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1359DD" w:rsidRPr="002653F1" w:rsidTr="0016033B">
        <w:trPr>
          <w:trHeight w:val="586"/>
        </w:trPr>
        <w:tc>
          <w:tcPr>
            <w:tcW w:w="2977" w:type="dxa"/>
            <w:gridSpan w:val="3"/>
          </w:tcPr>
          <w:p w:rsidR="00CD2FD2" w:rsidRPr="002653F1" w:rsidRDefault="00CD2FD2" w:rsidP="00CD2FD2"/>
        </w:tc>
        <w:tc>
          <w:tcPr>
            <w:tcW w:w="1274" w:type="dxa"/>
          </w:tcPr>
          <w:p w:rsidR="00CD2FD2" w:rsidRPr="002653F1" w:rsidRDefault="00CD2FD2" w:rsidP="00CD2FD2"/>
        </w:tc>
        <w:tc>
          <w:tcPr>
            <w:tcW w:w="621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1359DD" w:rsidRPr="002653F1" w:rsidTr="0016033B">
        <w:trPr>
          <w:trHeight w:val="288"/>
        </w:trPr>
        <w:tc>
          <w:tcPr>
            <w:tcW w:w="2977" w:type="dxa"/>
            <w:gridSpan w:val="3"/>
          </w:tcPr>
          <w:p w:rsidR="00CD2FD2" w:rsidRPr="002653F1" w:rsidRDefault="00CD2FD2" w:rsidP="00CD2FD2"/>
        </w:tc>
        <w:tc>
          <w:tcPr>
            <w:tcW w:w="1274" w:type="dxa"/>
          </w:tcPr>
          <w:p w:rsidR="00CD2FD2" w:rsidRPr="002653F1" w:rsidRDefault="00CD2FD2" w:rsidP="00CD2FD2"/>
        </w:tc>
        <w:tc>
          <w:tcPr>
            <w:tcW w:w="6216" w:type="dxa"/>
            <w:tcBorders>
              <w:top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20" w:type="dxa"/>
            <w:tcBorders>
              <w:top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144072" w:rsidRPr="002653F1" w:rsidTr="0016033B">
        <w:trPr>
          <w:gridAfter w:val="1"/>
          <w:wAfter w:w="20" w:type="dxa"/>
        </w:trPr>
        <w:tc>
          <w:tcPr>
            <w:tcW w:w="2977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AC3A1CDBD7D6499998F201565880EBDE"/>
              </w:placeholder>
              <w:temporary/>
              <w:showingPlcHdr/>
              <w15:appearance w15:val="hidden"/>
            </w:sdtPr>
            <w:sdtEndPr/>
            <w:sdtContent>
              <w:p w:rsidR="00144072" w:rsidRPr="002653F1" w:rsidRDefault="00144072" w:rsidP="00144072">
                <w:pPr>
                  <w:pStyle w:val="Ttulo1"/>
                </w:pPr>
                <w:r w:rsidRPr="002653F1">
                  <w:rPr>
                    <w:lang w:bidi="es-ES"/>
                  </w:rPr>
                  <w:t>Aptitudes</w:t>
                </w:r>
              </w:p>
            </w:sdtContent>
          </w:sdt>
          <w:p w:rsidR="00144072" w:rsidRPr="002653F1" w:rsidRDefault="00144072" w:rsidP="00144072"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5E3D946" wp14:editId="111317D1">
                      <wp:extent cx="1615440" cy="3779520"/>
                      <wp:effectExtent l="0" t="0" r="3810" b="0"/>
                      <wp:docPr id="153" name="Grupo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440" cy="3779520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upo 16" descr="Aptitud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Cuadro de texto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F77A84" w:rsidRDefault="00F77A84" w:rsidP="008E2197">
                                      <w:pPr>
                                        <w:pStyle w:val="Aptitud"/>
                                        <w:rPr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lang w:val="es-MX"/>
                                        </w:rPr>
                                        <w:t xml:space="preserve">Adecuado Manejo de grupos 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ángulo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Flecha: Pentágono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16940" cy="163236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Cuadro de texto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C527AF" w:rsidRDefault="00C527AF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lang w:val="es-MX"/>
                                        </w:rPr>
                                        <w:t>10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upo 24" descr="Aptitud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Cuadro de texto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F77A84" w:rsidP="008E2197">
                                      <w:pPr>
                                        <w:pStyle w:val="Aptitud"/>
                                      </w:pPr>
                                      <w:r>
                                        <w:t xml:space="preserve">Facilidad de palabra 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ángulo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Flecha: Pentágono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Cuadro de texto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02693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89496695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bidi="es-ES"/>
                                            </w:rPr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upo 25" descr="Aptitud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Cuadro de texto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F77A84" w:rsidP="008E2197">
                                      <w:pPr>
                                        <w:pStyle w:val="Aptitud"/>
                                      </w:pPr>
                                      <w:r>
                                        <w:t xml:space="preserve">Emprendedor 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ángulo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Flecha: Pentágono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Cuadro de texto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2693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98458724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bidi="es-ES"/>
                                            </w:rPr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upo 26" descr="Aptitud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648"/>
                                  <a:ext cx="2152098" cy="319989"/>
                                  <a:chOff x="502195" y="6191474"/>
                                  <a:chExt cx="2152098" cy="319989"/>
                                </a:xfrm>
                              </wpg:grpSpPr>
                              <wps:wsp>
                                <wps:cNvPr id="33" name="Cuadro de texto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F77A84" w:rsidP="008E2197">
                                      <w:pPr>
                                        <w:pStyle w:val="Aptitud"/>
                                      </w:pPr>
                                      <w:r>
                                        <w:t xml:space="preserve">Empático 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ángulo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ángulo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474"/>
                                    <a:ext cx="2105096" cy="1812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Cuadro de texto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2693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64817215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bidi="es-ES"/>
                                            </w:rPr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upo 27" descr="Aptitud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372"/>
                                  <a:ext cx="2152098" cy="320365"/>
                                  <a:chOff x="502195" y="6617166"/>
                                  <a:chExt cx="2152098" cy="320365"/>
                                </a:xfrm>
                              </wpg:grpSpPr>
                              <wps:wsp>
                                <wps:cNvPr id="29" name="Cuadro de texto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F77A84" w:rsidP="008E2197">
                                      <w:pPr>
                                        <w:pStyle w:val="Aptitud"/>
                                      </w:pPr>
                                      <w:r>
                                        <w:t>Facilidad de acoplamiento, profesional</w:t>
                                      </w:r>
                                    </w:p>
                                    <w:p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ángulo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Flecha: Pentágono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166"/>
                                    <a:ext cx="1990015" cy="16857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Cuadro de texto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15" y="6617468"/>
                                    <a:ext cx="943420" cy="1774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C527AF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</w:t>
                                      </w:r>
                                      <w:r w:rsidR="00F77A84">
                                        <w:t xml:space="preserve"> / 10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3D946" id="Grupo 153" o:spid="_x0000_s1027" style="width:127.2pt;height:297.6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">
                      <v:group id="Grupo 16" o:spid="_x0000_s1028" alt="Aptitud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Cuadro de texto 55" o:spid="_x0000_s1029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F77A84" w:rsidRDefault="00F77A84" w:rsidP="008E2197">
                                <w:pPr>
                                  <w:pStyle w:val="Aptitud"/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 xml:space="preserve">Adecuado Manejo de grupos </w:t>
                                </w:r>
                              </w:p>
                            </w:txbxContent>
                          </v:textbox>
                        </v:shape>
                        <v:rect id="Rectángulo 58" o:spid="_x0000_s1030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Flecha: Pentágono 59" o:spid="_x0000_s1031" type="#_x0000_t15" style="position:absolute;left:5021;top:49134;width:2117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" adj="20767" fillcolor="#1d3251 [3204]" stroked="f" strokeweight="1pt"/>
                        <v:shape id="Cuadro de texto 58" o:spid="_x0000_s1032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Pr="00C527AF" w:rsidRDefault="00C527AF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10 / 10</w:t>
                                </w:r>
                              </w:p>
                            </w:txbxContent>
                          </v:textbox>
                        </v:shape>
                      </v:group>
                      <v:group id="Grupo 24" o:spid="_x0000_s1033" alt="Aptitud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Cuadro de texto 114" o:spid="_x0000_s1034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F77A84" w:rsidP="008E2197">
                                <w:pPr>
                                  <w:pStyle w:val="Aptitud"/>
                                </w:pPr>
                                <w:r>
                                  <w:t xml:space="preserve">Facilidad de palabra 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42" o:spid="_x0000_s1035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Flecha: Pentágono 43" o:spid="_x0000_s1036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Cuadro de texto 117" o:spid="_x0000_s1037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5D57F0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89496695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bidi="es-ES"/>
                                      </w:rPr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upo 25" o:spid="_x0000_s1038" alt="Aptitud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Cuadro de texto 119" o:spid="_x0000_s1039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F77A84" w:rsidP="008E2197">
                                <w:pPr>
                                  <w:pStyle w:val="Aptitud"/>
                                </w:pPr>
                                <w:r>
                                  <w:t xml:space="preserve">Emprendedor 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38" o:spid="_x0000_s1040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Flecha: Pentágono 39" o:spid="_x0000_s1041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Cuadro de texto 122" o:spid="_x0000_s1042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5D57F0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98458724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bidi="es-ES"/>
                                      </w:rPr>
                                      <w:t>9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26" o:spid="_x0000_s1043" alt="Aptitud" style="position:absolute;top:12856;width:21520;height:3200" coordorigin="5021,6191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Cuadro de texto 124" o:spid="_x0000_s1044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F77A84" w:rsidP="008E2197">
                                <w:pPr>
                                  <w:pStyle w:val="Aptitud"/>
                                </w:pPr>
                                <w:r>
                                  <w:t xml:space="preserve">Empático 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34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ángulo 35" o:spid="_x0000_s1046" style="position:absolute;left:5021;top:61914;width:2105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Cuadro de texto 127" o:spid="_x0000_s1047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5D57F0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64817215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bidi="es-ES"/>
                                      </w:rPr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27" o:spid="_x0000_s1048" alt="Aptitud" style="position:absolute;top:17043;width:21520;height:3204" coordorigin="5021,66171" coordsize="21520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Cuadro de texto 129" o:spid="_x0000_s1049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F77A84" w:rsidP="008E2197">
                                <w:pPr>
                                  <w:pStyle w:val="Aptitud"/>
                                </w:pPr>
                                <w:r>
                                  <w:t>Facilidad de acoplamiento, profesional</w:t>
                                </w:r>
                              </w:p>
                              <w:p w:rsidR="00144072" w:rsidRDefault="00144072" w:rsidP="008E2197"/>
                            </w:txbxContent>
                          </v:textbox>
                        </v:shape>
                        <v:rect id="Rectángulo 30" o:spid="_x0000_s1050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Flecha: Pentágono 31" o:spid="_x0000_s1051" type="#_x0000_t15" style="position:absolute;left:5021;top:66171;width:19901;height:1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" adj="20685" fillcolor="#1d3251 [3204]" stroked="f" strokeweight="1pt"/>
                        <v:shape id="Cuadro de texto 132" o:spid="_x0000_s1052" type="#_x0000_t202" style="position:absolute;left:11742;top:66174;width:9434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C527AF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</w:t>
                                </w:r>
                                <w:r w:rsidR="00F77A84">
                                  <w:t xml:space="preserve"> / 10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552F9B" w:rsidRPr="002653F1" w:rsidRDefault="00552F9B" w:rsidP="00552F9B"/>
        </w:tc>
        <w:tc>
          <w:tcPr>
            <w:tcW w:w="1274" w:type="dxa"/>
            <w:tcBorders>
              <w:left w:val="single" w:sz="4" w:space="0" w:color="D9D9D9" w:themeColor="background1" w:themeShade="D9"/>
            </w:tcBorders>
          </w:tcPr>
          <w:p w:rsidR="00144072" w:rsidRPr="002653F1" w:rsidRDefault="00144072" w:rsidP="00144072">
            <w:pPr>
              <w:pStyle w:val="Ttulo1"/>
            </w:pPr>
          </w:p>
        </w:tc>
        <w:tc>
          <w:tcPr>
            <w:tcW w:w="6216" w:type="dxa"/>
          </w:tcPr>
          <w:sdt>
            <w:sdtPr>
              <w:id w:val="864106690"/>
              <w:placeholder>
                <w:docPart w:val="F43457134B9A42D2BCC4157C3882AECE"/>
              </w:placeholder>
              <w:temporary/>
              <w:showingPlcHdr/>
              <w15:appearance w15:val="hidden"/>
            </w:sdtPr>
            <w:sdtEndPr/>
            <w:sdtContent>
              <w:p w:rsidR="00144072" w:rsidRPr="002653F1" w:rsidRDefault="00144072" w:rsidP="00144072">
                <w:pPr>
                  <w:pStyle w:val="Ttulo1"/>
                </w:pPr>
                <w:r w:rsidRPr="002653F1">
                  <w:rPr>
                    <w:lang w:bidi="es-ES"/>
                  </w:rPr>
                  <w:t>Experiencia</w:t>
                </w:r>
              </w:p>
            </w:sdtContent>
          </w:sdt>
          <w:p w:rsidR="004103C0" w:rsidRPr="00F77A84" w:rsidRDefault="004542AE" w:rsidP="004542AE">
            <w:pPr>
              <w:pStyle w:val="Ttulo3"/>
              <w:rPr>
                <w:b/>
              </w:rPr>
            </w:pPr>
            <w:r w:rsidRPr="00F77A84">
              <w:rPr>
                <w:b/>
              </w:rPr>
              <w:t>Psicólogo</w:t>
            </w:r>
            <w:r w:rsidR="001359DD" w:rsidRPr="00F77A84">
              <w:rPr>
                <w:b/>
              </w:rPr>
              <w:t xml:space="preserve"> </w:t>
            </w:r>
          </w:p>
          <w:p w:rsidR="006C2DFF" w:rsidRPr="002653F1" w:rsidRDefault="004542AE" w:rsidP="00A6425D">
            <w:pPr>
              <w:pStyle w:val="Descripcindeltrabajo"/>
              <w:rPr>
                <w:rStyle w:val="Carcterdedescripcindelelemento"/>
              </w:rPr>
            </w:pPr>
            <w:r>
              <w:t xml:space="preserve">Intervención comunitaria en la Col. </w:t>
            </w:r>
            <w:r w:rsidR="00AA6CBB">
              <w:t>Bellavista</w:t>
            </w:r>
            <w:r>
              <w:t xml:space="preserve"> en Irapuato Gto. (2015-2016)</w:t>
            </w:r>
          </w:p>
          <w:p w:rsidR="00A6425D" w:rsidRDefault="004542AE" w:rsidP="00A6425D">
            <w:pPr>
              <w:pStyle w:val="Listaconvietas0"/>
            </w:pPr>
            <w:r>
              <w:t xml:space="preserve">Bajo la supervisión y dirección de la Psic. Erika Olmos Rosas Psicólogo </w:t>
            </w:r>
          </w:p>
          <w:p w:rsidR="00C527AF" w:rsidRDefault="00C527AF" w:rsidP="00C527AF">
            <w:pPr>
              <w:pStyle w:val="Listaconvietas0"/>
              <w:numPr>
                <w:ilvl w:val="0"/>
                <w:numId w:val="0"/>
              </w:numPr>
            </w:pPr>
          </w:p>
          <w:p w:rsidR="00C527AF" w:rsidRPr="00C527AF" w:rsidRDefault="00C527AF" w:rsidP="00C527AF">
            <w:pPr>
              <w:pStyle w:val="Listaconvietas0"/>
              <w:numPr>
                <w:ilvl w:val="0"/>
                <w:numId w:val="0"/>
              </w:numPr>
              <w:rPr>
                <w:color w:val="44546A" w:themeColor="text2"/>
                <w:sz w:val="22"/>
              </w:rPr>
            </w:pPr>
            <w:r w:rsidRPr="00C527AF">
              <w:rPr>
                <w:b/>
                <w:color w:val="44546A" w:themeColor="text2"/>
                <w:sz w:val="22"/>
              </w:rPr>
              <w:t>Psicólogo</w:t>
            </w:r>
          </w:p>
          <w:p w:rsidR="00A6425D" w:rsidRPr="004542AE" w:rsidRDefault="004542AE" w:rsidP="00A6425D">
            <w:pPr>
              <w:pStyle w:val="Ttulo5"/>
              <w:rPr>
                <w:i w:val="0"/>
              </w:rPr>
            </w:pPr>
            <w:r>
              <w:rPr>
                <w:i w:val="0"/>
              </w:rPr>
              <w:t xml:space="preserve">Rapto de Dios. Centro de Rehabilitación  </w:t>
            </w:r>
          </w:p>
          <w:p w:rsidR="00A6425D" w:rsidRPr="002653F1" w:rsidRDefault="004542AE" w:rsidP="00A6425D">
            <w:pPr>
              <w:pStyle w:val="Descripcindeltrabajo"/>
              <w:rPr>
                <w:rStyle w:val="Carcterdedescripcindelelemento"/>
              </w:rPr>
            </w:pPr>
            <w:r>
              <w:t xml:space="preserve">Otorgando Psicoterapia individual y grupal a usuarios </w:t>
            </w:r>
            <w:r w:rsidR="00AA6CBB">
              <w:t xml:space="preserve">consumidores de sustancias psicoactivas </w:t>
            </w:r>
          </w:p>
          <w:p w:rsidR="00A6425D" w:rsidRPr="00F77A84" w:rsidRDefault="00AA6CBB" w:rsidP="00A6425D">
            <w:pPr>
              <w:pStyle w:val="Ttulo3"/>
              <w:rPr>
                <w:b/>
              </w:rPr>
            </w:pPr>
            <w:r w:rsidRPr="00F77A84">
              <w:rPr>
                <w:b/>
              </w:rPr>
              <w:t xml:space="preserve">Psicólogo </w:t>
            </w:r>
          </w:p>
          <w:p w:rsidR="00A6425D" w:rsidRPr="00AA6CBB" w:rsidRDefault="00AA6CBB" w:rsidP="00A6425D">
            <w:pPr>
              <w:pStyle w:val="Ttulo5"/>
              <w:rPr>
                <w:i w:val="0"/>
              </w:rPr>
            </w:pPr>
            <w:r>
              <w:rPr>
                <w:i w:val="0"/>
              </w:rPr>
              <w:t>Centro de Desarrollo Social (CEDES)</w:t>
            </w:r>
          </w:p>
          <w:p w:rsidR="00A6425D" w:rsidRPr="002653F1" w:rsidRDefault="00AA6CBB" w:rsidP="00A6425D">
            <w:pPr>
              <w:pStyle w:val="Descripcindeltrabajo"/>
              <w:rPr>
                <w:rStyle w:val="Carcterdedescripcindelelemento"/>
              </w:rPr>
            </w:pPr>
            <w:r>
              <w:t>Psicoterapia Individual y de juego (2016-2017)</w:t>
            </w:r>
          </w:p>
          <w:p w:rsidR="00AA6CBB" w:rsidRDefault="00AA6CBB" w:rsidP="00AA6CBB">
            <w:pPr>
              <w:pStyle w:val="Listaconvietas0"/>
            </w:pPr>
            <w:r>
              <w:t>Bajo la supervisión de la Psic. Rosalinda Lara Ramírez</w:t>
            </w:r>
          </w:p>
          <w:p w:rsidR="00AA6CBB" w:rsidRPr="00F77A84" w:rsidRDefault="00AA6CBB" w:rsidP="00AA6CBB">
            <w:pPr>
              <w:pStyle w:val="Ttulo3"/>
              <w:rPr>
                <w:b/>
              </w:rPr>
            </w:pPr>
            <w:r w:rsidRPr="00F77A84">
              <w:rPr>
                <w:b/>
              </w:rPr>
              <w:t xml:space="preserve">Psicólogo </w:t>
            </w:r>
            <w:r w:rsidR="00F77A84" w:rsidRPr="00F77A84">
              <w:rPr>
                <w:b/>
              </w:rPr>
              <w:t xml:space="preserve">Pasante </w:t>
            </w:r>
          </w:p>
          <w:p w:rsidR="00F77A84" w:rsidRDefault="00AA6CBB" w:rsidP="00F77A84">
            <w:pPr>
              <w:pStyle w:val="Ttulo5"/>
              <w:rPr>
                <w:i w:val="0"/>
              </w:rPr>
            </w:pPr>
            <w:r>
              <w:rPr>
                <w:i w:val="0"/>
              </w:rPr>
              <w:t xml:space="preserve">Centro de </w:t>
            </w:r>
            <w:r w:rsidR="00F77A84">
              <w:rPr>
                <w:i w:val="0"/>
              </w:rPr>
              <w:t>Atención</w:t>
            </w:r>
            <w:r>
              <w:rPr>
                <w:i w:val="0"/>
              </w:rPr>
              <w:t xml:space="preserve"> Primaria en Adicciones Irapuato </w:t>
            </w:r>
            <w:r w:rsidR="00F77A84">
              <w:rPr>
                <w:i w:val="0"/>
              </w:rPr>
              <w:t>(agosto 2018- julio 2019)</w:t>
            </w:r>
          </w:p>
          <w:p w:rsidR="00F77A84" w:rsidRPr="00F77A84" w:rsidRDefault="00F77A84" w:rsidP="00F77A84">
            <w:pPr>
              <w:pStyle w:val="Ttulo2"/>
              <w:keepNext w:val="0"/>
              <w:keepLines w:val="0"/>
              <w:numPr>
                <w:ilvl w:val="0"/>
                <w:numId w:val="10"/>
              </w:numPr>
              <w:tabs>
                <w:tab w:val="left" w:pos="1440"/>
                <w:tab w:val="left" w:pos="3705"/>
                <w:tab w:val="left" w:pos="3825"/>
                <w:tab w:val="right" w:pos="5954"/>
                <w:tab w:val="right" w:pos="8080"/>
              </w:tabs>
              <w:spacing w:before="60" w:after="40" w:line="240" w:lineRule="auto"/>
              <w:contextualSpacing/>
              <w:rPr>
                <w:sz w:val="18"/>
                <w:szCs w:val="18"/>
              </w:rPr>
            </w:pPr>
            <w:r w:rsidRPr="00F77A84">
              <w:rPr>
                <w:sz w:val="18"/>
                <w:szCs w:val="18"/>
              </w:rPr>
              <w:t xml:space="preserve">Realización de talleres de prevención de adicciones </w:t>
            </w:r>
          </w:p>
          <w:p w:rsidR="00F77A84" w:rsidRPr="00F77A84" w:rsidRDefault="00F77A84" w:rsidP="00F77A84">
            <w:pPr>
              <w:pStyle w:val="Ttulo2"/>
              <w:keepNext w:val="0"/>
              <w:keepLines w:val="0"/>
              <w:numPr>
                <w:ilvl w:val="0"/>
                <w:numId w:val="10"/>
              </w:numPr>
              <w:tabs>
                <w:tab w:val="left" w:pos="1440"/>
                <w:tab w:val="left" w:pos="3705"/>
                <w:tab w:val="left" w:pos="3825"/>
                <w:tab w:val="right" w:pos="5954"/>
                <w:tab w:val="right" w:pos="8080"/>
              </w:tabs>
              <w:spacing w:before="60" w:after="40" w:line="240" w:lineRule="auto"/>
              <w:contextualSpacing/>
              <w:rPr>
                <w:sz w:val="18"/>
                <w:szCs w:val="18"/>
              </w:rPr>
            </w:pPr>
            <w:r w:rsidRPr="00F77A84">
              <w:rPr>
                <w:sz w:val="18"/>
                <w:szCs w:val="18"/>
              </w:rPr>
              <w:t xml:space="preserve">Realización de tamizajes de riesgo psicosocial a Secundarias y preparatorias de Irapuato </w:t>
            </w:r>
          </w:p>
          <w:p w:rsidR="00F77A84" w:rsidRPr="00F77A84" w:rsidRDefault="00F77A84" w:rsidP="00F77A84">
            <w:pPr>
              <w:pStyle w:val="Ttulo2"/>
              <w:keepNext w:val="0"/>
              <w:keepLines w:val="0"/>
              <w:numPr>
                <w:ilvl w:val="0"/>
                <w:numId w:val="10"/>
              </w:numPr>
              <w:tabs>
                <w:tab w:val="left" w:pos="1440"/>
                <w:tab w:val="left" w:pos="3705"/>
                <w:tab w:val="left" w:pos="3825"/>
                <w:tab w:val="right" w:pos="5954"/>
                <w:tab w:val="right" w:pos="8080"/>
              </w:tabs>
              <w:spacing w:before="60" w:after="40" w:line="240" w:lineRule="auto"/>
              <w:contextualSpacing/>
              <w:rPr>
                <w:sz w:val="18"/>
                <w:szCs w:val="18"/>
              </w:rPr>
            </w:pPr>
            <w:r w:rsidRPr="00F77A84">
              <w:rPr>
                <w:sz w:val="18"/>
                <w:szCs w:val="18"/>
              </w:rPr>
              <w:t xml:space="preserve">Realización de entrevistas exploratorias a pacientes consumidores de sustancias psicoactivas </w:t>
            </w:r>
          </w:p>
          <w:p w:rsidR="00F77A84" w:rsidRPr="00F77A84" w:rsidRDefault="00F77A84" w:rsidP="00F77A84">
            <w:pPr>
              <w:pStyle w:val="Ttulo2"/>
              <w:keepNext w:val="0"/>
              <w:keepLines w:val="0"/>
              <w:numPr>
                <w:ilvl w:val="0"/>
                <w:numId w:val="10"/>
              </w:numPr>
              <w:tabs>
                <w:tab w:val="left" w:pos="1440"/>
                <w:tab w:val="left" w:pos="3705"/>
                <w:tab w:val="left" w:pos="3825"/>
                <w:tab w:val="right" w:pos="5954"/>
                <w:tab w:val="right" w:pos="8080"/>
              </w:tabs>
              <w:spacing w:before="60" w:after="40" w:line="240" w:lineRule="auto"/>
              <w:contextualSpacing/>
              <w:rPr>
                <w:sz w:val="18"/>
                <w:szCs w:val="18"/>
              </w:rPr>
            </w:pPr>
            <w:r w:rsidRPr="00F77A84">
              <w:rPr>
                <w:sz w:val="18"/>
                <w:szCs w:val="18"/>
              </w:rPr>
              <w:t xml:space="preserve">Expositor de </w:t>
            </w:r>
            <w:r w:rsidR="00B14DC7" w:rsidRPr="00F77A84">
              <w:rPr>
                <w:sz w:val="18"/>
                <w:szCs w:val="18"/>
              </w:rPr>
              <w:t>guías</w:t>
            </w:r>
            <w:r w:rsidRPr="00F77A84">
              <w:rPr>
                <w:sz w:val="18"/>
                <w:szCs w:val="18"/>
              </w:rPr>
              <w:t xml:space="preserve"> clínicas </w:t>
            </w:r>
          </w:p>
          <w:p w:rsidR="00F77A84" w:rsidRPr="00F77A84" w:rsidRDefault="00F77A84" w:rsidP="00F77A84">
            <w:pPr>
              <w:pStyle w:val="Ttulo2"/>
              <w:keepNext w:val="0"/>
              <w:keepLines w:val="0"/>
              <w:numPr>
                <w:ilvl w:val="0"/>
                <w:numId w:val="10"/>
              </w:numPr>
              <w:tabs>
                <w:tab w:val="left" w:pos="1440"/>
                <w:tab w:val="left" w:pos="3705"/>
                <w:tab w:val="left" w:pos="3825"/>
                <w:tab w:val="right" w:pos="5954"/>
                <w:tab w:val="right" w:pos="8080"/>
              </w:tabs>
              <w:spacing w:before="60" w:after="40" w:line="240" w:lineRule="auto"/>
              <w:contextualSpacing/>
              <w:rPr>
                <w:sz w:val="18"/>
                <w:szCs w:val="18"/>
              </w:rPr>
            </w:pPr>
            <w:r w:rsidRPr="00F77A84">
              <w:rPr>
                <w:sz w:val="18"/>
                <w:szCs w:val="18"/>
              </w:rPr>
              <w:t xml:space="preserve">Expositor en ferias de salud. (Promoción y prevención del consumo de sustancias) </w:t>
            </w:r>
          </w:p>
          <w:p w:rsidR="00F77A84" w:rsidRPr="00F77A84" w:rsidRDefault="00F77A84" w:rsidP="00F77A84">
            <w:pPr>
              <w:pStyle w:val="Ttulo2"/>
              <w:keepNext w:val="0"/>
              <w:keepLines w:val="0"/>
              <w:numPr>
                <w:ilvl w:val="0"/>
                <w:numId w:val="10"/>
              </w:numPr>
              <w:tabs>
                <w:tab w:val="left" w:pos="1440"/>
                <w:tab w:val="left" w:pos="3705"/>
                <w:tab w:val="left" w:pos="3825"/>
                <w:tab w:val="right" w:pos="5954"/>
                <w:tab w:val="right" w:pos="8080"/>
              </w:tabs>
              <w:spacing w:before="60" w:after="40" w:line="240" w:lineRule="auto"/>
              <w:contextualSpacing/>
              <w:rPr>
                <w:sz w:val="18"/>
                <w:szCs w:val="18"/>
              </w:rPr>
            </w:pPr>
            <w:r w:rsidRPr="00F77A84">
              <w:rPr>
                <w:sz w:val="18"/>
                <w:szCs w:val="18"/>
              </w:rPr>
              <w:t xml:space="preserve">Orientación y consejería a jóvenes que inician el consumo </w:t>
            </w:r>
          </w:p>
          <w:p w:rsidR="00F77A84" w:rsidRPr="00F77A84" w:rsidRDefault="00F77A84" w:rsidP="00F77A84">
            <w:pPr>
              <w:pStyle w:val="Ttulo2"/>
              <w:keepNext w:val="0"/>
              <w:keepLines w:val="0"/>
              <w:numPr>
                <w:ilvl w:val="0"/>
                <w:numId w:val="10"/>
              </w:numPr>
              <w:tabs>
                <w:tab w:val="left" w:pos="1440"/>
                <w:tab w:val="left" w:pos="3705"/>
                <w:tab w:val="left" w:pos="3825"/>
                <w:tab w:val="right" w:pos="5954"/>
                <w:tab w:val="right" w:pos="8080"/>
              </w:tabs>
              <w:spacing w:before="60" w:after="40" w:line="240" w:lineRule="auto"/>
              <w:contextualSpacing/>
              <w:rPr>
                <w:sz w:val="18"/>
                <w:szCs w:val="18"/>
              </w:rPr>
            </w:pPr>
            <w:r w:rsidRPr="00F77A84">
              <w:rPr>
                <w:sz w:val="18"/>
                <w:szCs w:val="18"/>
              </w:rPr>
              <w:t xml:space="preserve">Realización de talleres psicoeducativos para padres </w:t>
            </w:r>
          </w:p>
          <w:p w:rsidR="00F77A84" w:rsidRPr="00F77A84" w:rsidRDefault="00F77A84" w:rsidP="00F77A84">
            <w:pPr>
              <w:pStyle w:val="Ttulo2"/>
              <w:keepNext w:val="0"/>
              <w:keepLines w:val="0"/>
              <w:numPr>
                <w:ilvl w:val="0"/>
                <w:numId w:val="10"/>
              </w:numPr>
              <w:tabs>
                <w:tab w:val="left" w:pos="1440"/>
                <w:tab w:val="left" w:pos="3705"/>
                <w:tab w:val="left" w:pos="3825"/>
                <w:tab w:val="right" w:pos="5954"/>
                <w:tab w:val="right" w:pos="8080"/>
              </w:tabs>
              <w:spacing w:before="60" w:after="40" w:line="240" w:lineRule="auto"/>
              <w:contextualSpacing/>
              <w:rPr>
                <w:sz w:val="18"/>
                <w:szCs w:val="18"/>
              </w:rPr>
            </w:pPr>
            <w:r w:rsidRPr="00F77A84">
              <w:rPr>
                <w:sz w:val="18"/>
                <w:szCs w:val="18"/>
              </w:rPr>
              <w:t xml:space="preserve">Realización de pruebas de detección (antidoping) </w:t>
            </w:r>
          </w:p>
          <w:p w:rsidR="00A6425D" w:rsidRPr="002653F1" w:rsidRDefault="00A6425D" w:rsidP="00C527AF">
            <w:pPr>
              <w:pStyle w:val="Listaconvietas0"/>
              <w:numPr>
                <w:ilvl w:val="0"/>
                <w:numId w:val="0"/>
              </w:numPr>
            </w:pPr>
          </w:p>
        </w:tc>
      </w:tr>
    </w:tbl>
    <w:p w:rsidR="00281BE4" w:rsidRDefault="00281BE4" w:rsidP="00B14DC7"/>
    <w:p w:rsidR="00B14DC7" w:rsidRPr="002653F1" w:rsidRDefault="00B14DC7" w:rsidP="00B14DC7">
      <w:pPr>
        <w:pStyle w:val="Ttulo1"/>
        <w:spacing w:line="240" w:lineRule="auto"/>
      </w:pPr>
      <w:r>
        <w:lastRenderedPageBreak/>
        <w:tab/>
      </w:r>
      <w:sdt>
        <w:sdtPr>
          <w:id w:val="434569950"/>
          <w:placeholder>
            <w:docPart w:val="BB91154B325044BA84581B865454C360"/>
          </w:placeholder>
          <w:temporary/>
          <w:showingPlcHdr/>
          <w15:appearance w15:val="hidden"/>
        </w:sdtPr>
        <w:sdtEndPr/>
        <w:sdtContent>
          <w:r w:rsidRPr="002653F1">
            <w:rPr>
              <w:lang w:bidi="es-ES"/>
            </w:rPr>
            <w:t>Educación</w:t>
          </w:r>
        </w:sdtContent>
      </w:sdt>
    </w:p>
    <w:p w:rsidR="00941BBC" w:rsidRDefault="00941BBC" w:rsidP="00B14DC7">
      <w:pPr>
        <w:pStyle w:val="Ttulo2"/>
        <w:tabs>
          <w:tab w:val="right" w:pos="6379"/>
          <w:tab w:val="right" w:pos="8080"/>
        </w:tabs>
        <w:spacing w:line="240" w:lineRule="auto"/>
        <w:rPr>
          <w:b/>
          <w:lang w:bidi="es-ES"/>
        </w:rPr>
        <w:sectPr w:rsidR="00941BBC" w:rsidSect="00B14DC7">
          <w:headerReference w:type="default" r:id="rId29"/>
          <w:footerReference w:type="default" r:id="rId30"/>
          <w:pgSz w:w="11906" w:h="16838" w:code="9"/>
          <w:pgMar w:top="576" w:right="720" w:bottom="576" w:left="720" w:header="144" w:footer="432" w:gutter="0"/>
          <w:cols w:space="708"/>
          <w:titlePg/>
          <w:docGrid w:linePitch="360"/>
        </w:sectPr>
      </w:pPr>
    </w:p>
    <w:p w:rsidR="00941BBC" w:rsidRDefault="00941BBC" w:rsidP="00B14DC7">
      <w:pPr>
        <w:pStyle w:val="Ttulo2"/>
        <w:tabs>
          <w:tab w:val="right" w:pos="6379"/>
          <w:tab w:val="right" w:pos="8080"/>
        </w:tabs>
        <w:spacing w:line="240" w:lineRule="auto"/>
        <w:rPr>
          <w:b/>
          <w:lang w:bidi="es-ES"/>
        </w:rPr>
      </w:pPr>
    </w:p>
    <w:p w:rsid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 xml:space="preserve">Escuela: </w:t>
      </w:r>
      <w:r w:rsidRPr="00B14DC7">
        <w:rPr>
          <w:lang w:bidi="es-ES"/>
        </w:rPr>
        <w:t>Universidad de Guanajuato Campus Celaya-Salvatierra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Diplomado en tanatología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Dirección:</w:t>
      </w:r>
      <w:r w:rsidRPr="00B14DC7">
        <w:rPr>
          <w:lang w:bidi="es-ES"/>
        </w:rPr>
        <w:t xml:space="preserve"> Ing. Javier Barrios Sierra 201 cp. 38140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Fecha:</w:t>
      </w:r>
      <w:r w:rsidRPr="00B14DC7">
        <w:rPr>
          <w:lang w:bidi="es-ES"/>
        </w:rPr>
        <w:t xml:space="preserve"> </w:t>
      </w:r>
      <w:r>
        <w:rPr>
          <w:lang w:bidi="es-ES"/>
        </w:rPr>
        <w:t>febrero 2019-febrero</w:t>
      </w:r>
      <w:r w:rsidRPr="00B14DC7">
        <w:rPr>
          <w:lang w:bidi="es-ES"/>
        </w:rPr>
        <w:t xml:space="preserve"> 2020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 xml:space="preserve">Recibido título o certificado: </w:t>
      </w:r>
      <w:r w:rsidR="000D2630">
        <w:rPr>
          <w:lang w:bidi="es-ES"/>
        </w:rPr>
        <w:t xml:space="preserve">Diploma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b/>
          <w:lang w:bidi="es-ES"/>
        </w:rPr>
      </w:pPr>
    </w:p>
    <w:p w:rsid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 xml:space="preserve">Escuela: </w:t>
      </w:r>
      <w:r w:rsidRPr="00B14DC7">
        <w:rPr>
          <w:lang w:bidi="es-ES"/>
        </w:rPr>
        <w:t xml:space="preserve">Universidad Instituto Irapuato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 xml:space="preserve">Diseño de planes de intervención psicosocial </w:t>
      </w:r>
      <w:r w:rsidRPr="00B14DC7">
        <w:rPr>
          <w:lang w:bidi="es-ES"/>
        </w:rPr>
        <w:t xml:space="preserve">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Dirección:</w:t>
      </w:r>
      <w:r w:rsidRPr="00B14DC7">
        <w:rPr>
          <w:lang w:bidi="es-ES"/>
        </w:rPr>
        <w:t xml:space="preserve"> Blvd, Mariano J. García #355 Col. 1° de Mayo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Fecha:</w:t>
      </w:r>
      <w:r w:rsidRPr="00B14DC7">
        <w:rPr>
          <w:lang w:bidi="es-ES"/>
        </w:rPr>
        <w:t xml:space="preserve"> septiembre 2018…noviembre 2018</w:t>
      </w:r>
    </w:p>
    <w:p w:rsid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 xml:space="preserve">Recibido título o certificado: </w:t>
      </w:r>
      <w:r w:rsidR="00F93631">
        <w:rPr>
          <w:lang w:bidi="es-ES"/>
        </w:rPr>
        <w:t>Titulo</w:t>
      </w:r>
      <w:r w:rsidR="0016033B">
        <w:rPr>
          <w:lang w:bidi="es-ES"/>
        </w:rPr>
        <w:t xml:space="preserve"> y Cédula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 xml:space="preserve">Escuela: </w:t>
      </w:r>
      <w:r w:rsidRPr="00B14DC7">
        <w:rPr>
          <w:lang w:bidi="es-ES"/>
        </w:rPr>
        <w:t xml:space="preserve">Universidad Instituto Irapuato </w:t>
      </w:r>
      <w:r w:rsidRPr="00B14DC7">
        <w:rPr>
          <w:u w:val="single"/>
          <w:lang w:bidi="es-ES"/>
        </w:rPr>
        <w:t>(Licenciatura en Psicología)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Dirección:</w:t>
      </w:r>
      <w:r w:rsidRPr="00B14DC7">
        <w:rPr>
          <w:lang w:bidi="es-ES"/>
        </w:rPr>
        <w:t xml:space="preserve"> Blvd, Mariano J. García #355 Col. 1° de Mayo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Fecha:</w:t>
      </w:r>
      <w:r w:rsidRPr="00B14DC7">
        <w:rPr>
          <w:lang w:bidi="es-ES"/>
        </w:rPr>
        <w:t xml:space="preserve"> 2013-2018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 xml:space="preserve">Recibido título o certificado: </w:t>
      </w:r>
      <w:r w:rsidRPr="00B14DC7">
        <w:rPr>
          <w:lang w:bidi="es-ES"/>
        </w:rPr>
        <w:t xml:space="preserve">Certificado y carta pasante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lang w:bidi="es-ES"/>
        </w:rPr>
        <w:t xml:space="preserve">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 xml:space="preserve">Escuela: </w:t>
      </w:r>
      <w:r w:rsidRPr="00B14DC7">
        <w:rPr>
          <w:lang w:bidi="es-ES"/>
        </w:rPr>
        <w:t>Colegio Nacional de Educación Profesional Técnica (CONALEP)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Dirección:</w:t>
      </w:r>
      <w:r w:rsidRPr="00B14DC7">
        <w:rPr>
          <w:lang w:bidi="es-ES"/>
        </w:rPr>
        <w:t xml:space="preserve"> Fiesta Charra s/n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Fecha:</w:t>
      </w:r>
      <w:r w:rsidRPr="00B14DC7">
        <w:rPr>
          <w:lang w:bidi="es-ES"/>
        </w:rPr>
        <w:t xml:space="preserve"> 2010-2013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 xml:space="preserve">Recibido título o certificado: </w:t>
      </w:r>
      <w:r w:rsidRPr="00B14DC7">
        <w:rPr>
          <w:lang w:bidi="es-ES"/>
        </w:rPr>
        <w:t xml:space="preserve">Titulo y cedula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Escuela:</w:t>
      </w:r>
      <w:r w:rsidRPr="00B14DC7">
        <w:rPr>
          <w:lang w:bidi="es-ES"/>
        </w:rPr>
        <w:t xml:space="preserve"> Secundaria General # 1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Dirección:</w:t>
      </w:r>
      <w:r w:rsidRPr="00B14DC7">
        <w:rPr>
          <w:lang w:bidi="es-ES"/>
        </w:rPr>
        <w:t xml:space="preserve"> Calle san Isidro #999 San Roque </w:t>
      </w:r>
    </w:p>
    <w:p w:rsidR="00B14DC7" w:rsidRPr="00B14DC7" w:rsidRDefault="00B14DC7" w:rsidP="00B14DC7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</w:pPr>
      <w:r w:rsidRPr="00B14DC7">
        <w:rPr>
          <w:b/>
          <w:lang w:bidi="es-ES"/>
        </w:rPr>
        <w:t>Fecha:</w:t>
      </w:r>
      <w:r w:rsidRPr="00B14DC7">
        <w:rPr>
          <w:lang w:bidi="es-ES"/>
        </w:rPr>
        <w:t xml:space="preserve"> 2007-2010</w:t>
      </w:r>
    </w:p>
    <w:p w:rsidR="00941BBC" w:rsidRDefault="00B14DC7" w:rsidP="00941BBC">
      <w:pPr>
        <w:pStyle w:val="Ttulo2"/>
        <w:tabs>
          <w:tab w:val="right" w:pos="6379"/>
          <w:tab w:val="right" w:pos="8080"/>
        </w:tabs>
        <w:spacing w:line="240" w:lineRule="auto"/>
        <w:rPr>
          <w:lang w:bidi="es-ES"/>
        </w:rPr>
        <w:sectPr w:rsidR="00941BBC" w:rsidSect="0016033B">
          <w:type w:val="continuous"/>
          <w:pgSz w:w="11906" w:h="16838" w:code="9"/>
          <w:pgMar w:top="576" w:right="720" w:bottom="576" w:left="720" w:header="144" w:footer="432" w:gutter="0"/>
          <w:cols w:space="708"/>
          <w:titlePg/>
          <w:docGrid w:linePitch="360"/>
        </w:sectPr>
      </w:pPr>
      <w:r w:rsidRPr="00B14DC7">
        <w:rPr>
          <w:b/>
          <w:lang w:bidi="es-ES"/>
        </w:rPr>
        <w:t xml:space="preserve">Recibido título o certificado: </w:t>
      </w:r>
      <w:r w:rsidRPr="00B14DC7">
        <w:rPr>
          <w:lang w:bidi="es-ES"/>
        </w:rPr>
        <w:t xml:space="preserve">Certificado </w:t>
      </w:r>
    </w:p>
    <w:p w:rsidR="0016033B" w:rsidRDefault="0016033B" w:rsidP="00B14DC7">
      <w:pPr>
        <w:pStyle w:val="Ttulo2"/>
        <w:rPr>
          <w:color w:val="44546A" w:themeColor="text2"/>
        </w:rPr>
        <w:sectPr w:rsidR="0016033B" w:rsidSect="00941BBC">
          <w:type w:val="continuous"/>
          <w:pgSz w:w="11906" w:h="16838" w:code="9"/>
          <w:pgMar w:top="576" w:right="720" w:bottom="576" w:left="720" w:header="144" w:footer="432" w:gutter="0"/>
          <w:cols w:space="708"/>
          <w:titlePg/>
          <w:docGrid w:linePitch="360"/>
        </w:sectPr>
      </w:pPr>
    </w:p>
    <w:p w:rsidR="005A20B8" w:rsidRPr="00941BBC" w:rsidRDefault="005A20B8" w:rsidP="00B14DC7">
      <w:pPr>
        <w:pStyle w:val="Ttulo2"/>
        <w:rPr>
          <w:color w:val="44546A" w:themeColor="text2"/>
        </w:rPr>
      </w:pPr>
    </w:p>
    <w:p w:rsidR="00941BBC" w:rsidRDefault="00941BBC" w:rsidP="00941BBC">
      <w:pPr>
        <w:ind w:firstLine="720"/>
        <w:rPr>
          <w:color w:val="44546A" w:themeColor="text2"/>
          <w:sz w:val="32"/>
        </w:rPr>
      </w:pPr>
      <w:r w:rsidRPr="00941BBC">
        <w:rPr>
          <w:color w:val="44546A" w:themeColor="text2"/>
          <w:sz w:val="32"/>
        </w:rPr>
        <w:t>VALOR CURRICULAR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>Organizador</w:t>
      </w:r>
      <w:r w:rsidR="00281BE4">
        <w:rPr>
          <w:color w:val="44546A" w:themeColor="text2"/>
        </w:rPr>
        <w:t xml:space="preserve"> y coordinador</w:t>
      </w:r>
      <w:r w:rsidRPr="00941BBC">
        <w:rPr>
          <w:color w:val="44546A" w:themeColor="text2"/>
        </w:rPr>
        <w:t xml:space="preserve"> de la 3era Jornada de Psicología (Violencia y Crimen, fallos en la estructura social, un reto a resolver (24 de noviembre 2017)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Coordinador de grupos juveniles (Desde 2013)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Coordinador de pláticas de motivación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Organizador de cursos de verano (PRODEVAC) desde el 2012, hasta la fecha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Encargado de un tráiler en la cabalgata de reyes (Desde el 2013) hasta la fecha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Coordinador de un Coro juvenil y de adultos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>Organizador de la brigada para llevar víveres durante el terremoto de septiembre del 2017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Participante y colaborador en el grupo de liderazgo CAS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>Asistente a misiones de semana santa organizada por parte del Instituto Irapuato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>Platica motivacional y control de emociones a trabajadoras sociales.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Platicas a escuelas sobre la prevención de adicciones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>Auxiliar de apoyo a cursos de capacitación de primeros auxilios.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Curso en línea sobre el manejo de adicciones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Asistente a coloquios de formación </w:t>
      </w:r>
      <w:r w:rsidR="00C527AF">
        <w:rPr>
          <w:color w:val="44546A" w:themeColor="text2"/>
        </w:rPr>
        <w:t xml:space="preserve">psicoanalítica por institución TRIEB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Participante en grupo de voluntario del CRIT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Participante en retiros de formación humanista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Curso en línea en diagnóstico y tratamiento del trastorno depresivo 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Participante en el taller tanatología y cuidados paliativos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lastRenderedPageBreak/>
        <w:t>Curso a distancia “intervención para el manejo de trastornos afectivos de tipo depresivo en el primer nivel de atención medica”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 xml:space="preserve">Diplomado en tanatología </w:t>
      </w:r>
    </w:p>
    <w:p w:rsidR="00941BBC" w:rsidRPr="00941BBC" w:rsidRDefault="00941BBC" w:rsidP="00941BBC">
      <w:pPr>
        <w:pStyle w:val="Prrafodelista"/>
        <w:numPr>
          <w:ilvl w:val="0"/>
          <w:numId w:val="10"/>
        </w:numPr>
        <w:spacing w:before="60" w:after="100" w:line="276" w:lineRule="auto"/>
        <w:rPr>
          <w:color w:val="44546A" w:themeColor="text2"/>
        </w:rPr>
      </w:pPr>
      <w:r w:rsidRPr="00941BBC">
        <w:rPr>
          <w:color w:val="44546A" w:themeColor="text2"/>
        </w:rPr>
        <w:t>Colaborador y organizador de grupos focales en el proyecto comunitario por el Instituto de las Mujeres Guanajuatenses</w:t>
      </w:r>
      <w:r>
        <w:rPr>
          <w:color w:val="44546A" w:themeColor="text2"/>
        </w:rPr>
        <w:t xml:space="preserve">. </w:t>
      </w:r>
    </w:p>
    <w:sectPr w:rsidR="00941BBC" w:rsidRPr="00941BBC" w:rsidSect="00941BBC">
      <w:type w:val="continuous"/>
      <w:pgSz w:w="11906" w:h="16838" w:code="9"/>
      <w:pgMar w:top="576" w:right="720" w:bottom="576" w:left="720" w:header="14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57F0" w:rsidRDefault="005D57F0" w:rsidP="00B21D64">
      <w:pPr>
        <w:spacing w:after="0" w:line="240" w:lineRule="auto"/>
      </w:pPr>
      <w:r>
        <w:separator/>
      </w:r>
    </w:p>
  </w:endnote>
  <w:endnote w:type="continuationSeparator" w:id="0">
    <w:p w:rsidR="005D57F0" w:rsidRDefault="005D57F0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6376" w:rsidRDefault="00A96376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ángulo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5960B0" id="Rectángulo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57F0" w:rsidRDefault="005D57F0" w:rsidP="00B21D64">
      <w:pPr>
        <w:spacing w:after="0" w:line="240" w:lineRule="auto"/>
      </w:pPr>
      <w:r>
        <w:separator/>
      </w:r>
    </w:p>
  </w:footnote>
  <w:footnote w:type="continuationSeparator" w:id="0">
    <w:p w:rsidR="005D57F0" w:rsidRDefault="005D57F0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1D64" w:rsidRDefault="00997E86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21590" b="20955"/>
              <wp:wrapNone/>
              <wp:docPr id="129" name="Grupo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  <a:noFill/>
                    </wpg:grpSpPr>
                    <wps:wsp>
                      <wps:cNvPr id="2" name="Rectángulo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ángulo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ángulo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84B0CF" id="Grupo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1z+9JsEDAABpDgAADgAAAAAAAAAAAAAAAAAu&#10;AgAAZHJzL2Uyb0RvYy54bWxQSwECLQAUAAYACAAAACEA6UGnU94AAAAGAQAADwAAAAAAAAAAAAAA&#10;AAAbBgAAZHJzL2Rvd25yZXYueG1sUEsFBgAAAAAEAAQA8wAAACYHAAAAAA==&#10;">
              <v:rect id="Rectángulo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" filled="f" strokecolor="white [3212]" strokeweight="1pt"/>
              <v:rect id="Rectángulo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iOwAAAANoAAAAPAAAAZHJzL2Rvd25yZXYueG1sRI9Bi8Iw&#10;FITvwv6H8IS9aaoL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Ih+4jsAAAADaAAAADwAAAAAA&#10;AAAAAAAAAAAHAgAAZHJzL2Rvd25yZXYueG1sUEsFBgAAAAADAAMAtwAAAPQCAAAAAA==&#10;" filled="f" strokecolor="white [3212]" strokeweight="1pt"/>
              <v:rect id="Rectángulo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" filled="f" strokecolor="white [3212]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ConVietas"/>
    <w:lvl w:ilvl="0">
      <w:start w:val="1"/>
      <w:numFmt w:val="bullet"/>
      <w:pStyle w:val="Listaconvietas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ListaConVietas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357D31"/>
    <w:multiLevelType w:val="hybridMultilevel"/>
    <w:tmpl w:val="5DFC211C"/>
    <w:lvl w:ilvl="0" w:tplc="08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removePersonalInformation/>
  <w:removeDateAndTime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DD"/>
    <w:rsid w:val="0000409D"/>
    <w:rsid w:val="000161E1"/>
    <w:rsid w:val="00021303"/>
    <w:rsid w:val="00025EF1"/>
    <w:rsid w:val="0002693E"/>
    <w:rsid w:val="000D2630"/>
    <w:rsid w:val="00107E81"/>
    <w:rsid w:val="001359DD"/>
    <w:rsid w:val="00144072"/>
    <w:rsid w:val="0016033B"/>
    <w:rsid w:val="001D6FE4"/>
    <w:rsid w:val="0021475C"/>
    <w:rsid w:val="002653F1"/>
    <w:rsid w:val="00281BE4"/>
    <w:rsid w:val="003C0BB5"/>
    <w:rsid w:val="004067B9"/>
    <w:rsid w:val="004103C0"/>
    <w:rsid w:val="00452292"/>
    <w:rsid w:val="004542AE"/>
    <w:rsid w:val="004865C2"/>
    <w:rsid w:val="004B4147"/>
    <w:rsid w:val="00552F9B"/>
    <w:rsid w:val="005636A7"/>
    <w:rsid w:val="005A20B8"/>
    <w:rsid w:val="005B7DB3"/>
    <w:rsid w:val="005D57F0"/>
    <w:rsid w:val="0061400D"/>
    <w:rsid w:val="00621B5C"/>
    <w:rsid w:val="006C2DFF"/>
    <w:rsid w:val="00733DE9"/>
    <w:rsid w:val="007571B5"/>
    <w:rsid w:val="007772B1"/>
    <w:rsid w:val="008424CE"/>
    <w:rsid w:val="00890F1A"/>
    <w:rsid w:val="008E2197"/>
    <w:rsid w:val="00941BBC"/>
    <w:rsid w:val="00997E86"/>
    <w:rsid w:val="009B3562"/>
    <w:rsid w:val="009B7D45"/>
    <w:rsid w:val="00A21AF8"/>
    <w:rsid w:val="00A6425D"/>
    <w:rsid w:val="00A865BB"/>
    <w:rsid w:val="00A96376"/>
    <w:rsid w:val="00AA6CBB"/>
    <w:rsid w:val="00B0228E"/>
    <w:rsid w:val="00B03ED5"/>
    <w:rsid w:val="00B14DC7"/>
    <w:rsid w:val="00B21D64"/>
    <w:rsid w:val="00B73E22"/>
    <w:rsid w:val="00BB7CE4"/>
    <w:rsid w:val="00BC33C3"/>
    <w:rsid w:val="00BF0DAF"/>
    <w:rsid w:val="00C05345"/>
    <w:rsid w:val="00C344AA"/>
    <w:rsid w:val="00C37B1A"/>
    <w:rsid w:val="00C45414"/>
    <w:rsid w:val="00C527AF"/>
    <w:rsid w:val="00C777FF"/>
    <w:rsid w:val="00CD2FD2"/>
    <w:rsid w:val="00D12DFD"/>
    <w:rsid w:val="00D62B7E"/>
    <w:rsid w:val="00DD4966"/>
    <w:rsid w:val="00F77A84"/>
    <w:rsid w:val="00F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721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s-E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Ttulo1">
    <w:name w:val="heading 1"/>
    <w:basedOn w:val="Normal"/>
    <w:next w:val="Normal"/>
    <w:link w:val="Ttulo1Car"/>
    <w:uiPriority w:val="9"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61E1"/>
  </w:style>
  <w:style w:type="paragraph" w:styleId="Piedepgina">
    <w:name w:val="footer"/>
    <w:basedOn w:val="Normal"/>
    <w:link w:val="Piedepgina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161E1"/>
  </w:style>
  <w:style w:type="paragraph" w:styleId="Prrafodelista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90F1A"/>
    <w:rPr>
      <w:color w:val="808080"/>
    </w:rPr>
  </w:style>
  <w:style w:type="paragraph" w:customStyle="1" w:styleId="Logotipo">
    <w:name w:val="Logotipo"/>
    <w:basedOn w:val="Normal"/>
    <w:link w:val="Carcterdelogotipo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tulo">
    <w:name w:val="Title"/>
    <w:basedOn w:val="Normal"/>
    <w:next w:val="Normal"/>
    <w:link w:val="TtuloC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Carcterdelogotipo">
    <w:name w:val="Carácter de logotipo"/>
    <w:basedOn w:val="Fuentedeprrafopredeter"/>
    <w:link w:val="Logotipo"/>
    <w:uiPriority w:val="12"/>
    <w:rsid w:val="000161E1"/>
    <w:rPr>
      <w:b/>
      <w:caps/>
      <w:color w:val="FFFFFF" w:themeColor="background1"/>
      <w:sz w:val="108"/>
    </w:rPr>
  </w:style>
  <w:style w:type="character" w:customStyle="1" w:styleId="TtuloCar">
    <w:name w:val="Título Car"/>
    <w:basedOn w:val="Fuentedeprrafopredeter"/>
    <w:link w:val="Ttulo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Puesto">
    <w:name w:val="Puesto"/>
    <w:basedOn w:val="Normal"/>
    <w:link w:val="Carcterdepuestodetrabajo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Carcterdepuestodetrabajo">
    <w:name w:val="Carácter de puesto de trabajo"/>
    <w:basedOn w:val="Fuentedeprrafopredeter"/>
    <w:link w:val="Puesto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cin">
    <w:name w:val="Introducción"/>
    <w:basedOn w:val="Normal"/>
    <w:link w:val="Carcterdeintroduccin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o">
    <w:name w:val="Contacto"/>
    <w:basedOn w:val="Normal"/>
    <w:link w:val="Carcterdecontacto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Carcterdeintroduccin">
    <w:name w:val="Carácter de introducción"/>
    <w:basedOn w:val="Fuentedeprrafopredeter"/>
    <w:link w:val="Introduccin"/>
    <w:uiPriority w:val="15"/>
    <w:rsid w:val="000161E1"/>
    <w:rPr>
      <w:i/>
      <w:color w:val="1D3251" w:themeColor="accent5" w:themeShade="40"/>
      <w:sz w:val="28"/>
    </w:rPr>
  </w:style>
  <w:style w:type="paragraph" w:customStyle="1" w:styleId="Aptitud">
    <w:name w:val="Aptitud"/>
    <w:basedOn w:val="Normal"/>
    <w:link w:val="Carcterdeaptitud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arcterdecontacto">
    <w:name w:val="Carácter de contacto"/>
    <w:basedOn w:val="Fuentedeprrafopredeter"/>
    <w:link w:val="Contacto"/>
    <w:uiPriority w:val="14"/>
    <w:rsid w:val="000161E1"/>
    <w:rPr>
      <w:rFonts w:asciiTheme="majorHAnsi" w:hAnsiTheme="majorHAnsi"/>
      <w:sz w:val="22"/>
    </w:rPr>
  </w:style>
  <w:style w:type="paragraph" w:customStyle="1" w:styleId="Puntuacindeaptitud">
    <w:name w:val="Puntuación de aptitud"/>
    <w:basedOn w:val="Normal"/>
    <w:link w:val="Carcterdepuntuacindeaptitud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Carcterdeaptitud">
    <w:name w:val="Carácter de aptitud"/>
    <w:basedOn w:val="Fuentedeprrafopredeter"/>
    <w:link w:val="Aptitud"/>
    <w:uiPriority w:val="17"/>
    <w:rsid w:val="000161E1"/>
    <w:rPr>
      <w:kern w:val="24"/>
    </w:rPr>
  </w:style>
  <w:style w:type="character" w:customStyle="1" w:styleId="Ttulo2Car">
    <w:name w:val="Título 2 Car"/>
    <w:basedOn w:val="Fuentedeprrafopredeter"/>
    <w:link w:val="Ttulo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Carcterdepuntuacindeaptitud">
    <w:name w:val="Carácter de puntuación de aptitud"/>
    <w:basedOn w:val="Fuentedeprrafopredeter"/>
    <w:link w:val="Puntuacindeaptitud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Ttulo3Car">
    <w:name w:val="Título 3 Car"/>
    <w:basedOn w:val="Fuentedeprrafopredeter"/>
    <w:link w:val="Ttulo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52F9B"/>
    <w:rPr>
      <w:rFonts w:eastAsiaTheme="majorEastAsia" w:cstheme="majorBidi"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aconvietas0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aConVietas">
    <w:name w:val="ListaConViñetas"/>
    <w:uiPriority w:val="99"/>
    <w:rsid w:val="00A6425D"/>
    <w:pPr>
      <w:numPr>
        <w:numId w:val="8"/>
      </w:numPr>
    </w:pPr>
  </w:style>
  <w:style w:type="paragraph" w:customStyle="1" w:styleId="Descripcindeltrabajo">
    <w:name w:val="Descripción del trabajo"/>
    <w:basedOn w:val="Normal"/>
    <w:link w:val="Carcterdedescripcindelelemento"/>
    <w:uiPriority w:val="18"/>
    <w:qFormat/>
    <w:rsid w:val="00A6425D"/>
    <w:pPr>
      <w:spacing w:after="0"/>
    </w:pPr>
  </w:style>
  <w:style w:type="character" w:customStyle="1" w:styleId="Carcterdedescripcindelelemento">
    <w:name w:val="Carácter de descripción del elemento"/>
    <w:basedOn w:val="Fuentedeprrafopredeter"/>
    <w:link w:val="Descripcindeltrabajo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sv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sv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sv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AppData\Roaming\Microsoft\Plantillas\Curr&#237;culum%20v&#237;tae%20con%20iniciales%20moder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3A1CDBD7D6499998F201565880E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F0865-2D31-44D9-B996-957C48F9E993}"/>
      </w:docPartPr>
      <w:docPartBody>
        <w:p w:rsidR="00706569" w:rsidRDefault="0089459C">
          <w:pPr>
            <w:pStyle w:val="AC3A1CDBD7D6499998F201565880EBDE"/>
          </w:pPr>
          <w:r w:rsidRPr="002653F1">
            <w:rPr>
              <w:lang w:bidi="es-ES"/>
            </w:rPr>
            <w:t>Aptitudes</w:t>
          </w:r>
        </w:p>
      </w:docPartBody>
    </w:docPart>
    <w:docPart>
      <w:docPartPr>
        <w:name w:val="F43457134B9A42D2BCC4157C3882A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37CFA-A553-46E5-9AB1-D0072C73E454}"/>
      </w:docPartPr>
      <w:docPartBody>
        <w:p w:rsidR="00706569" w:rsidRDefault="0089459C">
          <w:pPr>
            <w:pStyle w:val="F43457134B9A42D2BCC4157C3882AECE"/>
          </w:pPr>
          <w:r w:rsidRPr="002653F1">
            <w:rPr>
              <w:lang w:bidi="es-ES"/>
            </w:rPr>
            <w:t>Experiencia</w:t>
          </w:r>
        </w:p>
      </w:docPartBody>
    </w:docPart>
    <w:docPart>
      <w:docPartPr>
        <w:name w:val="BB91154B325044BA84581B865454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0B70D-BB54-4CCE-A1AE-42D3B06D4355}"/>
      </w:docPartPr>
      <w:docPartBody>
        <w:p w:rsidR="00706569" w:rsidRDefault="004D41AA" w:rsidP="004D41AA">
          <w:pPr>
            <w:pStyle w:val="BB91154B325044BA84581B865454C360"/>
          </w:pPr>
          <w:r w:rsidRPr="002653F1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ListaConVietas"/>
    <w:lvl w:ilvl="0">
      <w:start w:val="1"/>
      <w:numFmt w:val="bullet"/>
      <w:pStyle w:val="Listaconvietas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ListaConVietas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AA"/>
    <w:rsid w:val="004D41AA"/>
    <w:rsid w:val="00706569"/>
    <w:rsid w:val="0089459C"/>
    <w:rsid w:val="008B39AE"/>
    <w:rsid w:val="0090641A"/>
    <w:rsid w:val="0097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3A1CDBD7D6499998F201565880EBDE">
    <w:name w:val="AC3A1CDBD7D6499998F201565880EBDE"/>
  </w:style>
  <w:style w:type="paragraph" w:customStyle="1" w:styleId="F43457134B9A42D2BCC4157C3882AECE">
    <w:name w:val="F43457134B9A42D2BCC4157C3882AECE"/>
  </w:style>
  <w:style w:type="paragraph" w:styleId="Listaconvietas0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s-ES"/>
    </w:rPr>
  </w:style>
  <w:style w:type="numbering" w:customStyle="1" w:styleId="ListaConVietas">
    <w:name w:val="ListaConViñetas"/>
    <w:uiPriority w:val="99"/>
    <w:pPr>
      <w:numPr>
        <w:numId w:val="1"/>
      </w:numPr>
    </w:pPr>
  </w:style>
  <w:style w:type="paragraph" w:customStyle="1" w:styleId="BB91154B325044BA84581B865454C360">
    <w:name w:val="BB91154B325044BA84581B865454C360"/>
    <w:rsid w:val="004D4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Currículum%20vítae%20con%20iniciales%20modernas.dotx</Template>
  <TotalTime>0</TotalTime>
  <Pages>3</Pages>
  <Words>639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2021-02-08T17:58:00Z</dcterms:created>
  <dcterms:modified xsi:type="dcterms:W3CDTF">2021-02-08T17:58:00Z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