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2"/>
        <w:gridCol w:w="699"/>
        <w:gridCol w:w="5981"/>
      </w:tblGrid>
      <w:tr w:rsidR="00B93310" w:rsidRPr="005152F2" w:rsidTr="00C707CF">
        <w:tc>
          <w:tcPr>
            <w:tcW w:w="2922" w:type="dxa"/>
          </w:tcPr>
          <w:p w:rsidR="00B93310" w:rsidRPr="005152F2" w:rsidRDefault="00C707CF" w:rsidP="003856C9">
            <w:pPr>
              <w:pStyle w:val="Ttulo1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6508CC4" wp14:editId="6B353110">
                  <wp:extent cx="1552575" cy="1662094"/>
                  <wp:effectExtent l="0" t="0" r="0" b="0"/>
                  <wp:docPr id="3" name="Imagen 3" descr="La imagen puede contener: 3 personas, incluido Armando Ruiz Alvar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a imagen puede contener: 3 personas, incluido Armando Ruiz Alvarez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10" t="24163" r="49538" b="22095"/>
                          <a:stretch/>
                        </pic:blipFill>
                        <pic:spPr bwMode="auto">
                          <a:xfrm>
                            <a:off x="0" y="0"/>
                            <a:ext cx="1566663" cy="1677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22"/>
            </w:tblGrid>
            <w:tr w:rsidR="00441EB9" w:rsidRPr="005152F2" w:rsidTr="0099250E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8C6781" w:rsidP="00441EB9">
                  <w:pPr>
                    <w:pStyle w:val="Ttulo3"/>
                  </w:pPr>
                  <w:r>
                    <w:rPr>
                      <w:noProof/>
                      <w:lang w:val="es-MX" w:eastAsia="es-MX"/>
                    </w:rPr>
                  </w:r>
                  <w:r>
                    <w:rPr>
                      <w:noProof/>
                      <w:lang w:val="es-MX" w:eastAsia="es-MX"/>
                    </w:rPr>
                    <w:pict>
                      <v:group id="Grupo 43" o:spid="_x0000_s1026" alt="Icono de correo electrónico" style="width:25.9pt;height:25.9pt;mso-position-horizontal-relative:char;mso-position-vertical-relative:line" coordsize="208,208">
                        <v:shape id="Forma lib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<o:lock v:ext="edit" verticies="t"/>
                        </v:shape>
                        <v:shape id="Forma lib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<o:lock v:ext="edit" verticies="t"/>
                        </v:shape>
                        <w10:wrap type="none"/>
                        <w10:anchorlock/>
                      </v:group>
                    </w:pict>
                  </w:r>
                </w:p>
              </w:tc>
            </w:tr>
            <w:tr w:rsidR="00441EB9" w:rsidRPr="005152F2" w:rsidTr="0099250E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8C6781" w:rsidP="00483F66">
                  <w:pPr>
                    <w:pStyle w:val="Ttulo3"/>
                  </w:pPr>
                  <w:hyperlink r:id="rId7" w:history="1">
                    <w:r w:rsidR="00483F66" w:rsidRPr="00DA37F7">
                      <w:rPr>
                        <w:rStyle w:val="Hipervnculo"/>
                      </w:rPr>
                      <w:t>ARMANDOPINGA_TUYO@HOTMAIL.COM</w:t>
                    </w:r>
                  </w:hyperlink>
                </w:p>
              </w:tc>
            </w:tr>
            <w:tr w:rsidR="00441EB9" w:rsidRPr="005152F2" w:rsidTr="0099250E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8C6781" w:rsidP="00441EB9">
                  <w:pPr>
                    <w:pStyle w:val="Ttulo3"/>
                  </w:pPr>
                  <w:r>
                    <w:rPr>
                      <w:noProof/>
                      <w:lang w:val="es-MX" w:eastAsia="es-MX"/>
                    </w:rPr>
                  </w:r>
                  <w:r>
                    <w:rPr>
                      <w:noProof/>
                      <w:lang w:val="es-MX" w:eastAsia="es-MX"/>
                    </w:rPr>
                    <w:pict>
                      <v:group id="Grupo 37" o:spid="_x0000_s1031" alt="Icono de teléfono" style="width:25.9pt;height:25.9pt;mso-position-horizontal-relative:char;mso-position-vertical-relative:line" coordsize="208,208">
                        <v:shape id="Forma libre 81" o:spid="_x0000_s1033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<o:lock v:ext="edit" verticies="t"/>
                        </v:shape>
                        <v:shape id="Forma libre 82" o:spid="_x0000_s1032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<o:lock v:ext="edit" verticies="t"/>
                        </v:shape>
                        <w10:wrap type="none"/>
                        <w10:anchorlock/>
                      </v:group>
                    </w:pict>
                  </w:r>
                </w:p>
              </w:tc>
            </w:tr>
            <w:tr w:rsidR="00441EB9" w:rsidRPr="005152F2" w:rsidTr="0099250E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483F66" w:rsidP="00483F66">
                  <w:pPr>
                    <w:pStyle w:val="Ttulo3"/>
                  </w:pPr>
                  <w:r>
                    <w:t>4646539008</w:t>
                  </w:r>
                </w:p>
                <w:p w:rsidR="005414F9" w:rsidRDefault="005414F9" w:rsidP="00483F66">
                  <w:pPr>
                    <w:pStyle w:val="Ttulo3"/>
                  </w:pPr>
                  <w:r>
                    <w:t>y</w:t>
                  </w:r>
                </w:p>
                <w:p w:rsidR="005414F9" w:rsidRDefault="005414F9" w:rsidP="00483F66">
                  <w:pPr>
                    <w:pStyle w:val="Ttulo3"/>
                  </w:pPr>
                  <w:r>
                    <w:t>6566116</w:t>
                  </w:r>
                </w:p>
              </w:tc>
            </w:tr>
            <w:tr w:rsidR="00441EB9" w:rsidRPr="005152F2" w:rsidTr="0099250E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99250E" w:rsidRDefault="0099250E" w:rsidP="00441EB9">
                  <w:pPr>
                    <w:pStyle w:val="Ttulo3"/>
                  </w:pPr>
                  <w:r>
                    <w:t>NUMERO DE SEGURO SOCIAL: 1296 78 5140 8</w:t>
                  </w:r>
                </w:p>
                <w:p w:rsidR="0099250E" w:rsidRDefault="0099250E" w:rsidP="00441EB9">
                  <w:pPr>
                    <w:pStyle w:val="Ttulo3"/>
                  </w:pPr>
                </w:p>
                <w:p w:rsidR="00441EB9" w:rsidRPr="00441EB9" w:rsidRDefault="00C707CF" w:rsidP="0099250E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EDAD: 41</w:t>
                  </w:r>
                  <w:r w:rsidR="0099250E">
                    <w:t xml:space="preserve"> AÑOS</w:t>
                  </w:r>
                </w:p>
              </w:tc>
            </w:tr>
            <w:tr w:rsidR="005A7E57" w:rsidRPr="005152F2" w:rsidTr="0099250E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2C77B9" w:rsidRDefault="008C6781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F42A5A2DBCE34738BA5F333CE34102AB"/>
                      </w:placeholder>
                      <w:temporary/>
                      <w:showingPlcHdr/>
                    </w:sdtPr>
                    <w:sdtEndPr/>
                    <w:sdtContent>
                      <w:r w:rsidR="002B7747" w:rsidRPr="00570E2A">
                        <w:rPr>
                          <w:b/>
                          <w:lang w:bidi="es-ES"/>
                        </w:rPr>
                        <w:t>Objetivo</w:t>
                      </w:r>
                    </w:sdtContent>
                  </w:sdt>
                </w:p>
                <w:p w:rsidR="005A7E57" w:rsidRDefault="008C6781" w:rsidP="00616FF4">
                  <w:pPr>
                    <w:pStyle w:val="Elementogrfico"/>
                  </w:pPr>
                  <w:r>
                    <w:rPr>
                      <w:lang w:val="es-MX" w:eastAsia="es-MX"/>
                    </w:rPr>
                  </w:r>
                  <w:r>
                    <w:rPr>
                      <w:lang w:val="es-MX" w:eastAsia="es-MX"/>
                    </w:rPr>
                    <w:pict>
                      <v:line id="Conector recto 83" o:spid="_x0000_s1035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strokecolor="#37b6ae [3204]" strokeweight="1pt">
                        <v:stroke joinstyle="miter"/>
                        <w10:wrap type="none"/>
                        <w10:anchorlock/>
                      </v:line>
                    </w:pict>
                  </w:r>
                </w:p>
                <w:p w:rsidR="005A7E57" w:rsidRDefault="00483F66" w:rsidP="00483F66">
                  <w:r>
                    <w:t>DESEMPEÑARME BIEN EN MI TRABAJO Y EN MI PROFESION</w:t>
                  </w:r>
                </w:p>
              </w:tc>
            </w:tr>
            <w:tr w:rsidR="00463463" w:rsidRPr="005152F2" w:rsidTr="0099250E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5A7E57" w:rsidRDefault="008C6781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D1240DB78702437589C80131799A60DD"/>
                      </w:placeholder>
                      <w:temporary/>
                      <w:showingPlcHdr/>
                    </w:sdtPr>
                    <w:sdtEndPr/>
                    <w:sdtContent>
                      <w:r w:rsidR="007B2F5C" w:rsidRPr="00570E2A">
                        <w:rPr>
                          <w:b/>
                          <w:lang w:bidi="es-ES"/>
                        </w:rPr>
                        <w:t>Aptitudes</w:t>
                      </w:r>
                    </w:sdtContent>
                  </w:sdt>
                </w:p>
                <w:p w:rsidR="00616FF4" w:rsidRPr="005A7E57" w:rsidRDefault="008C6781" w:rsidP="00616FF4">
                  <w:pPr>
                    <w:pStyle w:val="Elementogrfico"/>
                  </w:pPr>
                  <w:r>
                    <w:rPr>
                      <w:lang w:val="es-MX" w:eastAsia="es-MX"/>
                    </w:rPr>
                  </w:r>
                  <w:r>
                    <w:rPr>
                      <w:lang w:val="es-MX" w:eastAsia="es-MX"/>
                    </w:rPr>
                    <w:pict>
                      <v:line id="Conector recto 84" o:spid="_x0000_s1034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strokecolor="#37b6ae [3204]" strokeweight="1pt">
                        <v:stroke joinstyle="miter"/>
                        <w10:wrap type="none"/>
                        <w10:anchorlock/>
                      </v:line>
                    </w:pict>
                  </w:r>
                </w:p>
                <w:p w:rsidR="00463463" w:rsidRPr="005152F2" w:rsidRDefault="00A20CCF" w:rsidP="00A20CCF">
                  <w:pPr>
                    <w:jc w:val="both"/>
                  </w:pPr>
                  <w:r w:rsidRPr="00C707CF">
                    <w:rPr>
                      <w:rFonts w:ascii="Arial" w:hAnsi="Arial" w:cs="Arial"/>
                      <w:sz w:val="16"/>
                      <w:szCs w:val="16"/>
                    </w:rPr>
                    <w:t xml:space="preserve">MANEJO </w:t>
                  </w:r>
                  <w:r w:rsidR="00483F66" w:rsidRPr="00C707CF">
                    <w:rPr>
                      <w:rFonts w:ascii="Arial" w:hAnsi="Arial" w:cs="Arial"/>
                      <w:sz w:val="16"/>
                      <w:szCs w:val="16"/>
                    </w:rPr>
                    <w:t xml:space="preserve">COMPUTADORA, </w:t>
                  </w:r>
                  <w:r w:rsidRPr="00C707CF">
                    <w:rPr>
                      <w:rFonts w:ascii="Arial" w:hAnsi="Arial" w:cs="Arial"/>
                      <w:sz w:val="16"/>
                      <w:szCs w:val="16"/>
                    </w:rPr>
                    <w:t>PROGRAMAS EXCEL, WORD, WORK POWER POINT, OFFICE, CALCULADORA</w:t>
                  </w:r>
                  <w:r w:rsidR="0099250E" w:rsidRPr="00C707CF">
                    <w:rPr>
                      <w:rFonts w:ascii="Arial" w:hAnsi="Arial" w:cs="Arial"/>
                      <w:sz w:val="16"/>
                      <w:szCs w:val="16"/>
                    </w:rPr>
                    <w:t>, COPIADORA</w:t>
                  </w:r>
                  <w:r w:rsidR="00483F66" w:rsidRPr="00C707CF">
                    <w:rPr>
                      <w:rFonts w:ascii="Arial" w:hAnsi="Arial" w:cs="Arial"/>
                      <w:sz w:val="16"/>
                      <w:szCs w:val="16"/>
                    </w:rPr>
                    <w:t xml:space="preserve"> MAQUINA DE ESCRIBIR, A PARTE DE QUE ME GUSTA TRABA</w:t>
                  </w:r>
                  <w:r w:rsidR="00D14D8C" w:rsidRPr="00C707CF">
                    <w:rPr>
                      <w:rFonts w:ascii="Arial" w:hAnsi="Arial" w:cs="Arial"/>
                      <w:sz w:val="16"/>
                      <w:szCs w:val="16"/>
                    </w:rPr>
                    <w:t xml:space="preserve">JAR EN EQUIPO Y SE TRABAJAR CON LO QUE </w:t>
                  </w:r>
                  <w:r w:rsidR="00483F66" w:rsidRPr="00C707CF">
                    <w:rPr>
                      <w:rFonts w:ascii="Arial" w:hAnsi="Arial" w:cs="Arial"/>
                      <w:sz w:val="16"/>
                      <w:szCs w:val="16"/>
                    </w:rPr>
                    <w:t xml:space="preserve"> EL </w:t>
                  </w:r>
                  <w:r w:rsidR="00483F66">
                    <w:t>PUESTO ASI ME LO EXIJA.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699" w:type="dxa"/>
          </w:tcPr>
          <w:p w:rsidR="00B93310" w:rsidRPr="005152F2" w:rsidRDefault="00B93310" w:rsidP="00463463"/>
        </w:tc>
        <w:tc>
          <w:tcPr>
            <w:tcW w:w="5981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981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8C6781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06D7654B386441FBA22D2D380BB0CD8F"/>
                      </w:placeholder>
                      <w:temporary/>
                      <w:showingPlcHdr/>
                    </w:sdtPr>
                    <w:sdtEndPr/>
                    <w:sdtContent>
                      <w:r w:rsidR="003053D9" w:rsidRPr="00570E2A">
                        <w:rPr>
                          <w:b/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2A13CA" w:rsidRPr="000415BF" w:rsidRDefault="002A13CA" w:rsidP="002A13CA">
                  <w:pPr>
                    <w:rPr>
                      <w:b/>
                    </w:rPr>
                  </w:pPr>
                  <w:r w:rsidRPr="000415BF">
                    <w:rPr>
                      <w:b/>
                    </w:rPr>
                    <w:t>PUESTO Y COMPAÑÍA</w:t>
                  </w:r>
                </w:p>
                <w:p w:rsidR="00483F66" w:rsidRDefault="002A13CA" w:rsidP="002A13CA">
                  <w:pPr>
                    <w:pStyle w:val="Sinespaciado"/>
                    <w:jc w:val="both"/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</w:t>
                  </w:r>
                  <w:r w:rsidRPr="00A1246A">
                    <w:rPr>
                      <w:rFonts w:ascii="Arial" w:hAnsi="Arial" w:cs="Arial"/>
                      <w:sz w:val="16"/>
                      <w:szCs w:val="16"/>
                    </w:rPr>
                    <w:t>TRABAJE COMO MANTENIMIENTO DE CALDERAS EN PRESIDENCI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A</w:t>
                  </w:r>
                  <w:r w:rsidR="003761C1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A1246A">
                    <w:rPr>
                      <w:rFonts w:ascii="Arial" w:hAnsi="Arial" w:cs="Arial"/>
                      <w:sz w:val="16"/>
                      <w:szCs w:val="16"/>
                    </w:rPr>
                    <w:t>MUNICIPAL, EN LAS COMPAÑIAS DE PEMEX.TAMBIEN ME TOCO LA CONEXIÓN DE CAJAS DE PASO EN LOS RACKS, AL IGUAL QUE TAMBIEN ME TOCO CONECTAR LOS GABINETES DEL CUARTO DEL CONTROL, CALIBRACION, MONTAJE Y DESMONTAJE DE VALVULAS</w:t>
                  </w:r>
                </w:p>
                <w:p w:rsidR="007B2F5C" w:rsidRPr="0043426C" w:rsidRDefault="008C6781" w:rsidP="0043426C">
                  <w:pPr>
                    <w:pStyle w:val="Ttulo4"/>
                  </w:pPr>
                  <w:sdt>
                    <w:sdtPr>
                      <w:alias w:val="Escriba el puesto y la compañía:"/>
                      <w:tag w:val="Escriba el puesto y la compañía:"/>
                      <w:id w:val="1612239417"/>
                      <w:placeholder>
                        <w:docPart w:val="7D7C60307410436FA6C0E15EAC5AC759"/>
                      </w:placeholder>
                      <w:temporary/>
                      <w:showingPlcHdr/>
                    </w:sdtPr>
                    <w:sdtEndPr/>
                    <w:sdtContent>
                      <w:r w:rsidR="007B2F5C" w:rsidRPr="0043426C">
                        <w:rPr>
                          <w:lang w:bidi="es-ES"/>
                        </w:rPr>
                        <w:t>Puesto y compañía</w:t>
                      </w:r>
                    </w:sdtContent>
                  </w:sdt>
                </w:p>
                <w:p w:rsidR="00C707CF" w:rsidRPr="002A13CA" w:rsidRDefault="00A20CCF" w:rsidP="002A13CA">
                  <w:pPr>
                    <w:pStyle w:val="Ttulo5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1246A">
                    <w:rPr>
                      <w:rFonts w:ascii="Arial" w:hAnsi="Arial" w:cs="Arial"/>
                      <w:sz w:val="16"/>
                      <w:szCs w:val="16"/>
                    </w:rPr>
                    <w:t xml:space="preserve">MONTACARGUISTA </w:t>
                  </w:r>
                  <w:r w:rsidR="00A1246A">
                    <w:rPr>
                      <w:rFonts w:ascii="Arial" w:hAnsi="Arial" w:cs="Arial"/>
                      <w:sz w:val="16"/>
                      <w:szCs w:val="16"/>
                    </w:rPr>
                    <w:t>DESCARGA Y TRASLADO DE MATERIAL</w:t>
                  </w:r>
                  <w:r w:rsidR="003761C1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A1246A">
                    <w:rPr>
                      <w:rFonts w:ascii="Arial" w:hAnsi="Arial" w:cs="Arial"/>
                      <w:sz w:val="16"/>
                      <w:szCs w:val="16"/>
                    </w:rPr>
                    <w:t>AUTOMOTRIZ</w:t>
                  </w:r>
                  <w:r w:rsidR="003761C1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A1246A">
                    <w:rPr>
                      <w:rFonts w:ascii="Arial" w:hAnsi="Arial" w:cs="Arial"/>
                      <w:sz w:val="16"/>
                      <w:szCs w:val="16"/>
                    </w:rPr>
                    <w:t xml:space="preserve">EMPRESA SHCNELLECKE, </w:t>
                  </w:r>
                  <w:r w:rsidR="00A1246A">
                    <w:rPr>
                      <w:rFonts w:ascii="Arial" w:hAnsi="Arial" w:cs="Arial"/>
                      <w:sz w:val="16"/>
                      <w:szCs w:val="16"/>
                    </w:rPr>
                    <w:t xml:space="preserve">FUI SUPERVISOR EN </w:t>
                  </w:r>
                  <w:r w:rsidR="00483F66" w:rsidRPr="00A1246A">
                    <w:rPr>
                      <w:rFonts w:ascii="Arial" w:hAnsi="Arial" w:cs="Arial"/>
                      <w:sz w:val="16"/>
                      <w:szCs w:val="16"/>
                    </w:rPr>
                    <w:t>PRESIDENCIA EN SALAMANCA G</w:t>
                  </w:r>
                  <w:r w:rsidR="00A1246A">
                    <w:rPr>
                      <w:rFonts w:ascii="Arial" w:hAnsi="Arial" w:cs="Arial"/>
                      <w:sz w:val="16"/>
                      <w:szCs w:val="16"/>
                    </w:rPr>
                    <w:t>TO, EL DEPARTAMENTO PARA EL QUE</w:t>
                  </w:r>
                  <w:r w:rsidR="008C6781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483F66" w:rsidRPr="00A1246A">
                    <w:rPr>
                      <w:rFonts w:ascii="Arial" w:hAnsi="Arial" w:cs="Arial"/>
                      <w:sz w:val="16"/>
                      <w:szCs w:val="16"/>
                    </w:rPr>
                    <w:t>TRABAJABA SE LLAMABA ATENCION A LA JUVENTUD, Y MI TRABAJO CONSISTIA EN QUE HUBIERA ORDEN</w:t>
                  </w:r>
                  <w:r w:rsidR="00A1246A">
                    <w:rPr>
                      <w:rFonts w:ascii="Arial" w:hAnsi="Arial" w:cs="Arial"/>
                      <w:sz w:val="16"/>
                      <w:szCs w:val="16"/>
                    </w:rPr>
                    <w:t xml:space="preserve"> EN  LOS 3 SKATEPARKS QUE TIENE</w:t>
                  </w:r>
                  <w:r w:rsidR="00483F66" w:rsidRPr="00A1246A">
                    <w:rPr>
                      <w:rFonts w:ascii="Arial" w:hAnsi="Arial" w:cs="Arial"/>
                      <w:sz w:val="16"/>
                      <w:szCs w:val="16"/>
                    </w:rPr>
                    <w:t>SALAMANCA PARA LOS JOVENES QUE VAN A PATINAR,</w:t>
                  </w:r>
                  <w:r w:rsidR="000415BF" w:rsidRPr="00A1246A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F451D6" w:rsidRPr="00A1246A">
                    <w:rPr>
                      <w:rFonts w:ascii="Arial" w:hAnsi="Arial" w:cs="Arial"/>
                      <w:sz w:val="16"/>
                      <w:szCs w:val="16"/>
                    </w:rPr>
                    <w:t>ANDAR EN BICICLETA NO TUVIERAN NINGUN</w:t>
                  </w:r>
                  <w:r w:rsidRPr="00A1246A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F451D6" w:rsidRPr="00A1246A">
                    <w:rPr>
                      <w:rFonts w:ascii="Arial" w:hAnsi="Arial" w:cs="Arial"/>
                      <w:sz w:val="16"/>
                      <w:szCs w:val="16"/>
                    </w:rPr>
                    <w:t>TIPO DE PERCANCE</w:t>
                  </w:r>
                  <w:r w:rsidRPr="00A1246A">
                    <w:rPr>
                      <w:rFonts w:ascii="Arial" w:hAnsi="Arial" w:cs="Arial"/>
                      <w:sz w:val="16"/>
                      <w:szCs w:val="16"/>
                    </w:rPr>
                    <w:t>, ESTUVE COMO SUBCOORDINADO</w:t>
                  </w:r>
                  <w:r w:rsidR="00132962" w:rsidRPr="00A1246A">
                    <w:rPr>
                      <w:rFonts w:ascii="Arial" w:hAnsi="Arial" w:cs="Arial"/>
                      <w:sz w:val="16"/>
                      <w:szCs w:val="16"/>
                    </w:rPr>
                    <w:t>R DE ZONA EN VALLE DE SANTIAGO, TENIEN</w:t>
                  </w:r>
                  <w:r w:rsidR="008C6781">
                    <w:rPr>
                      <w:rFonts w:ascii="Arial" w:hAnsi="Arial" w:cs="Arial"/>
                      <w:sz w:val="16"/>
                      <w:szCs w:val="16"/>
                    </w:rPr>
                    <w:t>DO A MI CARGO PERSONAL PARA OFRE</w:t>
                  </w:r>
                  <w:bookmarkStart w:id="0" w:name="_GoBack"/>
                  <w:bookmarkEnd w:id="0"/>
                  <w:r w:rsidR="00132962" w:rsidRPr="00A1246A">
                    <w:rPr>
                      <w:rFonts w:ascii="Arial" w:hAnsi="Arial" w:cs="Arial"/>
                      <w:sz w:val="16"/>
                      <w:szCs w:val="16"/>
                    </w:rPr>
                    <w:t>CER LOS SERVICIOS DE EDUCACION PARA LOS ADULTOS.</w:t>
                  </w:r>
                </w:p>
                <w:p w:rsidR="002A13CA" w:rsidRPr="0043426C" w:rsidRDefault="000415BF" w:rsidP="002A13CA">
                  <w:pPr>
                    <w:pStyle w:val="Ttulo4"/>
                  </w:pPr>
                  <w:r w:rsidRPr="00A1246A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sdt>
                    <w:sdtPr>
                      <w:alias w:val="Escriba el puesto y la compañía:"/>
                      <w:tag w:val="Escriba el puesto y la compañía:"/>
                      <w:id w:val="287256568"/>
                      <w:placeholder>
                        <w:docPart w:val="3FC602B384154F72A86C4700FBBF1D78"/>
                      </w:placeholder>
                      <w:temporary/>
                      <w:showingPlcHdr/>
                    </w:sdtPr>
                    <w:sdtEndPr/>
                    <w:sdtContent>
                      <w:r w:rsidR="002A13CA" w:rsidRPr="0043426C">
                        <w:rPr>
                          <w:lang w:bidi="es-ES"/>
                        </w:rPr>
                        <w:t>Puesto y compañía</w:t>
                      </w:r>
                    </w:sdtContent>
                  </w:sdt>
                </w:p>
                <w:p w:rsidR="002A13CA" w:rsidRPr="00A1246A" w:rsidRDefault="002A13CA" w:rsidP="002A13CA">
                  <w:pPr>
                    <w:pStyle w:val="Ttulo4"/>
                    <w:rPr>
                      <w:rFonts w:ascii="Arial" w:hAnsi="Arial" w:cs="Arial"/>
                      <w:b w:val="0"/>
                      <w:sz w:val="16"/>
                      <w:szCs w:val="16"/>
                    </w:rPr>
                  </w:pPr>
                  <w:r w:rsidRPr="00A1246A">
                    <w:rPr>
                      <w:rFonts w:ascii="Arial" w:hAnsi="Arial" w:cs="Arial"/>
                      <w:b w:val="0"/>
                      <w:sz w:val="16"/>
                      <w:szCs w:val="16"/>
                    </w:rPr>
                    <w:t xml:space="preserve">MONTACARGUISTA, FUI INSPECTOR DE CALIDAD EN DALTILE,  </w:t>
                  </w:r>
                  <w:r>
                    <w:rPr>
                      <w:rFonts w:ascii="Arial" w:hAnsi="Arial" w:cs="Arial"/>
                      <w:b w:val="0"/>
                      <w:sz w:val="16"/>
                      <w:szCs w:val="16"/>
                    </w:rPr>
                    <w:t>TRABAJO</w:t>
                  </w:r>
                  <w:r w:rsidRPr="00A1246A">
                    <w:rPr>
                      <w:rFonts w:ascii="Arial" w:hAnsi="Arial" w:cs="Arial"/>
                      <w:b w:val="0"/>
                      <w:sz w:val="16"/>
                      <w:szCs w:val="16"/>
                    </w:rPr>
                    <w:t>EN EQUIPO Y ME TOCA CAPTURAR LA INFORMACION EN UNA COMPUTADORA Y SUBIRLA AL SISTEMA. SUPERVISOR DE SKATEPARKS, SUBCOORDINADOR DE ZONA</w:t>
                  </w:r>
                </w:p>
                <w:p w:rsidR="008F6337" w:rsidRPr="00A1246A" w:rsidRDefault="008F6337" w:rsidP="00F451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8C6781" w:rsidP="008F6337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774F0E7228A145B19F2C7AB489A326FD"/>
                      </w:placeholder>
                      <w:temporary/>
                      <w:showingPlcHdr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sdt>
                  <w:sdtPr>
                    <w:alias w:val="Titulación y fecha de obtención:"/>
                    <w:tag w:val="Titulación y fecha de obtención:"/>
                    <w:id w:val="634905938"/>
                    <w:placeholder>
                      <w:docPart w:val="182964A96E00442D8C0B1B8B3FAB75A8"/>
                    </w:placeholder>
                    <w:temporary/>
                    <w:showingPlcHdr/>
                  </w:sdtPr>
                  <w:sdtEndPr/>
                  <w:sdtContent>
                    <w:p w:rsidR="007B2F5C" w:rsidRPr="0043426C" w:rsidRDefault="007B2F5C" w:rsidP="002B3890">
                      <w:pPr>
                        <w:pStyle w:val="Ttulo4"/>
                      </w:pPr>
                      <w:r w:rsidRPr="0043426C">
                        <w:rPr>
                          <w:lang w:bidi="es-ES"/>
                        </w:rPr>
                        <w:t>Titulación y fecha de obtención</w:t>
                      </w:r>
                    </w:p>
                  </w:sdtContent>
                </w:sdt>
                <w:p w:rsidR="007B2F5C" w:rsidRPr="00A1246A" w:rsidRDefault="000415BF" w:rsidP="000415BF">
                  <w:pPr>
                    <w:pStyle w:val="Ttulo5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1246A">
                    <w:rPr>
                      <w:rFonts w:ascii="Arial" w:hAnsi="Arial" w:cs="Arial"/>
                      <w:sz w:val="16"/>
                      <w:szCs w:val="16"/>
                    </w:rPr>
                    <w:t xml:space="preserve">PRIMARIA: ARTICULO </w:t>
                  </w:r>
                  <w:r w:rsidR="00483F66" w:rsidRPr="00A1246A">
                    <w:rPr>
                      <w:rFonts w:ascii="Arial" w:hAnsi="Arial" w:cs="Arial"/>
                      <w:sz w:val="16"/>
                      <w:szCs w:val="16"/>
                    </w:rPr>
                    <w:t xml:space="preserve">123, CURSADOS LOS 6 </w:t>
                  </w:r>
                  <w:r w:rsidR="0099250E" w:rsidRPr="00A1246A">
                    <w:rPr>
                      <w:rFonts w:ascii="Arial" w:hAnsi="Arial" w:cs="Arial"/>
                      <w:sz w:val="16"/>
                      <w:szCs w:val="16"/>
                    </w:rPr>
                    <w:t>AÑOS,</w:t>
                  </w:r>
                  <w:r w:rsidR="00483F66" w:rsidRPr="00A1246A">
                    <w:rPr>
                      <w:rFonts w:ascii="Arial" w:hAnsi="Arial" w:cs="Arial"/>
                      <w:sz w:val="16"/>
                      <w:szCs w:val="16"/>
                    </w:rPr>
                    <w:t xml:space="preserve"> OBTUVE CERTIFICADO</w:t>
                  </w:r>
                  <w:r w:rsidR="0099250E" w:rsidRPr="00A1246A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  <w:r w:rsidR="00483F66" w:rsidRPr="00A1246A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</w:p>
                <w:p w:rsidR="008F6337" w:rsidRPr="00A1246A" w:rsidRDefault="000415BF" w:rsidP="0099250E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1246A">
                    <w:rPr>
                      <w:rFonts w:ascii="Arial" w:hAnsi="Arial" w:cs="Arial"/>
                      <w:sz w:val="16"/>
                      <w:szCs w:val="16"/>
                    </w:rPr>
                    <w:t xml:space="preserve">SECUNDARIA: </w:t>
                  </w:r>
                  <w:r w:rsidR="0099250E" w:rsidRPr="00A1246A">
                    <w:rPr>
                      <w:rFonts w:ascii="Arial" w:hAnsi="Arial" w:cs="Arial"/>
                      <w:sz w:val="16"/>
                      <w:szCs w:val="16"/>
                    </w:rPr>
                    <w:t xml:space="preserve">ALBINO GARCIA, CURSADOS LOS 3 AÑOS OBTUVE </w:t>
                  </w:r>
                  <w:r w:rsidRPr="00A1246A">
                    <w:rPr>
                      <w:rFonts w:ascii="Arial" w:hAnsi="Arial" w:cs="Arial"/>
                      <w:sz w:val="16"/>
                      <w:szCs w:val="16"/>
                    </w:rPr>
                    <w:t xml:space="preserve">      </w:t>
                  </w:r>
                  <w:r w:rsidR="0099250E" w:rsidRPr="00A1246A">
                    <w:rPr>
                      <w:rFonts w:ascii="Arial" w:hAnsi="Arial" w:cs="Arial"/>
                      <w:sz w:val="16"/>
                      <w:szCs w:val="16"/>
                    </w:rPr>
                    <w:t>CERTIFICADO.</w:t>
                  </w:r>
                </w:p>
                <w:p w:rsidR="0099250E" w:rsidRPr="00A1246A" w:rsidRDefault="0099250E" w:rsidP="0099250E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1246A">
                    <w:rPr>
                      <w:rFonts w:ascii="Arial" w:hAnsi="Arial" w:cs="Arial"/>
                      <w:sz w:val="16"/>
                      <w:szCs w:val="16"/>
                    </w:rPr>
                    <w:t>E.T.T.O.E: 18 DE MARZO, CARRERA TECNICA DE INSTRUMENTACION, OBTUVE CERTIFICADO Y DIPLOMA.</w:t>
                  </w:r>
                </w:p>
                <w:p w:rsidR="0099250E" w:rsidRPr="00A1246A" w:rsidRDefault="0099250E" w:rsidP="0099250E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1246A">
                    <w:rPr>
                      <w:rFonts w:ascii="Arial" w:hAnsi="Arial" w:cs="Arial"/>
                      <w:sz w:val="16"/>
                      <w:szCs w:val="16"/>
                    </w:rPr>
                    <w:t>- DIPLOMAS DE COMPUTACION.</w:t>
                  </w:r>
                </w:p>
                <w:p w:rsidR="0099250E" w:rsidRPr="00A1246A" w:rsidRDefault="0099250E" w:rsidP="0099250E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1246A">
                    <w:rPr>
                      <w:rFonts w:ascii="Arial" w:hAnsi="Arial" w:cs="Arial"/>
                      <w:sz w:val="16"/>
                      <w:szCs w:val="16"/>
                    </w:rPr>
                    <w:t>-</w:t>
                  </w:r>
                  <w:r w:rsidR="000415BF" w:rsidRPr="00A1246A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A1246A">
                    <w:rPr>
                      <w:rFonts w:ascii="Arial" w:hAnsi="Arial" w:cs="Arial"/>
                      <w:sz w:val="16"/>
                      <w:szCs w:val="16"/>
                    </w:rPr>
                    <w:t>DIPLOMA DE INGLES.</w:t>
                  </w:r>
                </w:p>
                <w:p w:rsidR="0099250E" w:rsidRPr="00A1246A" w:rsidRDefault="0099250E" w:rsidP="0099250E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1246A">
                    <w:rPr>
                      <w:rFonts w:ascii="Arial" w:hAnsi="Arial" w:cs="Arial"/>
                      <w:sz w:val="16"/>
                      <w:szCs w:val="16"/>
                    </w:rPr>
                    <w:t xml:space="preserve">-CURSO EN INSTRUMENTOS </w:t>
                  </w:r>
                </w:p>
                <w:p w:rsidR="00A1246A" w:rsidRDefault="00570E2A" w:rsidP="0099250E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1246A">
                    <w:rPr>
                      <w:rFonts w:ascii="Arial" w:hAnsi="Arial" w:cs="Arial"/>
                      <w:sz w:val="16"/>
                      <w:szCs w:val="16"/>
                    </w:rPr>
                    <w:t xml:space="preserve">-CURSO DE “APLICACIÓN DE SENSORES ELECTRONICOS       </w:t>
                  </w:r>
                  <w:r w:rsidR="00A1246A">
                    <w:rPr>
                      <w:rFonts w:ascii="Arial" w:hAnsi="Arial" w:cs="Arial"/>
                      <w:sz w:val="16"/>
                      <w:szCs w:val="16"/>
                    </w:rPr>
                    <w:t xml:space="preserve">    </w:t>
                  </w:r>
                </w:p>
                <w:p w:rsidR="00570E2A" w:rsidRDefault="00570E2A" w:rsidP="0099250E">
                  <w:pPr>
                    <w:jc w:val="both"/>
                  </w:pPr>
                  <w:r w:rsidRPr="00A1246A">
                    <w:rPr>
                      <w:rFonts w:ascii="Arial" w:hAnsi="Arial" w:cs="Arial"/>
                      <w:sz w:val="16"/>
                      <w:szCs w:val="16"/>
                    </w:rPr>
                    <w:t xml:space="preserve">   DE PROXIMIDAD </w:t>
                  </w:r>
                  <w:r>
                    <w:t xml:space="preserve">        </w:t>
                  </w:r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A02910" w:rsidRDefault="008C6781" w:rsidP="008F6337">
                  <w:pPr>
                    <w:pStyle w:val="Ttulo2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b/>
                        <w:sz w:val="22"/>
                        <w:szCs w:val="22"/>
                      </w:r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A4098700C8B54F46B1467C6E117A6E88"/>
                      </w:placeholder>
                      <w:temporary/>
                      <w:showingPlcHdr/>
                    </w:sdtPr>
                    <w:sdtEndPr>
                      <w:rPr>
                        <w:b w:val="0"/>
                        <w:sz w:val="26"/>
                        <w:szCs w:val="26"/>
                      </w:rPr>
                    </w:sdtEndPr>
                    <w:sdtContent>
                      <w:r w:rsidR="003053D9" w:rsidRPr="00570E2A">
                        <w:rPr>
                          <w:b/>
                          <w:sz w:val="22"/>
                          <w:szCs w:val="22"/>
                          <w:lang w:bidi="es-ES"/>
                        </w:rPr>
                        <w:t>Experiencia de voluntariado o liderazgo</w:t>
                      </w:r>
                    </w:sdtContent>
                  </w:sdt>
                </w:p>
                <w:p w:rsidR="008F6337" w:rsidRDefault="0099250E" w:rsidP="00283746">
                  <w:pPr>
                    <w:jc w:val="both"/>
                  </w:pPr>
                  <w:r w:rsidRPr="00A02910">
                    <w:rPr>
                      <w:sz w:val="16"/>
                      <w:szCs w:val="16"/>
                    </w:rPr>
                    <w:t>CUANDO ESTUVE TRABAJANDO PARA INAEBA COMO SUBCOORDINADOR DE AREA, TUVE A MI CARGO A 20 PERSONAS QUE</w:t>
                  </w:r>
                  <w:r w:rsidR="00F451D6" w:rsidRPr="00A02910">
                    <w:rPr>
                      <w:sz w:val="16"/>
                      <w:szCs w:val="16"/>
                    </w:rPr>
                    <w:t xml:space="preserve"> A SU VEZ TENIAN A SU CARGO PERS</w:t>
                  </w:r>
                  <w:r w:rsidRPr="00A02910">
                    <w:rPr>
                      <w:sz w:val="16"/>
                      <w:szCs w:val="16"/>
                    </w:rPr>
                    <w:t xml:space="preserve">ONAL EN EL AMBITO DE </w:t>
                  </w:r>
                  <w:r w:rsidRPr="0033196C">
                    <w:rPr>
                      <w:sz w:val="18"/>
                      <w:szCs w:val="18"/>
                    </w:rPr>
                    <w:t>EDUCACION PARA ADULTOS</w:t>
                  </w:r>
                </w:p>
              </w:tc>
            </w:tr>
          </w:tbl>
          <w:p w:rsidR="008F6337" w:rsidRPr="005152F2" w:rsidRDefault="008F6337" w:rsidP="003856C9"/>
        </w:tc>
      </w:tr>
    </w:tbl>
    <w:p w:rsidR="006B6D56" w:rsidRPr="006B6D56" w:rsidRDefault="006B6D56" w:rsidP="00283746">
      <w:pPr>
        <w:jc w:val="both"/>
        <w:rPr>
          <w:sz w:val="28"/>
          <w:szCs w:val="28"/>
        </w:rPr>
      </w:pPr>
    </w:p>
    <w:sectPr w:rsidR="006B6D56" w:rsidRPr="006B6D56" w:rsidSect="0033196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1701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F66" w:rsidRDefault="00483F66" w:rsidP="003856C9">
      <w:pPr>
        <w:spacing w:after="0" w:line="240" w:lineRule="auto"/>
      </w:pPr>
      <w:r>
        <w:separator/>
      </w:r>
    </w:p>
  </w:endnote>
  <w:endnote w:type="continuationSeparator" w:id="0">
    <w:p w:rsidR="00483F66" w:rsidRDefault="00483F6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8C6781" w:rsidP="007803B7">
    <w:pPr>
      <w:pStyle w:val="Piedepgina"/>
    </w:pPr>
    <w:r>
      <w:rPr>
        <w:noProof/>
        <w:lang w:val="es-MX" w:eastAsia="es-MX"/>
      </w:rPr>
      <w:pict>
        <v:group id="_x0000_s4118" alt="Diseño de gráfico de pie de página con rectángulos grises en diversos ángulos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TE5B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CYXyTE5BkA&#10;AAC0AAAOAAAAAAAAAAAAAAAAAC4CAABkcnMvZTJvRG9jLnhtbFBLAQItABQABgAIAAAAIQBztzj8&#10;2gAAAAUBAAAPAAAAAAAAAAAAAAAAAD4cAABkcnMvZG93bnJldi54bWxQSwUGAAAAAAQABADzAAAA&#10;RR0AAAAA&#10;">
          <o:lock v:ext="edit" aspectratio="t"/>
          <v:shape id="Forma libre 68" o:spid="_x0000_s41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<o:lock v:ext="edit" verticies="t"/>
          </v:shape>
          <v:shape id="Forma libre 69" o:spid="_x0000_s4126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<o:lock v:ext="edit" verticies="t"/>
          </v:shape>
          <v:shape id="Forma libre 70" o:spid="_x0000_s4125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<v:path arrowok="t" o:connecttype="custom" o:connectlocs="65,0;75,92;0,92;65,0" o:connectangles="0,0,0,0"/>
          </v:shape>
          <v:shape id="Forma libre 71" o:spid="_x0000_s4124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<o:lock v:ext="edit" verticies="t"/>
          </v:shape>
          <v:shape id="Forma libre 72" o:spid="_x0000_s4123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<v:path arrowok="t" o:connecttype="custom" o:connectlocs="1,0;12,8;0,8;1,0" o:connectangles="0,0,0,0"/>
          </v:shape>
          <v:shape id="Forma libre 73" o:spid="_x0000_s412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<o:lock v:ext="edit" verticies="t"/>
          </v:shape>
          <v:shape id="Forma libre 74" o:spid="_x0000_s4121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<v:path arrowok="t" o:connecttype="custom" o:connectlocs="0,0;597,0;786,25;825,107;827,111;735,99;644,87;552,75;460,61;369,49;277,37;185,25;94,12;3,0;0,0" o:connectangles="0,0,0,0,0,0,0,0,0,0,0,0,0,0,0"/>
          </v:shape>
          <v:shape id="Forma libre 75" o:spid="_x0000_s4120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<o:lock v:ext="edit" verticies="t"/>
          </v:shape>
          <v:shape id="Forma libre 76" o:spid="_x0000_s4119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<o:lock v:ext="edit" verticies="t"/>
          </v:shape>
          <w10:wrap anchorx="margin" anchory="page"/>
          <w10:anchorlock/>
        </v:group>
      </w:pic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007B0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C007B0"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 w:rsidR="00C007B0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8C6781">
    <w:pPr>
      <w:pStyle w:val="Piedepgina"/>
    </w:pPr>
    <w:r>
      <w:rPr>
        <w:noProof/>
        <w:lang w:val="es-MX" w:eastAsia="es-MX"/>
      </w:rPr>
      <w:pict>
        <v:group id="Grupo 4" o:spid="_x0000_s4097" alt="Diseño de gráfico de pie de página con rectángulos grises en diversos ángulos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x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C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D+VVplca&#10;AAAAtAAADgAAAAAAAAAAAAAAAAAuAgAAZHJzL2Uyb0RvYy54bWxQSwECLQAUAAYACAAAACEAc7c4&#10;/NoAAAAFAQAADwAAAAAAAAAAAAAAAACxHAAAZHJzL2Rvd25yZXYueG1sUEsFBgAAAAAEAAQA8wAA&#10;ALgdAAAAAA==&#10;">
          <o:lock v:ext="edit" aspectratio="t"/>
          <v:shape id="Forma libre 35" o:spid="_x0000_s4106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<o:lock v:ext="edit" verticies="t"/>
          </v:shape>
          <v:shape id="Forma libre 36" o:spid="_x0000_s4105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<o:lock v:ext="edit" verticies="t"/>
          </v:shape>
          <v:shape id="Forma libre 37" o:spid="_x0000_s4104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<v:path arrowok="t" o:connecttype="custom" o:connectlocs="65,0;75,92;0,92;65,0" o:connectangles="0,0,0,0"/>
          </v:shape>
          <v:shape id="Forma libre 38" o:spid="_x0000_s4103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<o:lock v:ext="edit" verticies="t"/>
          </v:shape>
          <v:shape id="Forma libre 39" o:spid="_x0000_s4102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<v:path arrowok="t" o:connecttype="custom" o:connectlocs="1,0;12,8;0,8;1,0" o:connectangles="0,0,0,0"/>
          </v:shape>
          <v:shape id="Forma libre 40" o:spid="_x0000_s4101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<o:lock v:ext="edit" verticies="t"/>
          </v:shape>
          <v:shape id="Forma libre 41" o:spid="_x0000_s4100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<v:path arrowok="t" o:connecttype="custom" o:connectlocs="0,0;597,0;786,25;825,107;827,111;735,99;644,87;552,75;460,61;369,49;277,37;185,25;94,12;3,0;0,0" o:connectangles="0,0,0,0,0,0,0,0,0,0,0,0,0,0,0"/>
          </v:shape>
          <v:shape id="Forma libre 42" o:spid="_x0000_s4099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<o:lock v:ext="edit" verticies="t"/>
          </v:shape>
          <v:shape id="Forma libre 43" o:spid="_x0000_s4098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<o:lock v:ext="edit" verticies="t"/>
          </v:shape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F66" w:rsidRDefault="00483F66" w:rsidP="003856C9">
      <w:pPr>
        <w:spacing w:after="0" w:line="240" w:lineRule="auto"/>
      </w:pPr>
      <w:r>
        <w:separator/>
      </w:r>
    </w:p>
  </w:footnote>
  <w:footnote w:type="continuationSeparator" w:id="0">
    <w:p w:rsidR="00483F66" w:rsidRDefault="00483F6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D56" w:rsidRDefault="006B6D56">
    <w:pPr>
      <w:pStyle w:val="Encabezado"/>
    </w:pPr>
  </w:p>
  <w:p w:rsidR="003856C9" w:rsidRDefault="008C6781">
    <w:pPr>
      <w:pStyle w:val="Encabezado"/>
    </w:pPr>
    <w:r>
      <w:rPr>
        <w:noProof/>
        <w:lang w:val="es-MX" w:eastAsia="es-MX"/>
      </w:rPr>
      <w:pict>
        <v:group id="_x0000_s4128" alt="Diseño de gráfico de encabezado con rectángulos grises en diversos ángulos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jqvhYAAN2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nY2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AtS4jqvhYAAN2sAAAO&#10;AAAAAAAAAAAAAAAAAC4CAABkcnMvZTJvRG9jLnhtbFBLAQItABQABgAIAAAAIQBM8Qrl3AAAAAUB&#10;AAAPAAAAAAAAAAAAAAAAABgZAABkcnMvZG93bnJldi54bWxQSwUGAAAAAAQABADzAAAAIRoAAAAA&#10;">
          <o:lock v:ext="edit" aspectratio="t"/>
          <v:shape id="Forma libre 57" o:spid="_x0000_s4138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<o:lock v:ext="edit" verticies="t"/>
          </v:shape>
          <v:shape id="Forma libre 58" o:spid="_x0000_s4137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<v:path arrowok="t" o:connecttype="custom" o:connectlocs="182,26;252,35;186,35;182,26;0,0;3,2;91,14;100,35;14,35;0,0;0,0;0,0;0,2;0,0" o:connectangles="0,0,0,0,0,0,0,0,0,0,0,0,0,0"/>
            <o:lock v:ext="edit" verticies="t"/>
          </v:shape>
          <v:shape id="Forma libre 59" o:spid="_x0000_s4136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<v:path arrowok="t" o:connecttype="custom" o:connectlocs="8,69;8,69;8,69;8,69;0,0;80,0;81,13;11,68;8,65;0,0" o:connectangles="0,0,0,0,0,0,0,0,0,0"/>
            <o:lock v:ext="edit" verticies="t"/>
          </v:shape>
          <v:shape id="Forma libre 60" o:spid="_x0000_s4135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<o:lock v:ext="edit" verticies="t"/>
          </v:shape>
          <v:shape id="Forma libre 61" o:spid="_x0000_s4134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<v:path arrowok="t" o:connecttype="custom" o:connectlocs="301,0;328,0;332,18;301,0;0,0;151,0;361,129;365,148;365,148;387,239;383,236;309,191;231,143;152,93;74,45;0,0" o:connectangles="0,0,0,0,0,0,0,0,0,0,0,0,0,0,0,0"/>
            <o:lock v:ext="edit" verticies="t"/>
          </v:shape>
          <v:shape id="Forma libre 62" o:spid="_x0000_s4133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<o:lock v:ext="edit" verticies="t"/>
          </v:shape>
          <v:shape id="Forma libre 63" o:spid="_x0000_s4132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<o:lock v:ext="edit" verticies="t"/>
          </v:shape>
          <v:shape id="Forma libre 64" o:spid="_x0000_s4131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<v:path arrowok="t" o:connecttype="custom" o:connectlocs="0,0;79,0;87,65;87,68;87,68;0,0" o:connectangles="0,0,0,0,0,0"/>
          </v:shape>
          <v:shape id="Forma libre 65" o:spid="_x0000_s4130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<v:path arrowok="t" o:connecttype="custom" o:connectlocs="170,0;276,0;252,26;189,97;124,169;61,240;61,240;61,240;59,239;59,239;37,148;37,148;170,0;0,0;63,0;13,56;4,18;0,0" o:connectangles="0,0,0,0,0,0,0,0,0,0,0,0,0,0,0,0,0,0"/>
            <o:lock v:ext="edit" verticies="t"/>
          </v:shape>
          <v:shape id="Forma libre 66" o:spid="_x0000_s4129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<v:path arrowok="t" o:connecttype="custom" o:connectlocs="59,0;59,0;59,0;73,35;0,35;57,2;59,2;59,0;59,0;59,0" o:connectangles="0,0,0,0,0,0,0,0,0,0"/>
          </v:shape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8C6781">
    <w:pPr>
      <w:pStyle w:val="Encabezado"/>
    </w:pPr>
    <w:r>
      <w:rPr>
        <w:noProof/>
        <w:lang w:val="es-MX" w:eastAsia="es-MX"/>
      </w:rPr>
      <w:pict>
        <v:group id="Grupo 17" o:spid="_x0000_s4107" alt="Diseño de gráfico de encabezado con rectángulos grises en diversos ángulos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<o:lock v:ext="edit" aspectratio="t"/>
          <v:shape id="Forma libre 46" o:spid="_x0000_s411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<o:lock v:ext="edit" verticies="t"/>
          </v:shape>
          <v:shape id="Forma libre 47" o:spid="_x0000_s4116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<v:path arrowok="t" o:connecttype="custom" o:connectlocs="182,26;252,35;186,35;182,26;0,0;3,2;91,14;100,35;14,35;0,0;0,0;0,0;0,2;0,0" o:connectangles="0,0,0,0,0,0,0,0,0,0,0,0,0,0"/>
            <o:lock v:ext="edit" verticies="t"/>
          </v:shape>
          <v:shape id="Forma libre 48" o:spid="_x0000_s4115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<v:path arrowok="t" o:connecttype="custom" o:connectlocs="8,69;8,69;8,69;8,69;0,0;80,0;81,13;11,68;8,65;0,0" o:connectangles="0,0,0,0,0,0,0,0,0,0"/>
            <o:lock v:ext="edit" verticies="t"/>
          </v:shape>
          <v:shape id="Forma libre 49" o:spid="_x0000_s4114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<o:lock v:ext="edit" verticies="t"/>
          </v:shape>
          <v:shape id="Forma libre 50" o:spid="_x0000_s4113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<v:path arrowok="t" o:connecttype="custom" o:connectlocs="301,0;328,0;332,18;301,0;0,0;151,0;361,129;365,148;365,148;387,239;383,236;309,191;231,143;152,93;74,45;0,0" o:connectangles="0,0,0,0,0,0,0,0,0,0,0,0,0,0,0,0"/>
            <o:lock v:ext="edit" verticies="t"/>
          </v:shape>
          <v:shape id="Forma libre 51" o:spid="_x0000_s411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<o:lock v:ext="edit" verticies="t"/>
          </v:shape>
          <v:shape id="Forma libre 52" o:spid="_x0000_s4111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<o:lock v:ext="edit" verticies="t"/>
          </v:shape>
          <v:shape id="Forma libre 53" o:spid="_x0000_s4110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<v:path arrowok="t" o:connecttype="custom" o:connectlocs="0,0;79,0;87,65;87,68;87,68;0,0" o:connectangles="0,0,0,0,0,0"/>
          </v:shape>
          <v:shape id="Forma libre 54" o:spid="_x0000_s4109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<v:path arrowok="t" o:connecttype="custom" o:connectlocs="170,0;276,0;252,26;189,97;124,169;61,240;61,240;61,240;59,239;59,239;37,148;37,148;170,0;0,0;63,0;13,56;4,18;0,0" o:connectangles="0,0,0,0,0,0,0,0,0,0,0,0,0,0,0,0,0,0"/>
            <o:lock v:ext="edit" verticies="t"/>
          </v:shape>
          <v:shape id="Forma libre 55" o:spid="_x0000_s4108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<v:path arrowok="t" o:connecttype="custom" o:connectlocs="59,0;59,0;59,0;73,35;0,35;57,2;59,2;59,0;59,0;59,0" o:connectangles="0,0,0,0,0,0,0,0,0,0"/>
          </v:shape>
          <w10:wrap anchorx="page" anchory="page"/>
          <w10:anchorlock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13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3F66"/>
    <w:rsid w:val="000415BF"/>
    <w:rsid w:val="00052BE1"/>
    <w:rsid w:val="0007412A"/>
    <w:rsid w:val="0010199E"/>
    <w:rsid w:val="00132962"/>
    <w:rsid w:val="001765FE"/>
    <w:rsid w:val="0019561F"/>
    <w:rsid w:val="001B32D2"/>
    <w:rsid w:val="00283746"/>
    <w:rsid w:val="00293B83"/>
    <w:rsid w:val="002A13CA"/>
    <w:rsid w:val="002A3621"/>
    <w:rsid w:val="002B3890"/>
    <w:rsid w:val="002B7747"/>
    <w:rsid w:val="002C77B9"/>
    <w:rsid w:val="002F485A"/>
    <w:rsid w:val="003053D9"/>
    <w:rsid w:val="0033196C"/>
    <w:rsid w:val="003761C1"/>
    <w:rsid w:val="003856C9"/>
    <w:rsid w:val="00396369"/>
    <w:rsid w:val="003F4D31"/>
    <w:rsid w:val="004126A8"/>
    <w:rsid w:val="0043426C"/>
    <w:rsid w:val="00441EB9"/>
    <w:rsid w:val="00463463"/>
    <w:rsid w:val="00473EF8"/>
    <w:rsid w:val="004760E5"/>
    <w:rsid w:val="00483F66"/>
    <w:rsid w:val="0048756A"/>
    <w:rsid w:val="004D22BB"/>
    <w:rsid w:val="004F3EF5"/>
    <w:rsid w:val="005152F2"/>
    <w:rsid w:val="00534E4E"/>
    <w:rsid w:val="005414F9"/>
    <w:rsid w:val="00551D35"/>
    <w:rsid w:val="00557019"/>
    <w:rsid w:val="005674AC"/>
    <w:rsid w:val="00570E2A"/>
    <w:rsid w:val="005A1E51"/>
    <w:rsid w:val="005A7E57"/>
    <w:rsid w:val="00616FF4"/>
    <w:rsid w:val="006A3CE7"/>
    <w:rsid w:val="006B6D56"/>
    <w:rsid w:val="006C63F4"/>
    <w:rsid w:val="00743379"/>
    <w:rsid w:val="007440C7"/>
    <w:rsid w:val="007803B7"/>
    <w:rsid w:val="007B2F5C"/>
    <w:rsid w:val="007B7571"/>
    <w:rsid w:val="007C5F05"/>
    <w:rsid w:val="007F3BF2"/>
    <w:rsid w:val="00832043"/>
    <w:rsid w:val="00832F81"/>
    <w:rsid w:val="008C6781"/>
    <w:rsid w:val="008C7CA2"/>
    <w:rsid w:val="008F6337"/>
    <w:rsid w:val="0099250E"/>
    <w:rsid w:val="009C4E2C"/>
    <w:rsid w:val="00A02910"/>
    <w:rsid w:val="00A1246A"/>
    <w:rsid w:val="00A20CCF"/>
    <w:rsid w:val="00A42F91"/>
    <w:rsid w:val="00A763D9"/>
    <w:rsid w:val="00A8019D"/>
    <w:rsid w:val="00AF1258"/>
    <w:rsid w:val="00B01E52"/>
    <w:rsid w:val="00B550FC"/>
    <w:rsid w:val="00B85871"/>
    <w:rsid w:val="00B93310"/>
    <w:rsid w:val="00BC1F18"/>
    <w:rsid w:val="00BD2E58"/>
    <w:rsid w:val="00BD5268"/>
    <w:rsid w:val="00BF5B8A"/>
    <w:rsid w:val="00BF6BAB"/>
    <w:rsid w:val="00C007A5"/>
    <w:rsid w:val="00C007B0"/>
    <w:rsid w:val="00C4403A"/>
    <w:rsid w:val="00C707CF"/>
    <w:rsid w:val="00CE6306"/>
    <w:rsid w:val="00D11C4D"/>
    <w:rsid w:val="00D14D8C"/>
    <w:rsid w:val="00D5067A"/>
    <w:rsid w:val="00DC79BB"/>
    <w:rsid w:val="00E24F67"/>
    <w:rsid w:val="00E34D58"/>
    <w:rsid w:val="00E941EF"/>
    <w:rsid w:val="00EB1C1B"/>
    <w:rsid w:val="00F451D6"/>
    <w:rsid w:val="00F51896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39"/>
    <o:shapelayout v:ext="edit">
      <o:idmap v:ext="edit" data="1"/>
    </o:shapelayout>
  </w:shapeDefaults>
  <w:decimalSymbol w:val="."/>
  <w:listSeparator w:val=","/>
  <w15:docId w15:val="{7BA60E19-410F-4DF8-9A3D-4B8F627C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483F6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5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mailto:ARMANDOPINGA_TUYO@HOT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4\AppData\Roaming\Microsoft\Plantilla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2A5A2DBCE34738BA5F333CE3410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71364-ABF9-4CA8-95B6-01A2F3DCE37F}"/>
      </w:docPartPr>
      <w:docPartBody>
        <w:p w:rsidR="00495F75" w:rsidRDefault="00495F75">
          <w:pPr>
            <w:pStyle w:val="F42A5A2DBCE34738BA5F333CE34102AB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D1240DB78702437589C80131799A6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1E889-7D06-4A8D-876C-5F906B42998E}"/>
      </w:docPartPr>
      <w:docPartBody>
        <w:p w:rsidR="00495F75" w:rsidRDefault="00495F75">
          <w:pPr>
            <w:pStyle w:val="D1240DB78702437589C80131799A60DD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06D7654B386441FBA22D2D380BB0C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A134-C74E-4C58-86B0-EC95B42862E7}"/>
      </w:docPartPr>
      <w:docPartBody>
        <w:p w:rsidR="00495F75" w:rsidRDefault="00495F75">
          <w:pPr>
            <w:pStyle w:val="06D7654B386441FBA22D2D380BB0CD8F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7D7C60307410436FA6C0E15EAC5AC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A8634-B9BD-4335-951D-1E2DF4D6679F}"/>
      </w:docPartPr>
      <w:docPartBody>
        <w:p w:rsidR="00495F75" w:rsidRDefault="00495F75">
          <w:pPr>
            <w:pStyle w:val="7D7C60307410436FA6C0E15EAC5AC759"/>
          </w:pPr>
          <w:r w:rsidRPr="0043426C">
            <w:rPr>
              <w:lang w:bidi="es-ES"/>
            </w:rPr>
            <w:t>Puesto y compañía</w:t>
          </w:r>
        </w:p>
      </w:docPartBody>
    </w:docPart>
    <w:docPart>
      <w:docPartPr>
        <w:name w:val="774F0E7228A145B19F2C7AB489A32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D7440-6B3D-466D-A27F-950F3AFC1DAC}"/>
      </w:docPartPr>
      <w:docPartBody>
        <w:p w:rsidR="00495F75" w:rsidRDefault="00495F75">
          <w:pPr>
            <w:pStyle w:val="774F0E7228A145B19F2C7AB489A326FD"/>
          </w:pPr>
          <w:r w:rsidRPr="005152F2">
            <w:rPr>
              <w:lang w:bidi="es-ES"/>
            </w:rPr>
            <w:t>Educación</w:t>
          </w:r>
        </w:p>
      </w:docPartBody>
    </w:docPart>
    <w:docPart>
      <w:docPartPr>
        <w:name w:val="182964A96E00442D8C0B1B8B3FAB7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569CC-08FB-4296-B0DD-36AB6C2AF5DD}"/>
      </w:docPartPr>
      <w:docPartBody>
        <w:p w:rsidR="00495F75" w:rsidRDefault="00495F75">
          <w:pPr>
            <w:pStyle w:val="182964A96E00442D8C0B1B8B3FAB75A8"/>
          </w:pPr>
          <w:r w:rsidRPr="0043426C">
            <w:rPr>
              <w:lang w:bidi="es-ES"/>
            </w:rPr>
            <w:t>Titulación y fecha de obtención</w:t>
          </w:r>
        </w:p>
      </w:docPartBody>
    </w:docPart>
    <w:docPart>
      <w:docPartPr>
        <w:name w:val="A4098700C8B54F46B1467C6E117A6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5EB7A-E39D-4C03-B522-5E842C9931E7}"/>
      </w:docPartPr>
      <w:docPartBody>
        <w:p w:rsidR="00495F75" w:rsidRDefault="00495F75">
          <w:pPr>
            <w:pStyle w:val="A4098700C8B54F46B1467C6E117A6E88"/>
          </w:pPr>
          <w:r w:rsidRPr="005152F2">
            <w:rPr>
              <w:lang w:bidi="es-ES"/>
            </w:rPr>
            <w:t>Experiencia de voluntariado o liderazgo</w:t>
          </w:r>
        </w:p>
      </w:docPartBody>
    </w:docPart>
    <w:docPart>
      <w:docPartPr>
        <w:name w:val="3FC602B384154F72A86C4700FBBF1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47037-848A-4EBA-B0C8-1AF4C2074E94}"/>
      </w:docPartPr>
      <w:docPartBody>
        <w:p w:rsidR="00267386" w:rsidRDefault="00172125" w:rsidP="00172125">
          <w:pPr>
            <w:pStyle w:val="3FC602B384154F72A86C4700FBBF1D78"/>
          </w:pPr>
          <w:r w:rsidRPr="0043426C">
            <w:rPr>
              <w:lang w:bidi="es-ES"/>
            </w:rPr>
            <w:t>Puesto y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95F75"/>
    <w:rsid w:val="00172125"/>
    <w:rsid w:val="00267386"/>
    <w:rsid w:val="00495F75"/>
    <w:rsid w:val="007F2561"/>
    <w:rsid w:val="00D0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F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F1E6BEE8F864431804FB387C4CE5A24">
    <w:name w:val="FF1E6BEE8F864431804FB387C4CE5A24"/>
    <w:rsid w:val="00495F75"/>
  </w:style>
  <w:style w:type="paragraph" w:customStyle="1" w:styleId="294B6E146CCF4F70971634A3D710FD39">
    <w:name w:val="294B6E146CCF4F70971634A3D710FD39"/>
    <w:rsid w:val="00495F75"/>
  </w:style>
  <w:style w:type="paragraph" w:customStyle="1" w:styleId="83D1F065CDB3437AA0E1CCA18E90D49E">
    <w:name w:val="83D1F065CDB3437AA0E1CCA18E90D49E"/>
    <w:rsid w:val="00495F75"/>
  </w:style>
  <w:style w:type="paragraph" w:customStyle="1" w:styleId="36AF9AA701AC49B9A74851B4A004A758">
    <w:name w:val="36AF9AA701AC49B9A74851B4A004A758"/>
    <w:rsid w:val="00495F75"/>
  </w:style>
  <w:style w:type="paragraph" w:customStyle="1" w:styleId="088051ED1D4D4156896FE9739B33F32A">
    <w:name w:val="088051ED1D4D4156896FE9739B33F32A"/>
    <w:rsid w:val="00495F75"/>
  </w:style>
  <w:style w:type="paragraph" w:customStyle="1" w:styleId="F42A5A2DBCE34738BA5F333CE34102AB">
    <w:name w:val="F42A5A2DBCE34738BA5F333CE34102AB"/>
    <w:rsid w:val="00495F75"/>
  </w:style>
  <w:style w:type="paragraph" w:customStyle="1" w:styleId="C902D9A9CEE143379A05764CCA27DC10">
    <w:name w:val="C902D9A9CEE143379A05764CCA27DC10"/>
    <w:rsid w:val="00495F75"/>
  </w:style>
  <w:style w:type="paragraph" w:customStyle="1" w:styleId="D1240DB78702437589C80131799A60DD">
    <w:name w:val="D1240DB78702437589C80131799A60DD"/>
    <w:rsid w:val="00495F75"/>
  </w:style>
  <w:style w:type="paragraph" w:customStyle="1" w:styleId="80584AC3EEA24AC69D504A0E19CDD99A">
    <w:name w:val="80584AC3EEA24AC69D504A0E19CDD99A"/>
    <w:rsid w:val="00495F75"/>
  </w:style>
  <w:style w:type="paragraph" w:customStyle="1" w:styleId="06D7654B386441FBA22D2D380BB0CD8F">
    <w:name w:val="06D7654B386441FBA22D2D380BB0CD8F"/>
    <w:rsid w:val="00495F75"/>
  </w:style>
  <w:style w:type="paragraph" w:customStyle="1" w:styleId="BB558C78949E428CA4DD57F6D093CC78">
    <w:name w:val="BB558C78949E428CA4DD57F6D093CC78"/>
    <w:rsid w:val="00495F75"/>
  </w:style>
  <w:style w:type="paragraph" w:customStyle="1" w:styleId="B92D8D33638147ED901DB494BCA82B05">
    <w:name w:val="B92D8D33638147ED901DB494BCA82B05"/>
    <w:rsid w:val="00495F75"/>
  </w:style>
  <w:style w:type="paragraph" w:customStyle="1" w:styleId="25A895F25F304F67A46409C045A453F8">
    <w:name w:val="25A895F25F304F67A46409C045A453F8"/>
    <w:rsid w:val="00495F75"/>
  </w:style>
  <w:style w:type="paragraph" w:customStyle="1" w:styleId="7D7C60307410436FA6C0E15EAC5AC759">
    <w:name w:val="7D7C60307410436FA6C0E15EAC5AC759"/>
    <w:rsid w:val="00495F75"/>
  </w:style>
  <w:style w:type="paragraph" w:customStyle="1" w:styleId="E0ACCA9669E14C8EB8BD09440C4F2A49">
    <w:name w:val="E0ACCA9669E14C8EB8BD09440C4F2A49"/>
    <w:rsid w:val="00495F75"/>
  </w:style>
  <w:style w:type="paragraph" w:customStyle="1" w:styleId="F6FA9967A2304E9FAD9CEC21DC7158EA">
    <w:name w:val="F6FA9967A2304E9FAD9CEC21DC7158EA"/>
    <w:rsid w:val="00495F75"/>
  </w:style>
  <w:style w:type="paragraph" w:customStyle="1" w:styleId="774F0E7228A145B19F2C7AB489A326FD">
    <w:name w:val="774F0E7228A145B19F2C7AB489A326FD"/>
    <w:rsid w:val="00495F75"/>
  </w:style>
  <w:style w:type="paragraph" w:customStyle="1" w:styleId="182964A96E00442D8C0B1B8B3FAB75A8">
    <w:name w:val="182964A96E00442D8C0B1B8B3FAB75A8"/>
    <w:rsid w:val="00495F75"/>
  </w:style>
  <w:style w:type="paragraph" w:customStyle="1" w:styleId="A145B45885C54610BE777D9F6AFC54C7">
    <w:name w:val="A145B45885C54610BE777D9F6AFC54C7"/>
    <w:rsid w:val="00495F75"/>
  </w:style>
  <w:style w:type="paragraph" w:customStyle="1" w:styleId="C11FA7AE31DC4F9EB98EB9A5D24BA41B">
    <w:name w:val="C11FA7AE31DC4F9EB98EB9A5D24BA41B"/>
    <w:rsid w:val="00495F75"/>
  </w:style>
  <w:style w:type="paragraph" w:customStyle="1" w:styleId="A4098700C8B54F46B1467C6E117A6E88">
    <w:name w:val="A4098700C8B54F46B1467C6E117A6E88"/>
    <w:rsid w:val="00495F75"/>
  </w:style>
  <w:style w:type="paragraph" w:customStyle="1" w:styleId="26F045485A6B4D4391243C52485076A0">
    <w:name w:val="26F045485A6B4D4391243C52485076A0"/>
    <w:rsid w:val="00495F75"/>
  </w:style>
  <w:style w:type="paragraph" w:customStyle="1" w:styleId="3FC602B384154F72A86C4700FBBF1D78">
    <w:name w:val="3FC602B384154F72A86C4700FBBF1D78"/>
    <w:rsid w:val="0017212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181</TotalTime>
  <Pages>2</Pages>
  <Words>354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Hp4</dc:creator>
  <cp:keywords/>
  <dc:description/>
  <cp:lastModifiedBy>HP Inc.</cp:lastModifiedBy>
  <cp:revision>17</cp:revision>
  <cp:lastPrinted>2019-02-22T02:06:00Z</cp:lastPrinted>
  <dcterms:created xsi:type="dcterms:W3CDTF">2019-02-22T01:44:00Z</dcterms:created>
  <dcterms:modified xsi:type="dcterms:W3CDTF">2020-08-05T03:07:00Z</dcterms:modified>
</cp:coreProperties>
</file>