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CA16E3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:rsidR="003D1B71" w:rsidRPr="00665F95" w:rsidRDefault="003D1B71" w:rsidP="003D1B71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  <w:r w:rsidRPr="00665F95">
              <w:rPr>
                <w:rFonts w:ascii="Times New Roman" w:hAnsi="Times New Roman" w:cs="Times New Roman"/>
                <w:noProof/>
                <w:lang w:val="es-MX" w:eastAsia="es-MX"/>
              </w:rPr>
              <mc:AlternateContent>
                <mc:Choice Requires="wps">
                  <w:drawing>
                    <wp:inline distT="0" distB="0" distL="0" distR="0" wp14:anchorId="440DA79E" wp14:editId="5E5DC57D">
                      <wp:extent cx="1666875" cy="1838325"/>
                      <wp:effectExtent l="0" t="0" r="9525" b="9525"/>
                      <wp:docPr id="3" name="Elipse 3" descr="foto de cara de muj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6875" cy="183832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C3F0A" w:rsidRPr="00CA16E3" w:rsidRDefault="00DC3F0A" w:rsidP="00DC3F0A">
                                  <w:pPr>
                                    <w:jc w:val="center"/>
                                    <w:rPr>
                                      <w:lang w:val="es-ES_tradn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40DA79E" id="Elipse 3" o:spid="_x0000_s1026" alt="foto de cara de mujer" style="width:131.25pt;height:1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" stroked="f" strokeweight="1pt">
                      <v:fill r:id="rId11" o:title="foto de cara de mujer" recolor="t" rotate="t" type="frame"/>
                      <v:stroke joinstyle="miter"/>
                      <v:textbox>
                        <w:txbxContent>
                          <w:p w:rsidR="00DC3F0A" w:rsidRPr="00CA16E3" w:rsidRDefault="00DC3F0A" w:rsidP="00DC3F0A">
                            <w:pPr>
                              <w:jc w:val="center"/>
                              <w:rPr>
                                <w:lang w:val="es-ES_tradnl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:rsidR="003D1B71" w:rsidRPr="00665F95" w:rsidRDefault="009B637F" w:rsidP="009B637F">
            <w:pPr>
              <w:pStyle w:val="Puesto"/>
            </w:pPr>
            <w:r>
              <w:t>Brenda Karina</w:t>
            </w:r>
            <w:r w:rsidR="003D1B71" w:rsidRPr="00665F95">
              <w:rPr>
                <w:lang w:bidi="es-ES"/>
              </w:rPr>
              <w:br/>
            </w:r>
            <w:r>
              <w:t>Martínez Escobar</w:t>
            </w:r>
          </w:p>
        </w:tc>
      </w:tr>
      <w:tr w:rsidR="003D1B71" w:rsidRPr="00CA16E3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:rsidR="003D1B71" w:rsidRPr="00665F95" w:rsidRDefault="003D1B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id w:val="1196195576"/>
              <w:placeholder>
                <w:docPart w:val="166FB9909BBB4B27800D093126C6C55C"/>
              </w:placeholder>
              <w:temporary/>
              <w15:appearance w15:val="hidden"/>
            </w:sdtPr>
            <w:sdtEndPr/>
            <w:sdtContent>
              <w:p w:rsidR="003D1B71" w:rsidRPr="00F20161" w:rsidRDefault="003D1B71" w:rsidP="00F20161">
                <w:pPr>
                  <w:pStyle w:val="Ttulo2"/>
                </w:pPr>
                <w:r w:rsidRPr="00F20161">
                  <w:t>Experiencia</w:t>
                </w:r>
              </w:p>
            </w:sdtContent>
          </w:sdt>
          <w:p w:rsidR="003D1B71" w:rsidRPr="00665F95" w:rsidRDefault="000035C5" w:rsidP="00665F95">
            <w:pPr>
              <w:pStyle w:val="Fechas"/>
              <w:spacing w:line="216" w:lineRule="auto"/>
            </w:pPr>
            <w:r>
              <w:t>Junio 2017</w:t>
            </w:r>
            <w:r w:rsidR="00D94199">
              <w:t xml:space="preserve">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 w:rsidR="00D94199">
              <w:rPr>
                <w:rFonts w:eastAsia="Calibri"/>
                <w:lang w:bidi="es-ES"/>
              </w:rPr>
              <w:t xml:space="preserve"> </w:t>
            </w:r>
            <w:r w:rsidR="00D94199">
              <w:t>A</w:t>
            </w:r>
            <w:r>
              <w:t>ctualmente</w:t>
            </w:r>
          </w:p>
          <w:p w:rsidR="003D1B71" w:rsidRDefault="000035C5" w:rsidP="00665F95">
            <w:pPr>
              <w:pStyle w:val="Experiencia"/>
              <w:spacing w:line="216" w:lineRule="auto"/>
            </w:pPr>
            <w:r>
              <w:t>Asistente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Secretaria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 xml:space="preserve">VISA LASER SALAMANCA </w:t>
            </w:r>
          </w:p>
          <w:p w:rsidR="00D94199" w:rsidRPr="00665F95" w:rsidRDefault="007263F9" w:rsidP="00665F95">
            <w:pPr>
              <w:pStyle w:val="Experiencia"/>
              <w:spacing w:line="216" w:lineRule="auto"/>
            </w:pPr>
            <w:r>
              <w:t xml:space="preserve">Actividades: atención al cliente, llenado de formato DS-160 </w:t>
            </w:r>
            <w:r>
              <w:br/>
              <w:t xml:space="preserve">(solicitud de visa de turista) para los Estados Unidos de América, recibir y realizar llamadas, organización y control de grupos de personas que viajan al CAS y Consulado Americano en Guadalajara y/o la Ciudad de México. </w:t>
            </w:r>
          </w:p>
          <w:p w:rsidR="003D1B71" w:rsidRPr="00665F95" w:rsidRDefault="00D94199" w:rsidP="00665F95">
            <w:pPr>
              <w:pStyle w:val="Fechas"/>
              <w:spacing w:line="216" w:lineRule="auto"/>
            </w:pPr>
            <w:r>
              <w:t xml:space="preserve">Enero 2017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>
              <w:rPr>
                <w:rFonts w:eastAsia="Calibri"/>
                <w:lang w:bidi="es-ES"/>
              </w:rPr>
              <w:t xml:space="preserve"> </w:t>
            </w:r>
            <w:r>
              <w:t>Mayo 2017</w:t>
            </w:r>
          </w:p>
          <w:p w:rsidR="003D1B71" w:rsidRDefault="00D94199" w:rsidP="00665F95">
            <w:pPr>
              <w:pStyle w:val="Experiencia"/>
              <w:spacing w:line="216" w:lineRule="auto"/>
            </w:pPr>
            <w:r>
              <w:t>Monitor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Monitor BECATE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Oficinas del servicio estatal de empleo</w:t>
            </w:r>
          </w:p>
          <w:p w:rsidR="00D94199" w:rsidRPr="00665F95" w:rsidRDefault="00D94199" w:rsidP="00D94199">
            <w:pPr>
              <w:spacing w:line="216" w:lineRule="auto"/>
            </w:pPr>
            <w:r>
              <w:t>Actividades: buscar vacantes de empleo del curso que se llevara a cabo, realizar entrevistas con las personas que están en busca de trabajo y desean participar en el programa (becarios), llenado y recolección de solicitud de participante para el programa y de documentos requeridos para su participación tanto para becarios como para empleadores, ingresar los datos de becarios y empleadores en el sistema para hacer el registro, visitar dos veces por semana al empleador para ver el desempeño del becario, y una vez por semana dar el curso de capacitación en la práctica laboral a los becarios. Esto por dos meses que dura el programa BECATE.</w:t>
            </w:r>
          </w:p>
          <w:p w:rsidR="00D94199" w:rsidRPr="00665F95" w:rsidRDefault="00D94199" w:rsidP="00665F95">
            <w:pPr>
              <w:pStyle w:val="Experiencia"/>
              <w:spacing w:line="216" w:lineRule="auto"/>
            </w:pPr>
          </w:p>
          <w:p w:rsidR="003D1B71" w:rsidRPr="00665F95" w:rsidRDefault="00D94199" w:rsidP="00665F95">
            <w:pPr>
              <w:pStyle w:val="Fechas"/>
              <w:spacing w:line="216" w:lineRule="auto"/>
            </w:pPr>
            <w:r>
              <w:t xml:space="preserve">Agosto 2015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>
              <w:rPr>
                <w:rFonts w:eastAsia="Calibri"/>
                <w:lang w:bidi="es-ES"/>
              </w:rPr>
              <w:t xml:space="preserve"> </w:t>
            </w:r>
            <w:r>
              <w:t>Diciembre 2016</w:t>
            </w:r>
          </w:p>
          <w:p w:rsidR="003D1B71" w:rsidRPr="00665F95" w:rsidRDefault="00D94199" w:rsidP="00665F95">
            <w:pPr>
              <w:pStyle w:val="Experiencia"/>
              <w:spacing w:line="216" w:lineRule="auto"/>
            </w:pPr>
            <w:r>
              <w:t>Ayudante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Ayudante de porteador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proofErr w:type="spellStart"/>
            <w:r>
              <w:t>Sthanhome</w:t>
            </w:r>
            <w:proofErr w:type="spellEnd"/>
            <w:r>
              <w:t xml:space="preserve"> de México</w:t>
            </w:r>
          </w:p>
          <w:p w:rsidR="000035C5" w:rsidRDefault="000035C5" w:rsidP="000035C5">
            <w:pPr>
              <w:spacing w:line="216" w:lineRule="auto"/>
            </w:pPr>
            <w:r>
              <w:t xml:space="preserve">Actividades: acomodo y entrega de pedidos de productos de </w:t>
            </w:r>
            <w:proofErr w:type="spellStart"/>
            <w:r>
              <w:t>stanhome</w:t>
            </w:r>
            <w:proofErr w:type="spellEnd"/>
            <w:r>
              <w:t xml:space="preserve"> de México, recibir y realizar llamadas, llenado de las relaciones de pedidos que se enviaran a la empresa en la ciudad de México, recibir y depositar dinero en caso de que sea necesario.</w:t>
            </w:r>
          </w:p>
          <w:sdt>
            <w:sdtPr>
              <w:id w:val="-1554227259"/>
              <w:placeholder>
                <w:docPart w:val="F50BD6B465874FA8995EF23A585E8CB3"/>
              </w:placeholder>
              <w:temporary/>
              <w:showingPlcHdr/>
              <w15:appearance w15:val="hidden"/>
            </w:sdtPr>
            <w:sdtEndPr/>
            <w:sdtContent>
              <w:p w:rsidR="003D1B71" w:rsidRPr="00F20161" w:rsidRDefault="003D1B71" w:rsidP="00F20161">
                <w:pPr>
                  <w:pStyle w:val="Ttulo2"/>
                </w:pPr>
                <w:r w:rsidRPr="00F20161">
                  <w:t>Formación</w:t>
                </w:r>
              </w:p>
            </w:sdtContent>
          </w:sdt>
          <w:p w:rsidR="003D1B71" w:rsidRPr="00665F95" w:rsidRDefault="000035C5" w:rsidP="00665F95">
            <w:pPr>
              <w:pStyle w:val="Nombredelaescuela"/>
              <w:spacing w:line="216" w:lineRule="auto"/>
            </w:pPr>
            <w:r>
              <w:t>Escuela de Educación Superior Libertad</w:t>
            </w:r>
            <w:r w:rsidR="003D1B71"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:rsidR="003D1B71" w:rsidRDefault="000035C5" w:rsidP="00665F95">
            <w:pPr>
              <w:pStyle w:val="Listaconvietas"/>
              <w:spacing w:line="216" w:lineRule="auto"/>
            </w:pPr>
            <w:r>
              <w:t>Licenciatura en Derecho. Septiembre 2016 a Diciembre 2019. Certificado, Cedula Profesional y título en proceso.</w:t>
            </w:r>
          </w:p>
          <w:p w:rsidR="000035C5" w:rsidRPr="00665F95" w:rsidRDefault="000035C5" w:rsidP="000035C5">
            <w:pPr>
              <w:pStyle w:val="Nombredelaescuela"/>
              <w:spacing w:line="216" w:lineRule="auto"/>
            </w:pPr>
            <w:r>
              <w:t>Escuela de Nivel Medio Superior de Salamanca (ENMSS)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:rsidR="000035C5" w:rsidRDefault="000035C5" w:rsidP="000035C5">
            <w:pPr>
              <w:pStyle w:val="Listaconvietas"/>
              <w:spacing w:line="216" w:lineRule="auto"/>
            </w:pPr>
            <w:r>
              <w:t>Bachillerato General. Agosto 2013 a Junio 2016. Certificado.</w:t>
            </w:r>
          </w:p>
          <w:p w:rsidR="000035C5" w:rsidRPr="00665F95" w:rsidRDefault="000035C5" w:rsidP="000035C5">
            <w:pPr>
              <w:pStyle w:val="Nombredelaescuela"/>
              <w:spacing w:line="216" w:lineRule="auto"/>
            </w:pPr>
            <w:r>
              <w:t>Escuela Secundaria General Albino García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:rsidR="000035C5" w:rsidRDefault="000035C5" w:rsidP="000035C5">
            <w:pPr>
              <w:pStyle w:val="Listaconvietas"/>
              <w:spacing w:line="216" w:lineRule="auto"/>
            </w:pPr>
            <w:r>
              <w:t>Secundaria. Agosto 2010 a Junio 2013. Certificado.</w:t>
            </w:r>
          </w:p>
          <w:p w:rsidR="000035C5" w:rsidRPr="00665F95" w:rsidRDefault="000035C5" w:rsidP="000035C5">
            <w:pPr>
              <w:pStyle w:val="Nombredelaescuela"/>
              <w:spacing w:line="216" w:lineRule="auto"/>
            </w:pPr>
            <w:r>
              <w:t>Centro Escolar Pemex Núm. 2</w:t>
            </w:r>
            <w:r w:rsidRPr="00665F95">
              <w:rPr>
                <w:lang w:bidi="es-ES"/>
              </w:rPr>
              <w:t xml:space="preserve">, </w:t>
            </w:r>
            <w:r>
              <w:t>Salamanca, Guanajuato</w:t>
            </w:r>
          </w:p>
          <w:p w:rsidR="000035C5" w:rsidRPr="00665F95" w:rsidRDefault="000035C5" w:rsidP="000035C5">
            <w:pPr>
              <w:pStyle w:val="Listaconvietas"/>
              <w:spacing w:line="216" w:lineRule="auto"/>
            </w:pPr>
            <w:r>
              <w:t>Primaria. Agosto 2004 a Junio 2010. Certificado.</w:t>
            </w:r>
          </w:p>
          <w:p w:rsidR="003D1B71" w:rsidRPr="00F20161" w:rsidRDefault="00C0297E" w:rsidP="00F20161">
            <w:pPr>
              <w:pStyle w:val="Ttulo2"/>
            </w:pPr>
            <w:r>
              <w:lastRenderedPageBreak/>
              <w:t>Aptitudes</w:t>
            </w:r>
          </w:p>
          <w:p w:rsidR="00C0297E" w:rsidRDefault="00C0297E" w:rsidP="00C0297E">
            <w:pPr>
              <w:pStyle w:val="Listaconvietas"/>
            </w:pPr>
            <w:r>
              <w:t>Emprendedora</w:t>
            </w:r>
          </w:p>
          <w:p w:rsidR="00C0297E" w:rsidRDefault="00C0297E" w:rsidP="00C0297E">
            <w:pPr>
              <w:pStyle w:val="Listaconvietas"/>
            </w:pPr>
            <w:r>
              <w:t xml:space="preserve">Manejo y </w:t>
            </w:r>
            <w:r w:rsidR="007263F9">
              <w:t>solución</w:t>
            </w:r>
            <w:r>
              <w:t xml:space="preserve"> de conflictos</w:t>
            </w:r>
          </w:p>
          <w:p w:rsidR="00C0297E" w:rsidRDefault="00C0297E" w:rsidP="00C0297E">
            <w:pPr>
              <w:pStyle w:val="Listaconvietas"/>
            </w:pPr>
            <w:r>
              <w:t>Atención y trato con el cliente</w:t>
            </w:r>
          </w:p>
          <w:p w:rsidR="00C0297E" w:rsidRDefault="00C0297E" w:rsidP="00C0297E">
            <w:pPr>
              <w:pStyle w:val="Listaconvietas"/>
            </w:pPr>
            <w:r>
              <w:t xml:space="preserve">Manejo de </w:t>
            </w:r>
            <w:r w:rsidR="007263F9">
              <w:t>paquetería office</w:t>
            </w:r>
          </w:p>
          <w:p w:rsidR="007263F9" w:rsidRDefault="007263F9" w:rsidP="00C0297E">
            <w:pPr>
              <w:pStyle w:val="Listaconvietas"/>
            </w:pPr>
            <w:r>
              <w:t>Realizar y recibir llamada</w:t>
            </w:r>
          </w:p>
          <w:p w:rsidR="007263F9" w:rsidRDefault="007263F9" w:rsidP="00C0297E">
            <w:pPr>
              <w:pStyle w:val="Listaconvietas"/>
            </w:pPr>
            <w:r>
              <w:t>Organizada</w:t>
            </w:r>
          </w:p>
          <w:p w:rsidR="007263F9" w:rsidRDefault="007263F9" w:rsidP="00C0297E">
            <w:pPr>
              <w:pStyle w:val="Listaconvietas"/>
            </w:pPr>
            <w:r>
              <w:t>Puntual</w:t>
            </w:r>
          </w:p>
          <w:p w:rsidR="007263F9" w:rsidRDefault="007263F9" w:rsidP="00C0297E">
            <w:pPr>
              <w:pStyle w:val="Listaconvietas"/>
            </w:pPr>
            <w:r>
              <w:t>Responsable</w:t>
            </w:r>
          </w:p>
          <w:p w:rsidR="00C0297E" w:rsidRPr="00665F95" w:rsidRDefault="007263F9" w:rsidP="007263F9">
            <w:pPr>
              <w:pStyle w:val="Listaconvietas"/>
            </w:pPr>
            <w:r>
              <w:t>Honesta</w:t>
            </w:r>
          </w:p>
          <w:p w:rsidR="003D1B71" w:rsidRPr="00665F95" w:rsidRDefault="003D1B71" w:rsidP="007263F9">
            <w:pPr>
              <w:spacing w:line="216" w:lineRule="auto"/>
              <w:rPr>
                <w:sz w:val="24"/>
                <w:szCs w:val="24"/>
              </w:rPr>
            </w:pPr>
            <w:bookmarkStart w:id="0" w:name="_GoBack"/>
            <w:bookmarkEnd w:id="0"/>
          </w:p>
        </w:tc>
      </w:tr>
      <w:tr w:rsidR="003D1B71" w:rsidRPr="00CA16E3" w:rsidTr="003D1B71">
        <w:trPr>
          <w:trHeight w:val="1164"/>
        </w:trPr>
        <w:tc>
          <w:tcPr>
            <w:tcW w:w="720" w:type="dxa"/>
          </w:tcPr>
          <w:p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222466">
            <w:pPr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543"/>
        </w:trPr>
        <w:tc>
          <w:tcPr>
            <w:tcW w:w="720" w:type="dxa"/>
          </w:tcPr>
          <w:p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6D79A8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107B1A3A" wp14:editId="5DA9D71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FB70FD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">
                      <v:shape id="Forma libre: Forma 142" o:spid="_x0000_s1027" style="position:absolute;width:337185;height:333375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fnd8EA&#10;AADcAAAADwAAAGRycy9kb3ducmV2LnhtbERPS4vCMBC+C/6HMMLeNPWBK9Uoi+wu3sR2D3obm7Et&#10;NpPSpNr990YQvM3H95zVpjOVuFHjSssKxqMIBHFmdcm5gr/0Z7gA4TyyxsoyKfgnB5t1v7fCWNs7&#10;H+iW+FyEEHYxKii8r2MpXVaQQTeyNXHgLrYx6ANscqkbvIdwU8lJFM2lwZJDQ4E1bQvKrklrFPA5&#10;mZx+j5/bspXTKt1/t7bOW6U+Bt3XEoSnzr/FL/dOh/mzK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n53fBAAAA3A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BE/bBAAAA2wAAAA8AAABkcnMvZG93bnJldi54bWxET7tqwzAU3Qv9B3EL3RrZGUJwo5hSWugQ&#10;DM5rvli3lmvryliK7frro6HQ8XDeu3y2nRhp8I1jBekqAUFcOd1wreB8+nzZgvABWWPnmBT8kod8&#10;//iww0y7iUsaj6EWMYR9hgpMCH0mpa8MWfQr1xNH7tsNFkOEQy31gFMMt51cJ8lGWmw4Nhjs6d1Q&#10;1R5vVsFSXA7pFX+KsHwYP5aHpG8vrVLPT/PbK4hAc/gX/7m/tIJ1XB+/xB8g9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BE/bBAAAA2wAAAA8AAAAAAAAAAAAAAAAAnwIA&#10;AGRycy9kb3ducmV2LnhtbFBLBQYAAAAABAAEAPcAAACNAwAAAAA=&#10;">
                        <v:imagedata r:id="rId13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CA16E3" w:rsidRDefault="009B637F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C. Petroquímicos #431 U. Hab. Renovación</w:t>
            </w:r>
          </w:p>
          <w:p w:rsidR="003D1B71" w:rsidRPr="00CA16E3" w:rsidRDefault="009B637F" w:rsidP="009B637F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Salamanca, Guanajuato 36790</w:t>
            </w: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183"/>
        </w:trPr>
        <w:tc>
          <w:tcPr>
            <w:tcW w:w="720" w:type="dxa"/>
          </w:tcPr>
          <w:p w:rsidR="003D1B71" w:rsidRPr="00CA16E3" w:rsidRDefault="003D1B71" w:rsidP="0022246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CA16E3" w:rsidRDefault="003D1B71" w:rsidP="0022246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624"/>
        </w:trPr>
        <w:tc>
          <w:tcPr>
            <w:tcW w:w="720" w:type="dxa"/>
          </w:tcPr>
          <w:p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57ACA9A0" wp14:editId="15F44209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BC4D87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">
                      <v:shape id="Forma libre: Forma 162" o:spid="_x0000_s1027" style="position:absolute;width:337820;height:337185;visibility:visible;mso-wrap-style:square;v-text-anchor:middle" coordsize="251788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DTMUA&#10;AADcAAAADwAAAGRycy9kb3ducmV2LnhtbERPTWvCQBC9C/6HZQq96abaikRXEW1BioVqRPA2zU6T&#10;YHY2Zjca++vdQqG3ebzPmc5bU4oL1a6wrOCpH4EgTq0uOFOwT956YxDOI2ssLZOCGzmYz7qdKcba&#10;XnlLl53PRAhhF6OC3PsqltKlORl0fVsRB+7b1gZ9gHUmdY3XEG5KOYiikTRYcGjIsaJlTulp1xgF&#10;X8+vw/MxpeblsDo1bfKRbN4/f5R6fGgXExCeWv8v/nOvdZg/GsLvM+EC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INMxQAAANwAAAAPAAAAAAAAAAAAAAAAAJgCAABkcnMv&#10;ZG93bnJldi54bWxQSwUGAAAAAAQABAD1AAAAigM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1XXBAAAA2wAAAA8AAABkcnMvZG93bnJldi54bWxET01rwkAQvQv9D8sUvIhuKrTV6CpSUISe&#10;jNbzkB2zwexsmt0msb++KxS8zeN9znLd20q01PjSsYKXSQKCOHe65ELB6bgdz0D4gKyxckwKbuRh&#10;vXoaLDHVruMDtVkoRAxhn6ICE0KdSulzQxb9xNXEkbu4xmKIsCmkbrCL4baS0yR5kxZLjg0Ga/ow&#10;lF+zH6sA5+3sG93GfJ1HJ3793JVd/pspNXzuNwsQgfrwEP+79zrOf4f7L/EAu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t1XXBAAAA2wAAAA8AAAAAAAAAAAAAAAAAnwIA&#10;AGRycy9kb3ducmV2LnhtbFBLBQYAAAAABAAEAPcAAACNAwAAAAA=&#10;">
                        <v:imagedata r:id="rId15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CA16E3" w:rsidRDefault="009B637F" w:rsidP="009B637F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464 579 8205</w:t>
            </w: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183"/>
        </w:trPr>
        <w:tc>
          <w:tcPr>
            <w:tcW w:w="720" w:type="dxa"/>
          </w:tcPr>
          <w:p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633"/>
        </w:trPr>
        <w:tc>
          <w:tcPr>
            <w:tcW w:w="720" w:type="dxa"/>
          </w:tcPr>
          <w:p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MX" w:eastAsia="es-MX"/>
              </w:rPr>
              <mc:AlternateContent>
                <mc:Choice Requires="wpg">
                  <w:drawing>
                    <wp:inline distT="0" distB="0" distL="0" distR="0" wp14:anchorId="5695FDC1" wp14:editId="5334AE94">
                      <wp:extent cx="338455" cy="346075"/>
                      <wp:effectExtent l="0" t="0" r="4445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4F3132" id="Grupo 24" o:spid="_x0000_s1026" alt="icono de correo electrónico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">
                      <v:shape id="Forma libre: Forma 273" o:spid="_x0000_s1027" style="position:absolute;width:338455;height:346075;visibility:visible;mso-wrap-style:square;v-text-anchor:middle" coordsize="2731203,2794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mW18QA&#10;AADcAAAADwAAAGRycy9kb3ducmV2LnhtbESP0WrCQBRE3wv9h+UWfNONUluNrlJaleJbEz/gkr0m&#10;0ezdkN2Y6Ne7gtDHYWbOMMt1bypxocaVlhWMRxEI4szqknMFh3Q7nIFwHlljZZkUXMnBevX6ssRY&#10;247/6JL4XAQIuxgVFN7XsZQuK8igG9maOHhH2xj0QTa51A12AW4qOYmiD2mw5LBQYE3fBWXnpDUK&#10;2v0pydvjTv6kZq6npt10t91ZqcFb/7UA4an3/+Fn+1crmHy+w+NMO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ZltfEAAAA3AAAAA8AAAAAAAAAAAAAAAAAmAIAAGRycy9k&#10;b3ducmV2LnhtbFBLBQYAAAAABAAEAPUAAACJAw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EHOHEAAAA2wAAAA8AAABkcnMvZG93bnJldi54bWxET0tLw0AQvgv+h2WEXsRu2kMJsdsiFUMo&#10;5GBf9Dhkp0lsdjZkN03017uC0Nt8fM9ZrkfTiBt1rrasYDaNQBAXVtdcKjjsP15iEM4ja2wsk4Jv&#10;crBePT4sMdF24E+67XwpQgi7BBVU3reJlK6oyKCb2pY4cBfbGfQBdqXUHQ4h3DRyHkULabDm0FBh&#10;S5uKiuuuNwryH07jfJvFRxxP/emcPu/fv3qlJk/j2ysIT6O/i//dmQ7zF/D3Szh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EHOHEAAAA2wAAAA8AAAAAAAAAAAAAAAAA&#10;nwIAAGRycy9kb3ducmV2LnhtbFBLBQYAAAAABAAEAPcAAACQAwAAAAA=&#10;">
                        <v:imagedata r:id="rId17" o:title="Icono de correo electrónic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CA16E3" w:rsidRDefault="009B637F" w:rsidP="009B637F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Karinamtze854@gmail.com</w:t>
            </w: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3D1B71">
        <w:trPr>
          <w:trHeight w:val="174"/>
        </w:trPr>
        <w:tc>
          <w:tcPr>
            <w:tcW w:w="720" w:type="dxa"/>
          </w:tcPr>
          <w:p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665F95">
        <w:trPr>
          <w:trHeight w:val="4071"/>
        </w:trPr>
        <w:tc>
          <w:tcPr>
            <w:tcW w:w="720" w:type="dxa"/>
          </w:tcPr>
          <w:p w:rsidR="003D1B71" w:rsidRPr="00CA16E3" w:rsidRDefault="003D1B71" w:rsidP="0022246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:rsidR="003D1B71" w:rsidRPr="00CA16E3" w:rsidRDefault="003D1B71" w:rsidP="0022246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423" w:type="dxa"/>
          </w:tcPr>
          <w:p w:rsidR="003D1B71" w:rsidRPr="00CA16E3" w:rsidRDefault="003D1B71" w:rsidP="00222466">
            <w:pPr>
              <w:rPr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CA16E3" w:rsidRDefault="003D1B71" w:rsidP="00222466">
            <w:pPr>
              <w:rPr>
                <w:lang w:val="es-ES_tradnl"/>
              </w:rPr>
            </w:pPr>
          </w:p>
        </w:tc>
      </w:tr>
    </w:tbl>
    <w:p w:rsidR="007F5B63" w:rsidRPr="00CA16E3" w:rsidRDefault="007F5B63" w:rsidP="006D79A8">
      <w:pPr>
        <w:pStyle w:val="Textoindependiente"/>
        <w:rPr>
          <w:lang w:val="es-ES_tradnl"/>
        </w:rPr>
      </w:pPr>
    </w:p>
    <w:sectPr w:rsidR="007F5B63" w:rsidRPr="00CA16E3" w:rsidSect="00665F95">
      <w:headerReference w:type="default" r:id="rId18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7FF4" w:rsidRDefault="006D7FF4" w:rsidP="00590471">
      <w:r>
        <w:separator/>
      </w:r>
    </w:p>
  </w:endnote>
  <w:endnote w:type="continuationSeparator" w:id="0">
    <w:p w:rsidR="006D7FF4" w:rsidRDefault="006D7FF4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7FF4" w:rsidRDefault="006D7FF4" w:rsidP="00590471">
      <w:r>
        <w:separator/>
      </w:r>
    </w:p>
  </w:footnote>
  <w:footnote w:type="continuationSeparator" w:id="0">
    <w:p w:rsidR="006D7FF4" w:rsidRDefault="006D7FF4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471" w:rsidRPr="00665F95" w:rsidRDefault="00310F17" w:rsidP="00060042">
    <w:pPr>
      <w:pStyle w:val="Textoindependiente"/>
    </w:pPr>
    <w:r w:rsidRPr="00CA16E3"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4385452" wp14:editId="449DB4CE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cx="http://schemas.microsoft.com/office/drawing/2014/chartex" xmlns:cx1="http://schemas.microsoft.com/office/drawing/2015/9/8/chartex" xmlns:w16se="http://schemas.microsoft.com/office/word/2015/wordml/symex"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647CF5" id="Grupo 26" o:spid="_x0000_s1026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z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R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eyipJ2MeAZxqA9fOE+vPH+VIhT5JS55FAcCW&#10;i0CKKiFu+MNVJtn5BJ6jMKjNQ6YKhYCC7vJkpr5Hnhe9dmL3KhLrhuNFCXVNiYVPRJOSWq7SpOFd&#10;8CcroODQU1nH90XTrTzhpBfDYJhzfTi0cdizctI6MVYo9ZelwkgHoun6y35PoRHYkna6nonZRJ+P&#10;AlNmqx8Sgr0BEw0vDBoKIl7X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rZ94YNTNQJJocy6wc&#10;SwisblSOZTbvCpuVYwmBp4HaRJNjmZVjCYGngSLR5Fjmy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UZxzHMss3IsIfA00CiOybHMyrGEwNNAkWhyLLNyLCGwNFCOZTY5llnP&#10;sYTA00CRaHIss94VFgJPA0WiybHMyrGEwNNAkWhyLLNyLCHwNFAkmhzLohxLCBwNFuVYQuBlILPz&#10;YnIsi3IsIfA0kNl5MTmWRc+xhMDTQGbnxeRYFiiVcg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">
              <v:group id="Grupo 14" o:spid="_x0000_s1027" style="position:absolute;top:1981;width:40640;height:38195" coordsize="40644,401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<v:shape id="Forma libre: Forma 10" o:spid="_x0000_s1028" style="position:absolute;width:40644;height:40105;rotation:180;flip:x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56ssQA&#10;AADaAAAADwAAAGRycy9kb3ducmV2LnhtbESPQWvCQBCF7wX/wzKCl6KbSqiSuopIBaGHauLB45Cd&#10;ZoPZ2ZBdNfbXd4WCp2F4733zZrHqbSOu1PnasYK3SQKCuHS65krBsdiO5yB8QNbYOCYFd/KwWg5e&#10;Fphpd+MDXfNQiQhhn6ECE0KbSelLQxb9xLXEUftxncUQ166SusNbhNtGTpPkXVqsOV4w2NLGUHnO&#10;LzZSfmdpvqevz3WRht5871N+PZyUGg379QeIQH14mv/TOx3rw+OVx5T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OerLEAAAA2g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/21MEA&#10;AADbAAAADwAAAGRycy9kb3ducmV2LnhtbERPS2vCQBC+F/oflil4q5tGsDV1lRJUvEmjB71Ns9Mk&#10;NDsbspuH/94VhN7m43vOcj2aWvTUusqygrdpBII4t7riQsHpuH39AOE8ssbaMim4koP16vlpiYm2&#10;A39Tn/lChBB2CSoovW8SKV1ekkE3tQ1x4H5ta9AH2BZStziEcFPLOIrm0mDFoaHEhtKS8r+sMwr4&#10;J4svu/N7WnVyVh8Pm842RafU5GX8+gThafT/4od7r8P8Bdx/CQ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9tT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QXOL4A&#10;AADaAAAADwAAAGRycy9kb3ducmV2LnhtbESPzQrCMBCE74LvEFbwpqlFRKpRRFT06M8DrM3aFptN&#10;bWKtb28EweMwM98w82VrStFQ7QrLCkbDCARxanXBmYLLeTuYgnAeWWNpmRS8ycFy0e3MMdH2xUdq&#10;Tj4TAcIuQQW591UipUtzMuiGtiIO3s3WBn2QdSZ1ja8AN6WMo2giDRYcFnKsaJ1Tej89jQIeZ9Pz&#10;o4nidned7LaH+LK6PTZK9XvtagbCU+v/4V97rxWM4Xsl3A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R0Fzi+AAAA2gAAAA8AAAAAAAAAAAAAAAAAmAIAAGRycy9kb3ducmV2&#10;LnhtbFBLBQYAAAAABAAEAPUAAACDAwAAAAA=&#10;" fillcolor="#2c567a [3204]" stroked="f"/>
              <v:group id="Grupo 12" o:spid="_x0000_s1031" style="position:absolute;left:27203;top:7696;width:59464;height:95497" coordorigin="-26637,-52836" coordsize="48666,781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hggMEA&#10;AADaAAAADwAAAGRycy9kb3ducmV2LnhtbESPT4vCMBTE7wt+h/AEb2uqh6LVKKL45yTY3Yu3Z/NM&#10;i81LaaLWb28WFjwOM/MbZr7sbC0e1PrKsYLRMAFBXDhdsVHw+7P9noDwAVlj7ZgUvMjDctH7mmOm&#10;3ZNP9MiDERHCPkMFZQhNJqUvSrLoh64hjt7VtRZDlK2RusVnhNtajpMklRYrjgslNrQuqbjld6vg&#10;ckwOdDL5WJ+P9f6S6uluY7RSg363moEI1IVP+L990ApS+LsSb4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IYIDBAAAA2g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bzKcQA&#10;AADbAAAADwAAAGRycy9kb3ducmV2LnhtbESPQUsDMRCF74L/IYzgRWy2oqWsTUspVIqI0FbwOiTj&#10;ZnEzCUlsV3+9cxC8zfDevPfNYjWGQZ0olz6ygemkAUVso+u5M/B23N7OQZWK7HCITAa+qcBqeXmx&#10;wNbFM+/pdKidkhAuLRrwtaZW62I9BSyTmIhF+4g5YJU1d9plPEt4GPRd08x0wJ6lwWOijSf7efgK&#10;Bn7mNzY9b/3u9eE98TrcB5tfnoy5vhrXj6AqjfXf/He9c4IvsPKLDK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W8yn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rgsMA&#10;AADbAAAADwAAAGRycy9kb3ducmV2LnhtbESPS2vCQBSF94L/YbhCdzpRqEiaiahBcFd8LFxeMjeP&#10;mrkTM6Om+fWdQqHLw3l8nGTdm0Y8qXO1ZQXzWQSCOLe65lLB5byfrkA4j6yxsUwKvsnBOh2PEoy1&#10;ffGRnidfijDCLkYFlfdtLKXLKzLoZrYlDl5hO4M+yK6UusNXGDeNXETRUhqsORAqbGlXUX47PUzg&#10;Hu/Xz0exzPKvwvIhGjK9nQ9KvU36zQcIT73/D/+1D1rB4h1+v4QfIN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Qrgs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BM1sEA&#10;AADbAAAADwAAAGRycy9kb3ducmV2LnhtbERPTYvCMBC9L/gfwgje1lRdVqlGUUFQPNlV1NvQjG1p&#10;MylNrN1/bw4Le3y878WqM5VoqXGFZQWjYQSCOLW64EzB+Wf3OQPhPLLGyjIp+CUHq2XvY4Gxti8+&#10;UZv4TIQQdjEqyL2vYyldmpNBN7Q1ceAetjHoA2wyqRt8hXBTyXEUfUuDBYeGHGva5pSWydMoqG6z&#10;g0mP18chOX3dy+mmvLR0VmrQ79ZzEJ46/y/+c++1gkkYG76EHy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9wTNb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C3WsQA&#10;AADbAAAADwAAAGRycy9kb3ducmV2LnhtbESPS2vCQBSF9wX/w3AFd83EFqRNMwlaKbgrSbvo8pK5&#10;edTMnZgZNfrrO4LQ5eE8Pk6aT6YXJxpdZ1nBMopBEFdWd9wo+P76eHwB4Tyyxt4yKbiQgzybPaSY&#10;aHvmgk6lb0QYYZeggtb7IZHSVS0ZdJEdiINX29GgD3JspB7xHMZNL5/ieCUNdhwILQ703lK1L48m&#10;cIvDz+exXm2r39ryLr5u9WZ5VWoxn9ZvIDxN/j98b++0gudXuH0JP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gt1r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7T5MMA&#10;AADbAAAADwAAAGRycy9kb3ducmV2LnhtbESPQYvCMBSE7wv+h/AEb2taEVmqUUTQXQ8ubPXg8dE8&#10;22LzUpJY6783grDHYWa+YRar3jSiI+drywrScQKCuLC65lLB6bj9/ALhA7LGxjIpeJCH1XLwscBM&#10;2zv/UZeHUkQI+wwVVCG0mZS+qMigH9uWOHoX6wyGKF0ptcN7hJtGTpJkJg3WHBcqbGlTUXHNb0ZB&#10;7q7+d999bw/p5bA77fQZZ3Kq1GjYr+cgAvXhP/xu/2gF0xReX+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7T5M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BC62CD8"/>
    <w:multiLevelType w:val="hybridMultilevel"/>
    <w:tmpl w:val="1416DAF4"/>
    <w:lvl w:ilvl="0" w:tplc="31F290D0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4"/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37F"/>
    <w:rsid w:val="000035C5"/>
    <w:rsid w:val="00060042"/>
    <w:rsid w:val="0008685D"/>
    <w:rsid w:val="00090860"/>
    <w:rsid w:val="00112FD7"/>
    <w:rsid w:val="00150ABD"/>
    <w:rsid w:val="001946FC"/>
    <w:rsid w:val="00222466"/>
    <w:rsid w:val="00247254"/>
    <w:rsid w:val="0024753C"/>
    <w:rsid w:val="00251E1A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E73F9"/>
    <w:rsid w:val="004E158A"/>
    <w:rsid w:val="00565C77"/>
    <w:rsid w:val="0056708E"/>
    <w:rsid w:val="005801E5"/>
    <w:rsid w:val="00590471"/>
    <w:rsid w:val="005D01FA"/>
    <w:rsid w:val="00653E17"/>
    <w:rsid w:val="00665F95"/>
    <w:rsid w:val="006A08E8"/>
    <w:rsid w:val="006D79A8"/>
    <w:rsid w:val="006D7FF4"/>
    <w:rsid w:val="0072353B"/>
    <w:rsid w:val="007263F9"/>
    <w:rsid w:val="007575B6"/>
    <w:rsid w:val="007721CF"/>
    <w:rsid w:val="007B3C81"/>
    <w:rsid w:val="007D67CA"/>
    <w:rsid w:val="007E668F"/>
    <w:rsid w:val="007F5B63"/>
    <w:rsid w:val="00803A0A"/>
    <w:rsid w:val="00846CB9"/>
    <w:rsid w:val="008566AA"/>
    <w:rsid w:val="008A1E6E"/>
    <w:rsid w:val="008C024F"/>
    <w:rsid w:val="008C2CFC"/>
    <w:rsid w:val="00912DC8"/>
    <w:rsid w:val="009475DC"/>
    <w:rsid w:val="00967B93"/>
    <w:rsid w:val="009B637F"/>
    <w:rsid w:val="009D090F"/>
    <w:rsid w:val="00A31464"/>
    <w:rsid w:val="00A31B16"/>
    <w:rsid w:val="00A33613"/>
    <w:rsid w:val="00A47A8D"/>
    <w:rsid w:val="00AC6C7E"/>
    <w:rsid w:val="00B4158A"/>
    <w:rsid w:val="00B6466C"/>
    <w:rsid w:val="00BB1B5D"/>
    <w:rsid w:val="00BC22C7"/>
    <w:rsid w:val="00BD195A"/>
    <w:rsid w:val="00C0297E"/>
    <w:rsid w:val="00C07240"/>
    <w:rsid w:val="00C14078"/>
    <w:rsid w:val="00CA16E3"/>
    <w:rsid w:val="00CE1E3D"/>
    <w:rsid w:val="00D0373F"/>
    <w:rsid w:val="00D053FA"/>
    <w:rsid w:val="00D94199"/>
    <w:rsid w:val="00DC3F0A"/>
    <w:rsid w:val="00E26AED"/>
    <w:rsid w:val="00E73AB8"/>
    <w:rsid w:val="00E90A60"/>
    <w:rsid w:val="00EC0A08"/>
    <w:rsid w:val="00ED47F7"/>
    <w:rsid w:val="00EE7E09"/>
    <w:rsid w:val="00F0223C"/>
    <w:rsid w:val="00F20161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uesto">
    <w:name w:val="Title"/>
    <w:basedOn w:val="Textoindependiente"/>
    <w:next w:val="Normal"/>
    <w:link w:val="Puest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PuestoCar">
    <w:name w:val="Puesto Car"/>
    <w:basedOn w:val="Fuentedeprrafopredeter"/>
    <w:link w:val="Puest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tion">
    <w:name w:val="Mention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C567A" w:themeColor="accent1"/>
        <w:bottom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72C7" w:themeColor="accent2"/>
        <w:bottom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D1D51" w:themeColor="accent3"/>
        <w:bottom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66666" w:themeColor="accent4"/>
        <w:bottom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3C76A6" w:themeColor="accent5"/>
        <w:bottom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1E44BC" w:themeColor="accent6"/>
        <w:bottom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">
    <w:name w:val="Hashtag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SmartHyperlink">
    <w:name w:val="Smart Hyperlink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Ind w:w="0" w:type="dxa"/>
      <w:tblBorders>
        <w:top w:val="single" w:sz="8" w:space="0" w:color="2C567A" w:themeColor="accent1"/>
        <w:bottom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Ind w:w="0" w:type="dxa"/>
      <w:tblBorders>
        <w:top w:val="single" w:sz="8" w:space="0" w:color="0072C7" w:themeColor="accent2"/>
        <w:bottom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Ind w:w="0" w:type="dxa"/>
      <w:tblBorders>
        <w:top w:val="single" w:sz="8" w:space="0" w:color="0D1D51" w:themeColor="accent3"/>
        <w:bottom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Ind w:w="0" w:type="dxa"/>
      <w:tblBorders>
        <w:top w:val="single" w:sz="8" w:space="0" w:color="666666" w:themeColor="accent4"/>
        <w:bottom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Ind w:w="0" w:type="dxa"/>
      <w:tblBorders>
        <w:top w:val="single" w:sz="8" w:space="0" w:color="3C76A6" w:themeColor="accent5"/>
        <w:bottom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Ind w:w="0" w:type="dxa"/>
      <w:tblBorders>
        <w:top w:val="single" w:sz="8" w:space="0" w:color="1E44BC" w:themeColor="accent6"/>
        <w:bottom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Ind w:w="0" w:type="dxa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Ind w:w="0" w:type="dxa"/>
      <w:tblBorders>
        <w:top w:val="single" w:sz="4" w:space="0" w:color="2C567A" w:themeColor="accent1"/>
        <w:bottom w:val="single" w:sz="4" w:space="0" w:color="2C567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Ind w:w="0" w:type="dxa"/>
      <w:tblBorders>
        <w:top w:val="single" w:sz="4" w:space="0" w:color="0072C7" w:themeColor="accent2"/>
        <w:bottom w:val="single" w:sz="4" w:space="0" w:color="0072C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Ind w:w="0" w:type="dxa"/>
      <w:tblBorders>
        <w:top w:val="single" w:sz="4" w:space="0" w:color="0D1D51" w:themeColor="accent3"/>
        <w:bottom w:val="single" w:sz="4" w:space="0" w:color="0D1D5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Ind w:w="0" w:type="dxa"/>
      <w:tblBorders>
        <w:top w:val="single" w:sz="4" w:space="0" w:color="666666" w:themeColor="accent4"/>
        <w:bottom w:val="single" w:sz="4" w:space="0" w:color="666666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Ind w:w="0" w:type="dxa"/>
      <w:tblBorders>
        <w:top w:val="single" w:sz="4" w:space="0" w:color="3C76A6" w:themeColor="accent5"/>
        <w:bottom w:val="single" w:sz="4" w:space="0" w:color="3C76A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Ind w:w="0" w:type="dxa"/>
      <w:tblBorders>
        <w:top w:val="single" w:sz="4" w:space="0" w:color="1E44BC" w:themeColor="accent6"/>
        <w:bottom w:val="single" w:sz="4" w:space="0" w:color="1E44BC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clara">
    <w:name w:val="Grid Table Light"/>
    <w:basedOn w:val="Tablanormal"/>
    <w:uiPriority w:val="40"/>
    <w:rsid w:val="00CA16E3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cuadrcula1clara">
    <w:name w:val="Grid Table 1 Light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Ind w:w="0" w:type="dxa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-nfasis1">
    <w:name w:val="Grid Table 2 Accent 1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2-nfasis2">
    <w:name w:val="Grid Table 2 Accent 2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2-nfasis3">
    <w:name w:val="Grid Table 2 Accent 3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2-nfasis4">
    <w:name w:val="Grid Table 2 Accent 4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2-nfasis5">
    <w:name w:val="Grid Table 2 Accent 5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2-nfasis6">
    <w:name w:val="Grid Table 2 Accent 6"/>
    <w:basedOn w:val="Tablanormal"/>
    <w:uiPriority w:val="47"/>
    <w:rsid w:val="00CA16E3"/>
    <w:tblPr>
      <w:tblStyleRowBandSize w:val="1"/>
      <w:tblStyleColBandSize w:val="1"/>
      <w:tblInd w:w="0" w:type="dxa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3-nfasis1">
    <w:name w:val="Grid Table 3 Accent 1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3-nfasis2">
    <w:name w:val="Grid Table 3 Accent 2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3-nfasis3">
    <w:name w:val="Grid Table 3 Accent 3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3-nfasis4">
    <w:name w:val="Grid Table 3 Accent 4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3-nfasis5">
    <w:name w:val="Grid Table 3 Accent 5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3-nfasis6">
    <w:name w:val="Grid Table 3 Accent 6"/>
    <w:basedOn w:val="Tablanormal"/>
    <w:uiPriority w:val="48"/>
    <w:rsid w:val="00CA16E3"/>
    <w:tblPr>
      <w:tblStyleRowBandSize w:val="1"/>
      <w:tblStyleColBandSize w:val="1"/>
      <w:tblInd w:w="0" w:type="dxa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-nfasis1">
    <w:name w:val="Grid Table 4 Accent 1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4-nfasis4">
    <w:name w:val="Grid Table 4 Accent 4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4-nfasis5">
    <w:name w:val="Grid Table 4 Accent 5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4-nfasis6">
    <w:name w:val="Grid Table 4 Accent 6"/>
    <w:basedOn w:val="Tablanormal"/>
    <w:uiPriority w:val="49"/>
    <w:rsid w:val="00CA16E3"/>
    <w:tblPr>
      <w:tblStyleRowBandSize w:val="1"/>
      <w:tblStyleColBandSize w:val="1"/>
      <w:tblInd w:w="0" w:type="dxa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5oscura">
    <w:name w:val="Grid Table 5 Dark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de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de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de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Ind w:w="0" w:type="dxa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Ind w:w="0" w:type="dxa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Ind w:w="0" w:type="dxa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Ind w:w="0" w:type="dxa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Ind w:w="0" w:type="dxa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Ind w:w="0" w:type="dxa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Ind w:w="0" w:type="dxa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Ind w:w="0" w:type="dxa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Ind w:w="0" w:type="dxa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Ind w:w="0" w:type="dxa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Ind w:w="0" w:type="dxa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Ind w:w="0" w:type="dxa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semiHidden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38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a%20lacer\AppData\Roaming\Microsoft\Plantillas\Curr&#237;culum%20v&#237;tae%20con%20esferas%20azu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66FB9909BBB4B27800D093126C6C5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1652B1-C815-4C00-B10A-88D71B77B106}"/>
      </w:docPartPr>
      <w:docPartBody>
        <w:p w:rsidR="003126E1" w:rsidRDefault="00693D50">
          <w:pPr>
            <w:pStyle w:val="166FB9909BBB4B27800D093126C6C55C"/>
          </w:pPr>
          <w:r w:rsidRPr="00AC6C7E">
            <w:rPr>
              <w:lang w:bidi="es-ES"/>
            </w:rPr>
            <w:t>Experiencia</w:t>
          </w:r>
        </w:p>
      </w:docPartBody>
    </w:docPart>
    <w:docPart>
      <w:docPartPr>
        <w:name w:val="F50BD6B465874FA8995EF23A585E8C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66ADEB-51F4-4592-B269-D1DEE1F609BF}"/>
      </w:docPartPr>
      <w:docPartBody>
        <w:p w:rsidR="003126E1" w:rsidRDefault="00693D50">
          <w:pPr>
            <w:pStyle w:val="F50BD6B465874FA8995EF23A585E8CB3"/>
          </w:pPr>
          <w:r w:rsidRPr="00F20161">
            <w:t>Formación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D50"/>
    <w:rsid w:val="00172E90"/>
    <w:rsid w:val="003126E1"/>
    <w:rsid w:val="0069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39F5C44E7E042F7BDF4A33E392A9ABC">
    <w:name w:val="839F5C44E7E042F7BDF4A33E392A9ABC"/>
  </w:style>
  <w:style w:type="paragraph" w:customStyle="1" w:styleId="370F67D7E8284242AB9C01E196DB5734">
    <w:name w:val="370F67D7E8284242AB9C01E196DB5734"/>
  </w:style>
  <w:style w:type="paragraph" w:customStyle="1" w:styleId="166FB9909BBB4B27800D093126C6C55C">
    <w:name w:val="166FB9909BBB4B27800D093126C6C55C"/>
  </w:style>
  <w:style w:type="paragraph" w:customStyle="1" w:styleId="0471DFF7C02748559752D383AE2979B5">
    <w:name w:val="0471DFF7C02748559752D383AE2979B5"/>
  </w:style>
  <w:style w:type="paragraph" w:customStyle="1" w:styleId="CECDC6BF6C4541329323B12B7CB1B042">
    <w:name w:val="CECDC6BF6C4541329323B12B7CB1B042"/>
  </w:style>
  <w:style w:type="paragraph" w:customStyle="1" w:styleId="043F473C132349E69C478E737A40ABCA">
    <w:name w:val="043F473C132349E69C478E737A40ABCA"/>
  </w:style>
  <w:style w:type="paragraph" w:customStyle="1" w:styleId="87A27BF86EBD47209217515FC5DBCB84">
    <w:name w:val="87A27BF86EBD47209217515FC5DBCB84"/>
  </w:style>
  <w:style w:type="paragraph" w:customStyle="1" w:styleId="E345851491B64DFB813B74085E2E2322">
    <w:name w:val="E345851491B64DFB813B74085E2E2322"/>
  </w:style>
  <w:style w:type="paragraph" w:customStyle="1" w:styleId="CDF1576D675842F1861CF3250E676F87">
    <w:name w:val="CDF1576D675842F1861CF3250E676F87"/>
  </w:style>
  <w:style w:type="paragraph" w:customStyle="1" w:styleId="5BCC7BF032D14FCC8CBC1FE23DB101E9">
    <w:name w:val="5BCC7BF032D14FCC8CBC1FE23DB101E9"/>
  </w:style>
  <w:style w:type="paragraph" w:customStyle="1" w:styleId="0B3E9A47EB93438485BEFDC09E5C9684">
    <w:name w:val="0B3E9A47EB93438485BEFDC09E5C9684"/>
  </w:style>
  <w:style w:type="paragraph" w:customStyle="1" w:styleId="176B0C01F4514B48B1FBD3D71E6D8901">
    <w:name w:val="176B0C01F4514B48B1FBD3D71E6D8901"/>
  </w:style>
  <w:style w:type="paragraph" w:customStyle="1" w:styleId="432964A16E5B4C62B9907C7D47FE566E">
    <w:name w:val="432964A16E5B4C62B9907C7D47FE566E"/>
  </w:style>
  <w:style w:type="paragraph" w:customStyle="1" w:styleId="4F40F7BAAD2E4AC198D74CF36C51D70B">
    <w:name w:val="4F40F7BAAD2E4AC198D74CF36C51D70B"/>
  </w:style>
  <w:style w:type="paragraph" w:customStyle="1" w:styleId="9FA81E18484A437B92F8D208C854A4BE">
    <w:name w:val="9FA81E18484A437B92F8D208C854A4BE"/>
  </w:style>
  <w:style w:type="paragraph" w:customStyle="1" w:styleId="B89D32D2F0DC42B3B21DAB7EF18459FB">
    <w:name w:val="B89D32D2F0DC42B3B21DAB7EF18459FB"/>
  </w:style>
  <w:style w:type="paragraph" w:customStyle="1" w:styleId="69874175930F4581A151E9EF71239393">
    <w:name w:val="69874175930F4581A151E9EF71239393"/>
  </w:style>
  <w:style w:type="paragraph" w:customStyle="1" w:styleId="A166845FBF614BD9B9FF6F06DF284809">
    <w:name w:val="A166845FBF614BD9B9FF6F06DF284809"/>
  </w:style>
  <w:style w:type="paragraph" w:customStyle="1" w:styleId="6E167D15060D4022BCAF21DF137EFA31">
    <w:name w:val="6E167D15060D4022BCAF21DF137EFA31"/>
  </w:style>
  <w:style w:type="paragraph" w:customStyle="1" w:styleId="F50BD6B465874FA8995EF23A585E8CB3">
    <w:name w:val="F50BD6B465874FA8995EF23A585E8CB3"/>
  </w:style>
  <w:style w:type="paragraph" w:customStyle="1" w:styleId="3882E109251C4ACCB55B5ABB09F74637">
    <w:name w:val="3882E109251C4ACCB55B5ABB09F74637"/>
  </w:style>
  <w:style w:type="paragraph" w:customStyle="1" w:styleId="F7E8CC8DD71045E185FDD9E7AEB9D58C">
    <w:name w:val="F7E8CC8DD71045E185FDD9E7AEB9D58C"/>
  </w:style>
  <w:style w:type="paragraph" w:customStyle="1" w:styleId="812E552B682B401188FFC5C89ED8CA43">
    <w:name w:val="812E552B682B401188FFC5C89ED8CA43"/>
  </w:style>
  <w:style w:type="paragraph" w:customStyle="1" w:styleId="464E0508274F4AB384D7D0D532600968">
    <w:name w:val="464E0508274F4AB384D7D0D532600968"/>
  </w:style>
  <w:style w:type="paragraph" w:customStyle="1" w:styleId="11BCC0B43FD84A7DA4025BB411594CDD">
    <w:name w:val="11BCC0B43FD84A7DA4025BB411594CDD"/>
  </w:style>
  <w:style w:type="paragraph" w:customStyle="1" w:styleId="B06E7F252F66420C9BE28CE20E69D2EB">
    <w:name w:val="B06E7F252F66420C9BE28CE20E69D2EB"/>
  </w:style>
  <w:style w:type="paragraph" w:customStyle="1" w:styleId="E5E22FBD37A8449492B083055F855CBC">
    <w:name w:val="E5E22FBD37A8449492B083055F855CBC"/>
  </w:style>
  <w:style w:type="paragraph" w:customStyle="1" w:styleId="C0A23FB87F4C4CECB795237AB539867C">
    <w:name w:val="C0A23FB87F4C4CECB795237AB539867C"/>
  </w:style>
  <w:style w:type="paragraph" w:customStyle="1" w:styleId="25D8B23E39EC472188C0D51A3D923983">
    <w:name w:val="25D8B23E39EC472188C0D51A3D923983"/>
  </w:style>
  <w:style w:type="paragraph" w:customStyle="1" w:styleId="239FA4FEED8A4B1EA36071163139E32C">
    <w:name w:val="239FA4FEED8A4B1EA36071163139E32C"/>
  </w:style>
  <w:style w:type="paragraph" w:customStyle="1" w:styleId="828BDF4BE1984EBE97B860A00428CC1B">
    <w:name w:val="828BDF4BE1984EBE97B860A00428CC1B"/>
  </w:style>
  <w:style w:type="paragraph" w:customStyle="1" w:styleId="590E694F5860473EB95A129A1E5421FD">
    <w:name w:val="590E694F5860473EB95A129A1E5421FD"/>
  </w:style>
  <w:style w:type="paragraph" w:customStyle="1" w:styleId="491D68159A4841B284F636D60A17E8DE">
    <w:name w:val="491D68159A4841B284F636D60A17E8DE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  <w:style w:type="paragraph" w:customStyle="1" w:styleId="82989898A82F40B7B4EC9FCFF06D6D92">
    <w:name w:val="82989898A82F40B7B4EC9FCFF06D6D9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</Template>
  <TotalTime>0</TotalTime>
  <Pages>1</Pages>
  <Words>361</Words>
  <Characters>1989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2020-06-30T15:51:00Z</dcterms:created>
  <dcterms:modified xsi:type="dcterms:W3CDTF">2020-07-01T16:31:00Z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