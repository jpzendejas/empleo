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D3E1B" w:rsidRDefault="00F46578" w:rsidP="00024E60">
      <w:pPr>
        <w:pStyle w:val="Ttulo"/>
        <w:jc w:val="both"/>
        <w:rPr>
          <w:color w:val="auto"/>
        </w:rPr>
      </w:pPr>
      <w:r w:rsidRPr="000D3E1B">
        <w:rPr>
          <w:color w:val="auto"/>
        </w:rPr>
        <w:t>Edgar Omar Marín Cisneros</w:t>
      </w:r>
    </w:p>
    <w:p w:rsidR="00992783" w:rsidRPr="003B1619" w:rsidRDefault="00F46578" w:rsidP="003B1619">
      <w:pPr>
        <w:spacing w:line="360" w:lineRule="auto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Faja de Oro 301 – A, Col. San Gonzalo, Salamanca </w:t>
      </w:r>
      <w:proofErr w:type="spellStart"/>
      <w:r w:rsidRPr="003B1619">
        <w:rPr>
          <w:rFonts w:ascii="Arial" w:hAnsi="Arial" w:cs="Arial"/>
          <w:color w:val="auto"/>
        </w:rPr>
        <w:t>Gto</w:t>
      </w:r>
      <w:proofErr w:type="spellEnd"/>
      <w:r w:rsidRPr="003B1619">
        <w:rPr>
          <w:rFonts w:ascii="Arial" w:hAnsi="Arial" w:cs="Arial"/>
          <w:color w:val="auto"/>
        </w:rPr>
        <w:t xml:space="preserve">. </w:t>
      </w:r>
    </w:p>
    <w:p w:rsidR="00141A4C" w:rsidRPr="003B1619" w:rsidRDefault="00F46578" w:rsidP="003B1619">
      <w:pPr>
        <w:spacing w:line="360" w:lineRule="auto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C.P. 36740</w:t>
      </w:r>
      <w:r w:rsidR="00141A4C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4641187149</w:t>
      </w:r>
      <w:r w:rsidR="00141A4C" w:rsidRPr="003B1619">
        <w:rPr>
          <w:rFonts w:ascii="Arial" w:hAnsi="Arial" w:cs="Arial"/>
          <w:color w:val="auto"/>
          <w:lang w:bidi="es-ES"/>
        </w:rPr>
        <w:t> </w:t>
      </w:r>
      <w:r w:rsidR="009B5136">
        <w:rPr>
          <w:rFonts w:ascii="Arial" w:hAnsi="Arial" w:cs="Arial"/>
          <w:color w:val="auto"/>
          <w:lang w:bidi="es-ES"/>
        </w:rPr>
        <w:t xml:space="preserve">– 4646474075 </w:t>
      </w:r>
      <w:r w:rsidR="00141A4C" w:rsidRPr="003B1619">
        <w:rPr>
          <w:rFonts w:ascii="Arial" w:hAnsi="Arial" w:cs="Arial"/>
          <w:color w:val="auto"/>
          <w:lang w:bidi="es-ES"/>
        </w:rPr>
        <w:t>| </w:t>
      </w:r>
      <w:r w:rsidR="003B1619" w:rsidRPr="003B1619">
        <w:rPr>
          <w:rFonts w:ascii="Arial" w:hAnsi="Arial" w:cs="Arial"/>
          <w:color w:val="auto"/>
        </w:rPr>
        <w:t>edgaromarmarin5@gmail.com</w:t>
      </w:r>
    </w:p>
    <w:sdt>
      <w:sdtPr>
        <w:rPr>
          <w:rFonts w:ascii="Arial" w:hAnsi="Arial" w:cs="Arial"/>
          <w:color w:val="auto"/>
        </w:rPr>
        <w:alias w:val="Educación:"/>
        <w:tag w:val="Educación:"/>
        <w:id w:val="807127995"/>
        <w:placeholder>
          <w:docPart w:val="CE56C1A5B5204EBA86A614F48814F608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Educación</w:t>
          </w:r>
        </w:p>
      </w:sdtContent>
    </w:sdt>
    <w:p w:rsidR="006270A9" w:rsidRPr="003B1619" w:rsidRDefault="00F46578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instituto tecnologico superior de irapuato</w:t>
      </w:r>
    </w:p>
    <w:p w:rsidR="006270A9" w:rsidRPr="003B1619" w:rsidRDefault="00F46578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  <w:lang w:bidi="es-ES"/>
        </w:rPr>
        <w:t>Ingeniería en Sistemas Computacionales</w:t>
      </w:r>
      <w:r w:rsidR="00A30CC6">
        <w:rPr>
          <w:rFonts w:ascii="Arial" w:hAnsi="Arial" w:cs="Arial"/>
          <w:color w:val="auto"/>
          <w:lang w:bidi="es-ES"/>
        </w:rPr>
        <w:t xml:space="preserve"> (trunca)</w:t>
      </w:r>
    </w:p>
    <w:sdt>
      <w:sdtPr>
        <w:rPr>
          <w:rFonts w:ascii="Arial" w:hAnsi="Arial" w:cs="Arial"/>
          <w:color w:val="auto"/>
        </w:rPr>
        <w:alias w:val="Aptitudes y habilidades:"/>
        <w:tag w:val="Aptitudes y habilidades:"/>
        <w:id w:val="458624136"/>
        <w:placeholder>
          <w:docPart w:val="8705A834138C4E838B834C546C7C8C5A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Aptitudes y habilidades</w:t>
          </w:r>
        </w:p>
      </w:sdtContent>
    </w:sdt>
    <w:p w:rsidR="006270A9" w:rsidRPr="003B1619" w:rsidRDefault="00024E60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mantenimiento de equipo de computo</w:t>
      </w:r>
    </w:p>
    <w:p w:rsidR="006270A9" w:rsidRPr="003B1619" w:rsidRDefault="00024E60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Habilidad para reparar y proporcionar mantenimiento preventivo y correctivo a equipo de cómputo. Instalación y configuración de Sistemas Operativos, programas y aplicaciones. Instalación y configuración de impresoras y escáneres.</w:t>
      </w:r>
    </w:p>
    <w:p w:rsidR="006270A9" w:rsidRPr="003B1619" w:rsidRDefault="001E291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docente</w:t>
      </w:r>
    </w:p>
    <w:p w:rsidR="006270A9" w:rsidRPr="003B1619" w:rsidRDefault="001E291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Experiencia como profesor de programación</w:t>
      </w:r>
      <w:r w:rsidR="00992783" w:rsidRPr="003B1619">
        <w:rPr>
          <w:rFonts w:ascii="Arial" w:hAnsi="Arial" w:cs="Arial"/>
          <w:color w:val="auto"/>
        </w:rPr>
        <w:t xml:space="preserve"> (C++, Visual Basic .Net, C#, Java)</w:t>
      </w:r>
      <w:r w:rsidRPr="003B1619">
        <w:rPr>
          <w:rFonts w:ascii="Arial" w:hAnsi="Arial" w:cs="Arial"/>
          <w:color w:val="auto"/>
        </w:rPr>
        <w:t>, bases de datos</w:t>
      </w:r>
      <w:r w:rsidR="00992783" w:rsidRPr="003B1619">
        <w:rPr>
          <w:rFonts w:ascii="Arial" w:hAnsi="Arial" w:cs="Arial"/>
          <w:color w:val="auto"/>
        </w:rPr>
        <w:t xml:space="preserve"> (Microsoft Access)</w:t>
      </w:r>
      <w:r w:rsidRPr="003B1619">
        <w:rPr>
          <w:rFonts w:ascii="Arial" w:hAnsi="Arial" w:cs="Arial"/>
          <w:color w:val="auto"/>
        </w:rPr>
        <w:t>, redes, administración, cursos de ofimática, diseño digital (CorelDraw), animación (</w:t>
      </w:r>
      <w:r w:rsidR="002B59DD" w:rsidRPr="003B1619">
        <w:rPr>
          <w:rFonts w:ascii="Arial" w:hAnsi="Arial" w:cs="Arial"/>
          <w:color w:val="auto"/>
        </w:rPr>
        <w:t>Ad</w:t>
      </w:r>
      <w:r w:rsidRPr="003B1619">
        <w:rPr>
          <w:rFonts w:ascii="Arial" w:hAnsi="Arial" w:cs="Arial"/>
          <w:color w:val="auto"/>
        </w:rPr>
        <w:t>obe Flash).</w:t>
      </w:r>
    </w:p>
    <w:p w:rsidR="006270A9" w:rsidRPr="003B1619" w:rsidRDefault="001E291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instalacion de redes</w:t>
      </w:r>
    </w:p>
    <w:p w:rsidR="006270A9" w:rsidRPr="003B1619" w:rsidRDefault="001E291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Instalación y configuración de </w:t>
      </w:r>
      <w:r w:rsidR="00992783" w:rsidRPr="003B1619">
        <w:rPr>
          <w:rFonts w:ascii="Arial" w:hAnsi="Arial" w:cs="Arial"/>
          <w:color w:val="auto"/>
        </w:rPr>
        <w:t>redes locales</w:t>
      </w:r>
      <w:r w:rsidR="001A6F7E" w:rsidRPr="003B1619">
        <w:rPr>
          <w:rFonts w:ascii="Arial" w:hAnsi="Arial" w:cs="Arial"/>
          <w:color w:val="auto"/>
        </w:rPr>
        <w:t>.</w:t>
      </w:r>
    </w:p>
    <w:p w:rsidR="00B12912" w:rsidRPr="003B1619" w:rsidRDefault="00B12912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programacion</w:t>
      </w:r>
    </w:p>
    <w:p w:rsidR="00B12912" w:rsidRPr="003B1619" w:rsidRDefault="00B12912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Experiencia en programación de aplicaciones y módulos de sistemas ERP</w:t>
      </w:r>
      <w:r w:rsidR="00992783" w:rsidRPr="003B1619">
        <w:rPr>
          <w:rFonts w:ascii="Arial" w:hAnsi="Arial" w:cs="Arial"/>
          <w:color w:val="auto"/>
        </w:rPr>
        <w:t xml:space="preserve"> (</w:t>
      </w:r>
      <w:proofErr w:type="spellStart"/>
      <w:r w:rsidR="00992783" w:rsidRPr="003B1619">
        <w:rPr>
          <w:rFonts w:ascii="Arial" w:hAnsi="Arial" w:cs="Arial"/>
          <w:color w:val="auto"/>
        </w:rPr>
        <w:t>Creswin</w:t>
      </w:r>
      <w:proofErr w:type="spellEnd"/>
      <w:r w:rsidR="00992783" w:rsidRPr="003B1619">
        <w:rPr>
          <w:rFonts w:ascii="Arial" w:hAnsi="Arial" w:cs="Arial"/>
          <w:color w:val="auto"/>
        </w:rPr>
        <w:t xml:space="preserve"> ERP)</w:t>
      </w:r>
      <w:r w:rsidRPr="003B1619">
        <w:rPr>
          <w:rFonts w:ascii="Arial" w:hAnsi="Arial" w:cs="Arial"/>
          <w:color w:val="auto"/>
        </w:rPr>
        <w:t>. Conocimiento</w:t>
      </w:r>
      <w:r w:rsidR="00B143B4">
        <w:rPr>
          <w:rFonts w:ascii="Arial" w:hAnsi="Arial" w:cs="Arial"/>
          <w:color w:val="auto"/>
        </w:rPr>
        <w:t>s generales</w:t>
      </w:r>
      <w:r w:rsidRPr="003B1619">
        <w:rPr>
          <w:rFonts w:ascii="Arial" w:hAnsi="Arial" w:cs="Arial"/>
          <w:color w:val="auto"/>
        </w:rPr>
        <w:t xml:space="preserve"> en lenguajes de programación C/C++, C#, Visual Basic .Net, Java y </w:t>
      </w:r>
      <w:proofErr w:type="spellStart"/>
      <w:r w:rsidRPr="003B1619">
        <w:rPr>
          <w:rFonts w:ascii="Arial" w:hAnsi="Arial" w:cs="Arial"/>
          <w:color w:val="auto"/>
        </w:rPr>
        <w:t>Clipper</w:t>
      </w:r>
      <w:proofErr w:type="spellEnd"/>
      <w:r w:rsidRPr="003B1619">
        <w:rPr>
          <w:rFonts w:ascii="Arial" w:hAnsi="Arial" w:cs="Arial"/>
          <w:color w:val="auto"/>
        </w:rPr>
        <w:t>/</w:t>
      </w:r>
      <w:proofErr w:type="spellStart"/>
      <w:r w:rsidRPr="003B1619">
        <w:rPr>
          <w:rFonts w:ascii="Arial" w:hAnsi="Arial" w:cs="Arial"/>
          <w:color w:val="auto"/>
        </w:rPr>
        <w:t>FiveWin</w:t>
      </w:r>
      <w:proofErr w:type="spellEnd"/>
    </w:p>
    <w:sdt>
      <w:sdtPr>
        <w:rPr>
          <w:rFonts w:ascii="Arial" w:hAnsi="Arial" w:cs="Arial"/>
          <w:color w:val="auto"/>
        </w:rPr>
        <w:alias w:val="Experiencia:"/>
        <w:tag w:val="Experiencia:"/>
        <w:id w:val="171684534"/>
        <w:placeholder>
          <w:docPart w:val="5166E728493F40FCB4A0BBFBF0955BD1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Experiencia</w:t>
          </w:r>
        </w:p>
      </w:sdtContent>
    </w:sdt>
    <w:p w:rsidR="006270A9" w:rsidRPr="003B1619" w:rsidRDefault="001A6F7E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programador</w:t>
      </w:r>
      <w:r w:rsidR="009D5933" w:rsidRPr="003B1619">
        <w:rPr>
          <w:rFonts w:ascii="Arial" w:hAnsi="Arial" w:cs="Arial"/>
          <w:color w:val="auto"/>
          <w:lang w:bidi="es-ES"/>
        </w:rPr>
        <w:t> </w:t>
      </w:r>
      <w:r w:rsidR="00F05277" w:rsidRPr="003B1619">
        <w:rPr>
          <w:rFonts w:ascii="Arial" w:hAnsi="Arial" w:cs="Arial"/>
          <w:color w:val="auto"/>
          <w:lang w:bidi="es-ES"/>
        </w:rPr>
        <w:t xml:space="preserve">y consultor </w:t>
      </w:r>
      <w:r w:rsidR="009D5933" w:rsidRPr="003B1619">
        <w:rPr>
          <w:rFonts w:ascii="Arial" w:hAnsi="Arial" w:cs="Arial"/>
          <w:color w:val="auto"/>
          <w:lang w:bidi="es-ES"/>
        </w:rPr>
        <w:t>| </w:t>
      </w:r>
      <w:r w:rsidRPr="003B1619">
        <w:rPr>
          <w:rFonts w:ascii="Arial" w:hAnsi="Arial" w:cs="Arial"/>
          <w:color w:val="auto"/>
        </w:rPr>
        <w:t>quantum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200</w:t>
      </w:r>
      <w:r w:rsidR="00992783" w:rsidRPr="003B1619">
        <w:rPr>
          <w:rFonts w:ascii="Arial" w:hAnsi="Arial" w:cs="Arial"/>
          <w:color w:val="auto"/>
        </w:rPr>
        <w:t>6</w:t>
      </w:r>
      <w:r w:rsidRPr="003B1619">
        <w:rPr>
          <w:rFonts w:ascii="Arial" w:hAnsi="Arial" w:cs="Arial"/>
          <w:color w:val="auto"/>
        </w:rPr>
        <w:t xml:space="preserve"> - 2007</w:t>
      </w:r>
    </w:p>
    <w:p w:rsidR="006270A9" w:rsidRPr="003B1619" w:rsidRDefault="00F0527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Desarrollo, configuración, implementación</w:t>
      </w:r>
      <w:r w:rsidR="0011070F" w:rsidRPr="003B1619">
        <w:rPr>
          <w:rFonts w:ascii="Arial" w:hAnsi="Arial" w:cs="Arial"/>
          <w:color w:val="auto"/>
        </w:rPr>
        <w:t xml:space="preserve"> y mantenimiento del Sistema </w:t>
      </w:r>
      <w:proofErr w:type="spellStart"/>
      <w:r w:rsidR="0011070F" w:rsidRPr="003B1619">
        <w:rPr>
          <w:rFonts w:ascii="Arial" w:hAnsi="Arial" w:cs="Arial"/>
          <w:color w:val="auto"/>
        </w:rPr>
        <w:t>Creswin</w:t>
      </w:r>
      <w:proofErr w:type="spellEnd"/>
      <w:r w:rsidR="0011070F" w:rsidRPr="003B1619">
        <w:rPr>
          <w:rFonts w:ascii="Arial" w:hAnsi="Arial" w:cs="Arial"/>
          <w:color w:val="auto"/>
        </w:rPr>
        <w:t xml:space="preserve"> ERP</w:t>
      </w:r>
      <w:r w:rsidRPr="003B1619">
        <w:rPr>
          <w:rFonts w:ascii="Arial" w:hAnsi="Arial" w:cs="Arial"/>
          <w:color w:val="auto"/>
        </w:rPr>
        <w:t xml:space="preserve">. </w:t>
      </w:r>
    </w:p>
    <w:p w:rsidR="006270A9" w:rsidRPr="003B1619" w:rsidRDefault="00F0527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tecnico de mantenimiento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versus pc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2007 - 2009</w:t>
      </w:r>
    </w:p>
    <w:p w:rsidR="001B29CF" w:rsidRPr="003B1619" w:rsidRDefault="00F0527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Servicio de reparación y </w:t>
      </w:r>
      <w:r w:rsidR="002B59DD" w:rsidRPr="003B1619">
        <w:rPr>
          <w:rFonts w:ascii="Arial" w:hAnsi="Arial" w:cs="Arial"/>
          <w:color w:val="auto"/>
        </w:rPr>
        <w:t>mantenimiento de equipo de cómputo. Instalación y configuración de equipo de cómputo y servidores para trabajo en ambiente de red.</w:t>
      </w:r>
      <w:r w:rsidR="000D3E1B" w:rsidRPr="003B1619">
        <w:rPr>
          <w:rFonts w:ascii="Arial" w:hAnsi="Arial" w:cs="Arial"/>
          <w:color w:val="auto"/>
        </w:rPr>
        <w:t xml:space="preserve"> Instalación y configuración de sistema operativo, programas y aplicaciones. Impartición de cursos de Ofimática.</w:t>
      </w:r>
    </w:p>
    <w:p w:rsidR="002B59DD" w:rsidRPr="003B1619" w:rsidRDefault="00174AC2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ENCARGADO DE CENTRO DE COMPUTO</w:t>
      </w:r>
      <w:r w:rsidR="003B1619" w:rsidRPr="003B1619">
        <w:rPr>
          <w:rFonts w:ascii="Arial" w:hAnsi="Arial" w:cs="Arial"/>
          <w:color w:val="auto"/>
        </w:rPr>
        <w:t xml:space="preserve"> Y</w:t>
      </w:r>
      <w:r w:rsidR="00BA2014" w:rsidRPr="003B1619">
        <w:rPr>
          <w:rFonts w:ascii="Arial" w:hAnsi="Arial" w:cs="Arial"/>
          <w:color w:val="auto"/>
        </w:rPr>
        <w:t xml:space="preserve"> docente </w:t>
      </w:r>
      <w:r w:rsidR="002B59DD" w:rsidRPr="003B1619">
        <w:rPr>
          <w:rFonts w:ascii="Arial" w:hAnsi="Arial" w:cs="Arial"/>
          <w:color w:val="auto"/>
          <w:lang w:bidi="es-ES"/>
        </w:rPr>
        <w:t>| </w:t>
      </w:r>
      <w:r w:rsidR="002B59DD" w:rsidRPr="003B1619">
        <w:rPr>
          <w:rFonts w:ascii="Arial" w:hAnsi="Arial" w:cs="Arial"/>
          <w:color w:val="auto"/>
        </w:rPr>
        <w:t>instituto tecnologico de superacion integral</w:t>
      </w:r>
      <w:r w:rsidR="002B59DD" w:rsidRPr="003B1619">
        <w:rPr>
          <w:rFonts w:ascii="Arial" w:hAnsi="Arial" w:cs="Arial"/>
          <w:color w:val="auto"/>
          <w:lang w:bidi="es-ES"/>
        </w:rPr>
        <w:t> | </w:t>
      </w:r>
      <w:r w:rsidR="002B59DD" w:rsidRPr="003B1619">
        <w:rPr>
          <w:rFonts w:ascii="Arial" w:hAnsi="Arial" w:cs="Arial"/>
          <w:color w:val="auto"/>
        </w:rPr>
        <w:t xml:space="preserve">2009 - </w:t>
      </w:r>
      <w:r w:rsidR="00F736DC" w:rsidRPr="003B1619">
        <w:rPr>
          <w:rFonts w:ascii="Arial" w:hAnsi="Arial" w:cs="Arial"/>
          <w:color w:val="auto"/>
        </w:rPr>
        <w:t>2020</w:t>
      </w:r>
    </w:p>
    <w:p w:rsidR="00F736DC" w:rsidRDefault="000D3E1B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Técnico</w:t>
      </w:r>
      <w:r w:rsidR="003C67CE" w:rsidRPr="003B1619">
        <w:rPr>
          <w:rFonts w:ascii="Arial" w:hAnsi="Arial" w:cs="Arial"/>
          <w:color w:val="auto"/>
        </w:rPr>
        <w:t xml:space="preserve"> de soporte y mantenimiento del equipo de cómputo. Instalación y configuración de sistema operativo, programas y aplicaciones. Instalación y configuración de impresoras</w:t>
      </w:r>
      <w:r w:rsidRPr="003B1619">
        <w:rPr>
          <w:rFonts w:ascii="Arial" w:hAnsi="Arial" w:cs="Arial"/>
          <w:color w:val="auto"/>
        </w:rPr>
        <w:t>.</w:t>
      </w:r>
      <w:r w:rsidR="00B12912" w:rsidRPr="003B1619">
        <w:rPr>
          <w:rFonts w:ascii="Arial" w:hAnsi="Arial" w:cs="Arial"/>
          <w:color w:val="auto"/>
        </w:rPr>
        <w:t xml:space="preserve"> </w:t>
      </w:r>
    </w:p>
    <w:p w:rsidR="004B2A32" w:rsidRPr="004B2A32" w:rsidRDefault="00FB0FFB" w:rsidP="00A30CC6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Encargado del Centro de Computo.</w:t>
      </w:r>
      <w:r w:rsidR="004B2A32">
        <w:rPr>
          <w:rFonts w:ascii="Arial" w:hAnsi="Arial" w:cs="Arial"/>
          <w:color w:val="auto"/>
        </w:rPr>
        <w:t xml:space="preserve"> </w:t>
      </w:r>
      <w:r w:rsidR="004B2A32" w:rsidRPr="004B2A32">
        <w:rPr>
          <w:rFonts w:ascii="Arial" w:hAnsi="Arial" w:cs="Arial"/>
          <w:color w:val="auto"/>
        </w:rPr>
        <w:t>Supervisión del uso correcto de los recursos del centro de cómputo. Supervisión de las clases conforme a los lineamientos de la institución</w:t>
      </w:r>
      <w:r w:rsidR="00390E3A">
        <w:rPr>
          <w:rFonts w:ascii="Arial" w:hAnsi="Arial" w:cs="Arial"/>
          <w:color w:val="auto"/>
        </w:rPr>
        <w:t xml:space="preserve"> y del C</w:t>
      </w:r>
      <w:bookmarkStart w:id="0" w:name="_GoBack"/>
      <w:bookmarkEnd w:id="0"/>
      <w:r w:rsidR="00390E3A">
        <w:rPr>
          <w:rFonts w:ascii="Arial" w:hAnsi="Arial" w:cs="Arial"/>
          <w:color w:val="auto"/>
        </w:rPr>
        <w:t>entro de Cómputo</w:t>
      </w:r>
      <w:r w:rsidR="004B2A32" w:rsidRPr="004B2A32">
        <w:rPr>
          <w:rFonts w:ascii="Arial" w:hAnsi="Arial" w:cs="Arial"/>
          <w:color w:val="auto"/>
        </w:rPr>
        <w:t>.</w:t>
      </w:r>
    </w:p>
    <w:p w:rsidR="00992783" w:rsidRPr="003B1619" w:rsidRDefault="00992783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Docente del bachillerato técnico de Computación y Sistemas de Administración en las materias de </w:t>
      </w:r>
      <w:r w:rsidR="00825972">
        <w:rPr>
          <w:rFonts w:ascii="Arial" w:hAnsi="Arial" w:cs="Arial"/>
          <w:color w:val="auto"/>
        </w:rPr>
        <w:t xml:space="preserve">Informática (Microsoft Word, PowerPoint, Excel), </w:t>
      </w:r>
      <w:r w:rsidR="0099265B" w:rsidRPr="003B1619">
        <w:rPr>
          <w:rFonts w:ascii="Arial" w:hAnsi="Arial" w:cs="Arial"/>
          <w:color w:val="auto"/>
        </w:rPr>
        <w:t>Laboratorio de Cómputo I (</w:t>
      </w:r>
      <w:r w:rsidR="002B78C1" w:rsidRPr="003B1619">
        <w:rPr>
          <w:rFonts w:ascii="Arial" w:hAnsi="Arial" w:cs="Arial"/>
          <w:color w:val="auto"/>
        </w:rPr>
        <w:t>Flash</w:t>
      </w:r>
      <w:r w:rsidR="0099265B" w:rsidRPr="003B1619">
        <w:rPr>
          <w:rFonts w:ascii="Arial" w:hAnsi="Arial" w:cs="Arial"/>
          <w:color w:val="auto"/>
        </w:rPr>
        <w:t>)</w:t>
      </w:r>
      <w:r w:rsidR="002B78C1" w:rsidRPr="003B1619">
        <w:rPr>
          <w:rFonts w:ascii="Arial" w:hAnsi="Arial" w:cs="Arial"/>
          <w:color w:val="auto"/>
        </w:rPr>
        <w:t>, Laboratorio de Cómputo II (HTML)</w:t>
      </w:r>
      <w:r w:rsidR="00437248" w:rsidRPr="003B1619">
        <w:rPr>
          <w:rFonts w:ascii="Arial" w:hAnsi="Arial" w:cs="Arial"/>
          <w:color w:val="auto"/>
        </w:rPr>
        <w:t>, Paquetes de Diseño Publicitario (CorelDraw)</w:t>
      </w:r>
      <w:r w:rsidR="003B1619" w:rsidRPr="003B1619">
        <w:rPr>
          <w:rFonts w:ascii="Arial" w:hAnsi="Arial" w:cs="Arial"/>
          <w:color w:val="auto"/>
        </w:rPr>
        <w:t>.</w:t>
      </w:r>
    </w:p>
    <w:sectPr w:rsidR="00992783" w:rsidRPr="003B1619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734" w:rsidRDefault="00D77734">
      <w:pPr>
        <w:spacing w:after="0"/>
      </w:pPr>
      <w:r>
        <w:separator/>
      </w:r>
    </w:p>
  </w:endnote>
  <w:endnote w:type="continuationSeparator" w:id="0">
    <w:p w:rsidR="00D77734" w:rsidRDefault="00D77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90E3A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734" w:rsidRDefault="00D77734">
      <w:pPr>
        <w:spacing w:after="0"/>
      </w:pPr>
      <w:r>
        <w:separator/>
      </w:r>
    </w:p>
  </w:footnote>
  <w:footnote w:type="continuationSeparator" w:id="0">
    <w:p w:rsidR="00D77734" w:rsidRDefault="00D777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78"/>
    <w:rsid w:val="00024E60"/>
    <w:rsid w:val="000A4F59"/>
    <w:rsid w:val="000B3700"/>
    <w:rsid w:val="000D3E1B"/>
    <w:rsid w:val="0011070F"/>
    <w:rsid w:val="00141A4C"/>
    <w:rsid w:val="00174AC2"/>
    <w:rsid w:val="001A6F7E"/>
    <w:rsid w:val="001B29CF"/>
    <w:rsid w:val="001E2917"/>
    <w:rsid w:val="00255E27"/>
    <w:rsid w:val="0028220F"/>
    <w:rsid w:val="002B59DD"/>
    <w:rsid w:val="002B78C1"/>
    <w:rsid w:val="00336DFE"/>
    <w:rsid w:val="00356C14"/>
    <w:rsid w:val="00390E3A"/>
    <w:rsid w:val="003B1619"/>
    <w:rsid w:val="003C67CE"/>
    <w:rsid w:val="003F1AF6"/>
    <w:rsid w:val="00405DE3"/>
    <w:rsid w:val="004078B2"/>
    <w:rsid w:val="00437248"/>
    <w:rsid w:val="00473163"/>
    <w:rsid w:val="004B2A32"/>
    <w:rsid w:val="004E6D67"/>
    <w:rsid w:val="006112E2"/>
    <w:rsid w:val="00617B26"/>
    <w:rsid w:val="006270A9"/>
    <w:rsid w:val="00675956"/>
    <w:rsid w:val="00681034"/>
    <w:rsid w:val="006D77D1"/>
    <w:rsid w:val="007B5477"/>
    <w:rsid w:val="00816216"/>
    <w:rsid w:val="00823C5D"/>
    <w:rsid w:val="00825972"/>
    <w:rsid w:val="0087734B"/>
    <w:rsid w:val="0099265B"/>
    <w:rsid w:val="00992783"/>
    <w:rsid w:val="009B5136"/>
    <w:rsid w:val="009D5933"/>
    <w:rsid w:val="00A30CC6"/>
    <w:rsid w:val="00AE60F2"/>
    <w:rsid w:val="00B12912"/>
    <w:rsid w:val="00B143B4"/>
    <w:rsid w:val="00B22A9A"/>
    <w:rsid w:val="00BA2014"/>
    <w:rsid w:val="00BD768D"/>
    <w:rsid w:val="00C61F8E"/>
    <w:rsid w:val="00CA4BC3"/>
    <w:rsid w:val="00CC0186"/>
    <w:rsid w:val="00CC2DB5"/>
    <w:rsid w:val="00D32277"/>
    <w:rsid w:val="00D77734"/>
    <w:rsid w:val="00E40DD7"/>
    <w:rsid w:val="00E75C68"/>
    <w:rsid w:val="00E83E4B"/>
    <w:rsid w:val="00F05277"/>
    <w:rsid w:val="00F46578"/>
    <w:rsid w:val="00F46E37"/>
    <w:rsid w:val="00F736DC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9C3C"/>
  <w15:chartTrackingRefBased/>
  <w15:docId w15:val="{EC75B256-90DF-4AEC-837D-CA5A0296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A3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0S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6C1A5B5204EBA86A614F48814F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D3BB-2B3F-4CA9-AE3A-AE460C8EE3F8}"/>
      </w:docPartPr>
      <w:docPartBody>
        <w:p w:rsidR="00062E00" w:rsidRDefault="001A1C58">
          <w:pPr>
            <w:pStyle w:val="CE56C1A5B5204EBA86A614F48814F608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8705A834138C4E838B834C546C7C8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A6221-FA79-4BDB-B6D0-6651BE8BF739}"/>
      </w:docPartPr>
      <w:docPartBody>
        <w:p w:rsidR="00062E00" w:rsidRDefault="001A1C58">
          <w:pPr>
            <w:pStyle w:val="8705A834138C4E838B834C546C7C8C5A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5166E728493F40FCB4A0BBFBF0955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C84E2-F4EF-4274-9F98-A28822142F7D}"/>
      </w:docPartPr>
      <w:docPartBody>
        <w:p w:rsidR="00062E00" w:rsidRDefault="001A1C58">
          <w:pPr>
            <w:pStyle w:val="5166E728493F40FCB4A0BBFBF0955BD1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58"/>
    <w:rsid w:val="00062E00"/>
    <w:rsid w:val="001A1C58"/>
    <w:rsid w:val="001F0713"/>
    <w:rsid w:val="00312CC2"/>
    <w:rsid w:val="00314BA9"/>
    <w:rsid w:val="006B6893"/>
    <w:rsid w:val="00910B9B"/>
    <w:rsid w:val="00A939A7"/>
    <w:rsid w:val="00B95C8A"/>
    <w:rsid w:val="00C4495C"/>
    <w:rsid w:val="00C56325"/>
    <w:rsid w:val="00D33266"/>
    <w:rsid w:val="00E73473"/>
    <w:rsid w:val="00F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FC17A56FAC4773A6AE352BA7808410">
    <w:name w:val="2CFC17A56FAC4773A6AE352BA7808410"/>
  </w:style>
  <w:style w:type="paragraph" w:customStyle="1" w:styleId="CFC086F4289E42C3A1F64356BB93E5B7">
    <w:name w:val="CFC086F4289E42C3A1F64356BB93E5B7"/>
  </w:style>
  <w:style w:type="paragraph" w:customStyle="1" w:styleId="6B24E569AB70424C9199D6507D8FFF6C">
    <w:name w:val="6B24E569AB70424C9199D6507D8FFF6C"/>
  </w:style>
  <w:style w:type="paragraph" w:customStyle="1" w:styleId="86B1B0B9076E40908C0166D7A8A69EEF">
    <w:name w:val="86B1B0B9076E40908C0166D7A8A69EEF"/>
  </w:style>
  <w:style w:type="paragraph" w:customStyle="1" w:styleId="BA56E486716444C4A14A1FE7C637F3A9">
    <w:name w:val="BA56E486716444C4A14A1FE7C637F3A9"/>
  </w:style>
  <w:style w:type="paragraph" w:customStyle="1" w:styleId="0A1778039C744105BF8E324B06A1DF7E">
    <w:name w:val="0A1778039C744105BF8E324B06A1DF7E"/>
  </w:style>
  <w:style w:type="paragraph" w:customStyle="1" w:styleId="CE56C1A5B5204EBA86A614F48814F608">
    <w:name w:val="CE56C1A5B5204EBA86A614F48814F608"/>
  </w:style>
  <w:style w:type="paragraph" w:customStyle="1" w:styleId="F3F063B5A4DD4C858347A1DA23C676B7">
    <w:name w:val="F3F063B5A4DD4C858347A1DA23C676B7"/>
  </w:style>
  <w:style w:type="paragraph" w:customStyle="1" w:styleId="7DA604F6F73E45A58FC46D5C6F66A370">
    <w:name w:val="7DA604F6F73E45A58FC46D5C6F66A370"/>
  </w:style>
  <w:style w:type="paragraph" w:customStyle="1" w:styleId="B4998A93B933469499AEE8BF7926EF39">
    <w:name w:val="B4998A93B933469499AEE8BF7926EF39"/>
  </w:style>
  <w:style w:type="paragraph" w:customStyle="1" w:styleId="AD2BDB835DF444988BDF1EE5E00AA108">
    <w:name w:val="AD2BDB835DF444988BDF1EE5E00AA108"/>
  </w:style>
  <w:style w:type="paragraph" w:customStyle="1" w:styleId="D7BB2477292C4B7C89F917E4AAD51E04">
    <w:name w:val="D7BB2477292C4B7C89F917E4AAD51E04"/>
  </w:style>
  <w:style w:type="paragraph" w:customStyle="1" w:styleId="518CDB5ACB47464A84A70AF83731678E">
    <w:name w:val="518CDB5ACB47464A84A70AF83731678E"/>
  </w:style>
  <w:style w:type="paragraph" w:customStyle="1" w:styleId="22E3D8759B9A4CD1B7AF345333DA1DCF">
    <w:name w:val="22E3D8759B9A4CD1B7AF345333DA1DCF"/>
  </w:style>
  <w:style w:type="paragraph" w:customStyle="1" w:styleId="084A03D885D74765A895B6942FD24FA9">
    <w:name w:val="084A03D885D74765A895B6942FD24FA9"/>
  </w:style>
  <w:style w:type="paragraph" w:customStyle="1" w:styleId="8705A834138C4E838B834C546C7C8C5A">
    <w:name w:val="8705A834138C4E838B834C546C7C8C5A"/>
  </w:style>
  <w:style w:type="paragraph" w:customStyle="1" w:styleId="2EC700558DC64929BD698F3D8A50EC4B">
    <w:name w:val="2EC700558DC64929BD698F3D8A50EC4B"/>
  </w:style>
  <w:style w:type="paragraph" w:customStyle="1" w:styleId="EAD0DC97072449D0A8C042C9A71B1327">
    <w:name w:val="EAD0DC97072449D0A8C042C9A71B1327"/>
  </w:style>
  <w:style w:type="paragraph" w:customStyle="1" w:styleId="D42D5F2F1AE346818A02BD5DF081BDAD">
    <w:name w:val="D42D5F2F1AE346818A02BD5DF081BDAD"/>
  </w:style>
  <w:style w:type="paragraph" w:customStyle="1" w:styleId="122C98FDE23249C588A4E8624FBE026F">
    <w:name w:val="122C98FDE23249C588A4E8624FBE026F"/>
  </w:style>
  <w:style w:type="paragraph" w:customStyle="1" w:styleId="F7BE9761CB54455CA859B4E5E86D31F2">
    <w:name w:val="F7BE9761CB54455CA859B4E5E86D31F2"/>
  </w:style>
  <w:style w:type="paragraph" w:customStyle="1" w:styleId="306372A21A0E442EA9F68ACCB2A57EE0">
    <w:name w:val="306372A21A0E442EA9F68ACCB2A57EE0"/>
  </w:style>
  <w:style w:type="paragraph" w:customStyle="1" w:styleId="A049D72D085C46AA90E5180ADC8D821D">
    <w:name w:val="A049D72D085C46AA90E5180ADC8D821D"/>
  </w:style>
  <w:style w:type="paragraph" w:customStyle="1" w:styleId="BE05421FFA554B62B3E5E03CA8150F29">
    <w:name w:val="BE05421FFA554B62B3E5E03CA8150F29"/>
  </w:style>
  <w:style w:type="paragraph" w:customStyle="1" w:styleId="5166E728493F40FCB4A0BBFBF0955BD1">
    <w:name w:val="5166E728493F40FCB4A0BBFBF0955BD1"/>
  </w:style>
  <w:style w:type="paragraph" w:customStyle="1" w:styleId="906856E545A34440B4DCDB15C0EE44C2">
    <w:name w:val="906856E545A34440B4DCDB15C0EE44C2"/>
  </w:style>
  <w:style w:type="paragraph" w:customStyle="1" w:styleId="BA0064C104EF4D6E954C495979E8CE64">
    <w:name w:val="BA0064C104EF4D6E954C495979E8CE64"/>
  </w:style>
  <w:style w:type="paragraph" w:customStyle="1" w:styleId="9C7CA3BC25354F51921C27D5382D5DB8">
    <w:name w:val="9C7CA3BC25354F51921C27D5382D5DB8"/>
  </w:style>
  <w:style w:type="paragraph" w:customStyle="1" w:styleId="BCEE1F5A84AB4086A1A8310AFACE5DCB">
    <w:name w:val="BCEE1F5A84AB4086A1A8310AFACE5DCB"/>
  </w:style>
  <w:style w:type="paragraph" w:customStyle="1" w:styleId="F9F6C31597F94147A3E2BE169708F098">
    <w:name w:val="F9F6C31597F94147A3E2BE169708F098"/>
  </w:style>
  <w:style w:type="paragraph" w:customStyle="1" w:styleId="EE7496A903B14502B83C60DB686C6637">
    <w:name w:val="EE7496A903B14502B83C60DB686C6637"/>
  </w:style>
  <w:style w:type="paragraph" w:customStyle="1" w:styleId="78D123076C9A4626BA1DA618EDF6466C">
    <w:name w:val="78D123076C9A4626BA1DA618EDF6466C"/>
  </w:style>
  <w:style w:type="paragraph" w:customStyle="1" w:styleId="F2D0AB06B20D4EEA83D71AB3BBD3F990">
    <w:name w:val="F2D0AB06B20D4EEA83D71AB3BBD3F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3BD7-1A8D-486A-826B-CD084248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659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D10S</dc:creator>
  <cp:keywords/>
  <cp:lastModifiedBy>Admin</cp:lastModifiedBy>
  <cp:revision>25</cp:revision>
  <cp:lastPrinted>2019-10-03T15:25:00Z</cp:lastPrinted>
  <dcterms:created xsi:type="dcterms:W3CDTF">2019-10-03T13:50:00Z</dcterms:created>
  <dcterms:modified xsi:type="dcterms:W3CDTF">2021-02-24T17:24:00Z</dcterms:modified>
  <cp:version/>
</cp:coreProperties>
</file>