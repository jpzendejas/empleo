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C4C2A" w:rsidRDefault="0059674E" w:rsidP="0059674E">
      <w:pPr>
        <w:pStyle w:val="Informacindecontacto"/>
        <w:spacing w:line="480" w:lineRule="auto"/>
        <w:jc w:val="left"/>
      </w:pPr>
      <w:r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26770</wp:posOffset>
            </wp:positionH>
            <wp:positionV relativeFrom="paragraph">
              <wp:posOffset>160120</wp:posOffset>
            </wp:positionV>
            <wp:extent cx="1853130" cy="1361440"/>
            <wp:effectExtent l="0" t="1905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00911_19302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862583" cy="136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nfasis"/>
        </w:rPr>
        <w:t xml:space="preserve">                                                                                                            </w:t>
      </w:r>
      <w:r w:rsidR="001564F9">
        <w:rPr>
          <w:rStyle w:val="nfasis"/>
        </w:rPr>
        <w:t>Julioccduarte@gmail.com</w:t>
      </w:r>
      <w:r w:rsidR="007E3DA2">
        <w:rPr>
          <w:lang w:bidi="es-ES"/>
        </w:rPr>
        <w:br/>
      </w:r>
      <w:r>
        <w:t xml:space="preserve">                                                                                                                              </w:t>
      </w:r>
      <w:r w:rsidR="001564F9">
        <w:t>462 207 89 73</w:t>
      </w:r>
    </w:p>
    <w:p w:rsidR="0059674E" w:rsidRDefault="0059674E" w:rsidP="0059674E">
      <w:pPr>
        <w:pStyle w:val="Informacindecontacto"/>
        <w:tabs>
          <w:tab w:val="left" w:pos="840"/>
          <w:tab w:val="left" w:pos="1110"/>
          <w:tab w:val="right" w:pos="9746"/>
        </w:tabs>
        <w:spacing w:before="240" w:line="480" w:lineRule="auto"/>
        <w:jc w:val="left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</w:p>
    <w:p w:rsidR="009B34EC" w:rsidRDefault="009B34EC" w:rsidP="0059674E">
      <w:pPr>
        <w:pStyle w:val="Informacindecontacto"/>
        <w:spacing w:before="240" w:line="480" w:lineRule="auto"/>
        <w:ind w:firstLine="720"/>
        <w:jc w:val="left"/>
        <w:rPr>
          <w:color w:val="FF0000"/>
        </w:rPr>
      </w:pPr>
    </w:p>
    <w:p w:rsidR="0059674E" w:rsidRPr="00F32C5D" w:rsidRDefault="0059674E" w:rsidP="0059674E">
      <w:pPr>
        <w:pStyle w:val="Informacindecontacto"/>
        <w:spacing w:before="240" w:line="480" w:lineRule="auto"/>
        <w:jc w:val="left"/>
        <w:rPr>
          <w:color w:val="FF0000"/>
        </w:rPr>
      </w:pPr>
    </w:p>
    <w:p w:rsidR="009C4C2A" w:rsidRPr="00293282" w:rsidRDefault="00A32A4E" w:rsidP="00293282">
      <w:pPr>
        <w:pStyle w:val="Ttulo"/>
      </w:pPr>
      <w:sdt>
        <w:sdtPr>
          <w:alias w:val="Escriba su nombre:"/>
          <w:tag w:val="Escriba su nombre:"/>
          <w:id w:val="65386479"/>
          <w:placeholder>
            <w:docPart w:val="D195C83DCCF446889DF26402816B488F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084338">
            <w:rPr>
              <w:lang w:val="es-MX"/>
            </w:rPr>
            <w:t>julio Cesar Cabrera Duarte.</w:t>
          </w:r>
        </w:sdtContent>
      </w:sdt>
    </w:p>
    <w:tbl>
      <w:tblPr>
        <w:tblStyle w:val="Tabladecurrculumvtae"/>
        <w:tblW w:w="5000" w:type="pct"/>
        <w:tblLayout w:type="fixed"/>
        <w:tblCellMar>
          <w:bottom w:w="72" w:type="dxa"/>
        </w:tblCellMar>
        <w:tblLook w:val="04A0" w:firstRow="1" w:lastRow="0" w:firstColumn="1" w:lastColumn="0" w:noHBand="0" w:noVBand="1"/>
        <w:tblDescription w:val="Tabla de diseño de currículum vítae"/>
      </w:tblPr>
      <w:tblGrid>
        <w:gridCol w:w="1915"/>
        <w:gridCol w:w="7831"/>
      </w:tblGrid>
      <w:tr w:rsidR="009B4D16" w:rsidRPr="00293282" w:rsidTr="001E7033">
        <w:tc>
          <w:tcPr>
            <w:tcW w:w="1915" w:type="dxa"/>
          </w:tcPr>
          <w:p w:rsidR="00F306FB" w:rsidRPr="00F306FB" w:rsidRDefault="00F306FB" w:rsidP="00F306FB">
            <w:pPr>
              <w:pStyle w:val="Ttulo1"/>
              <w:jc w:val="left"/>
              <w:rPr>
                <w:b/>
              </w:rPr>
            </w:pPr>
            <w:r w:rsidRPr="00F306FB">
              <w:rPr>
                <w:rStyle w:val="nfasis"/>
              </w:rPr>
              <w:t>Edad</w:t>
            </w:r>
            <w:r>
              <w:rPr>
                <w:rStyle w:val="nfasis"/>
              </w:rPr>
              <w:t xml:space="preserve">: </w:t>
            </w:r>
            <w:r w:rsidR="009C1D40">
              <w:t>32</w:t>
            </w:r>
            <w:r>
              <w:t xml:space="preserve"> A</w:t>
            </w:r>
            <w:r w:rsidR="009B34EC">
              <w:t>ños</w:t>
            </w:r>
          </w:p>
          <w:p w:rsidR="009B4D16" w:rsidRPr="00293282" w:rsidRDefault="009B4D16">
            <w:pPr>
              <w:pStyle w:val="Ttulo1"/>
            </w:pPr>
          </w:p>
        </w:tc>
        <w:tc>
          <w:tcPr>
            <w:tcW w:w="7830" w:type="dxa"/>
            <w:tcMar>
              <w:left w:w="274" w:type="dxa"/>
            </w:tcMar>
          </w:tcPr>
          <w:p w:rsidR="009B4D16" w:rsidRPr="00293282" w:rsidRDefault="00F306FB" w:rsidP="009C1D40">
            <w:pPr>
              <w:ind w:left="720" w:hanging="720"/>
            </w:pPr>
            <w:r w:rsidRPr="00F306FB">
              <w:rPr>
                <w:rStyle w:val="nfasis"/>
              </w:rPr>
              <w:t>Dirección:</w:t>
            </w:r>
            <w:r w:rsidR="009C1D40">
              <w:t xml:space="preserve"> Francisco J. Mujica # 814 2da San Gabriel </w:t>
            </w:r>
          </w:p>
        </w:tc>
      </w:tr>
      <w:tr w:rsidR="009B4D16" w:rsidRPr="00293282" w:rsidTr="001E7033">
        <w:tc>
          <w:tcPr>
            <w:tcW w:w="1915" w:type="dxa"/>
          </w:tcPr>
          <w:p w:rsidR="009B4D16" w:rsidRPr="00293282" w:rsidRDefault="00A32A4E" w:rsidP="00C70F03">
            <w:pPr>
              <w:pStyle w:val="Ttulo1"/>
            </w:pPr>
            <w:sdt>
              <w:sdtPr>
                <w:alias w:val="Aptitudes y habilidades:"/>
                <w:tag w:val="Aptitudes y habilidades:"/>
                <w:id w:val="-1019147263"/>
                <w:placeholder>
                  <w:docPart w:val="7186109202A64E12B69514B51EC60113"/>
                </w:placeholder>
                <w:temporary/>
                <w:showingPlcHdr/>
                <w15:appearance w15:val="hidden"/>
              </w:sdtPr>
              <w:sdtEndPr/>
              <w:sdtContent>
                <w:r w:rsidR="007E3DA2">
                  <w:rPr>
                    <w:lang w:bidi="es-ES"/>
                  </w:rPr>
                  <w:t>Aptitudes y habilidades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:rsidR="009B4D16" w:rsidRPr="00293282" w:rsidRDefault="009B34EC" w:rsidP="007E59B8">
            <w:pPr>
              <w:pStyle w:val="Listaconvietas"/>
            </w:pPr>
            <w:r>
              <w:t>Manejo de montacargas hombre sentado y</w:t>
            </w:r>
            <w:r w:rsidR="009C1D40">
              <w:t xml:space="preserve">a sea de combustión o eléctrico con aditamento </w:t>
            </w:r>
            <w:proofErr w:type="spellStart"/>
            <w:r w:rsidR="009C1D40">
              <w:t>push</w:t>
            </w:r>
            <w:proofErr w:type="spellEnd"/>
            <w:r w:rsidR="009C1D40">
              <w:t xml:space="preserve"> </w:t>
            </w:r>
            <w:proofErr w:type="spellStart"/>
            <w:r w:rsidR="009C1D40">
              <w:t>pull</w:t>
            </w:r>
            <w:proofErr w:type="spellEnd"/>
            <w:r w:rsidR="009C1D40">
              <w:t xml:space="preserve"> y horquillas simples.</w:t>
            </w:r>
          </w:p>
          <w:p w:rsidR="007E59B8" w:rsidRPr="00293282" w:rsidRDefault="009B34EC" w:rsidP="007E59B8">
            <w:pPr>
              <w:pStyle w:val="Listaconvietas"/>
            </w:pPr>
            <w:r>
              <w:t>Integrante del equipo de inventarios</w:t>
            </w:r>
            <w:r w:rsidR="009C1D40">
              <w:t xml:space="preserve"> cíclicos y totales</w:t>
            </w:r>
            <w:r>
              <w:t xml:space="preserve"> en el área de logística.</w:t>
            </w:r>
          </w:p>
          <w:p w:rsidR="007E59B8" w:rsidRDefault="009B34EC" w:rsidP="009B34EC">
            <w:pPr>
              <w:pStyle w:val="Listaconvietas"/>
            </w:pPr>
            <w:r>
              <w:t xml:space="preserve">Experiencia en el manejo de FIFOS Y FEFOS </w:t>
            </w:r>
            <w:r w:rsidR="009C1D40">
              <w:t xml:space="preserve">en el abastecimiento de líneas de producción </w:t>
            </w:r>
          </w:p>
          <w:p w:rsidR="009B34EC" w:rsidRPr="00293282" w:rsidRDefault="00D01AA2" w:rsidP="009B34EC">
            <w:pPr>
              <w:pStyle w:val="Listaconvietas"/>
            </w:pPr>
            <w:r>
              <w:t>Tolerancia al trabajo bajo presión.</w:t>
            </w:r>
          </w:p>
        </w:tc>
      </w:tr>
      <w:tr w:rsidR="009B4D16" w:rsidRPr="00293282" w:rsidTr="001E7033">
        <w:tc>
          <w:tcPr>
            <w:tcW w:w="1915" w:type="dxa"/>
          </w:tcPr>
          <w:p w:rsidR="009B4D16" w:rsidRPr="00293282" w:rsidRDefault="00A32A4E" w:rsidP="00C70F03">
            <w:pPr>
              <w:pStyle w:val="Ttulo1"/>
            </w:pPr>
            <w:sdt>
              <w:sdtPr>
                <w:alias w:val="Experiencia profesional:"/>
                <w:tag w:val="Experiencia profesional:"/>
                <w:id w:val="837198833"/>
                <w:placeholder>
                  <w:docPart w:val="4490D2EEC37E4ECF9D70C1EC8CD7D01D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rPr>
                    <w:lang w:bidi="es-ES"/>
                  </w:rPr>
                  <w:t>Experiencia profesional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:rsidR="00157770" w:rsidRDefault="00A32A4E" w:rsidP="00157770">
            <w:pPr>
              <w:pStyle w:val="Ttulo2"/>
            </w:pPr>
            <w:sdt>
              <w:sdtPr>
                <w:alias w:val="Escriba el puesto 1:"/>
                <w:tag w:val="Escriba el puesto 1:"/>
                <w:id w:val="-1973358704"/>
                <w:placeholder>
                  <w:docPart w:val="43BB113796D247229D4D93AC25AAC106"/>
                </w:placeholder>
                <w:temporary/>
                <w:showingPlcHdr/>
                <w15:appearance w15:val="hidden"/>
              </w:sdtPr>
              <w:sdtEndPr/>
              <w:sdtContent>
                <w:r w:rsidR="007E59B8" w:rsidRPr="00293282">
                  <w:rPr>
                    <w:lang w:bidi="es-ES"/>
                  </w:rPr>
                  <w:t>PUESTO</w:t>
                </w:r>
                <w:r w:rsidR="00AB3DA1">
                  <w:rPr>
                    <w:lang w:bidi="es-ES"/>
                  </w:rPr>
                  <w:t xml:space="preserve"> 1</w:t>
                </w:r>
              </w:sdtContent>
            </w:sdt>
            <w:r w:rsidR="007E59B8" w:rsidRPr="00293282">
              <w:rPr>
                <w:lang w:bidi="es-ES"/>
              </w:rPr>
              <w:t xml:space="preserve">, </w:t>
            </w:r>
            <w:sdt>
              <w:sdtPr>
                <w:alias w:val="Escriba la empresa 1:"/>
                <w:tag w:val="Escriba la empresa 1:"/>
                <w:id w:val="-1193139371"/>
                <w:placeholder>
                  <w:docPart w:val="9A133D122CEA4C81AFB10AA105FA6C59"/>
                </w:placeholder>
                <w:temporary/>
                <w:showingPlcHdr/>
                <w15:appearance w15:val="hidden"/>
              </w:sdtPr>
              <w:sdtEndPr/>
              <w:sdtContent>
                <w:r w:rsidR="007E59B8" w:rsidRPr="00293282">
                  <w:rPr>
                    <w:lang w:bidi="es-ES"/>
                  </w:rPr>
                  <w:t>NOMBRE DE LA EMPRESA</w:t>
                </w:r>
              </w:sdtContent>
            </w:sdt>
          </w:p>
          <w:p w:rsidR="00157770" w:rsidRDefault="00157770" w:rsidP="00157770">
            <w:pPr>
              <w:pStyle w:val="Ttulo1"/>
              <w:jc w:val="left"/>
            </w:pPr>
            <w:r>
              <w:t>supervisor de recibo o almacen (OFFICEMAX)</w:t>
            </w:r>
          </w:p>
          <w:p w:rsidR="007E59B8" w:rsidRDefault="00157770" w:rsidP="00084338">
            <w:pPr>
              <w:pStyle w:val="Ttulo3"/>
            </w:pPr>
            <w:r>
              <w:t>2008</w:t>
            </w:r>
            <w:r w:rsidR="001E7033" w:rsidRPr="00A85B6F">
              <w:rPr>
                <w:lang w:bidi="es-ES"/>
              </w:rPr>
              <w:t xml:space="preserve"> – </w:t>
            </w:r>
            <w:r>
              <w:t xml:space="preserve">2009  </w:t>
            </w:r>
          </w:p>
          <w:p w:rsidR="00D225FA" w:rsidRDefault="00D225FA" w:rsidP="00157770">
            <w:r>
              <w:t>Recepción</w:t>
            </w:r>
            <w:r w:rsidR="00157770">
              <w:t xml:space="preserve"> de mercancía y </w:t>
            </w:r>
            <w:r>
              <w:t xml:space="preserve">previo </w:t>
            </w:r>
            <w:r w:rsidR="00157770">
              <w:t xml:space="preserve">chequeo para la elaboración </w:t>
            </w:r>
            <w:r>
              <w:t xml:space="preserve">de discrepancias </w:t>
            </w:r>
            <w:r w:rsidR="009C1D40">
              <w:t>(</w:t>
            </w:r>
            <w:r>
              <w:t>si la</w:t>
            </w:r>
            <w:r w:rsidR="008E6A91">
              <w:t>s</w:t>
            </w:r>
            <w:r>
              <w:t xml:space="preserve"> </w:t>
            </w:r>
            <w:r w:rsidR="009C1D40">
              <w:t>hubiese) posteriormente</w:t>
            </w:r>
            <w:r w:rsidR="002D7F41">
              <w:t xml:space="preserve"> se traslad</w:t>
            </w:r>
            <w:r>
              <w:t>a</w:t>
            </w:r>
            <w:r w:rsidR="002D7F41">
              <w:t xml:space="preserve"> a</w:t>
            </w:r>
            <w:r>
              <w:t xml:space="preserve"> piso de ventas para el acomodo y venta.</w:t>
            </w:r>
          </w:p>
          <w:p w:rsidR="00D225FA" w:rsidRDefault="00D225FA" w:rsidP="00157770">
            <w:r>
              <w:t>Envió de sobrantes de mercancía a proveedores por cambios de temporada.</w:t>
            </w:r>
          </w:p>
          <w:p w:rsidR="002D7F41" w:rsidRPr="00293282" w:rsidRDefault="00D225FA" w:rsidP="007E59B8">
            <w:r>
              <w:t xml:space="preserve">Apoyo en la elaboración de auditorías diarias para eliminar las discrepancias en inventario de todas las tiendas </w:t>
            </w:r>
            <w:r w:rsidR="00D13616">
              <w:t>en la</w:t>
            </w:r>
            <w:r>
              <w:t xml:space="preserve"> zona del bajío  </w:t>
            </w:r>
          </w:p>
          <w:p w:rsidR="003F47D0" w:rsidRPr="007E3DA2" w:rsidRDefault="00A32A4E" w:rsidP="007E3DA2">
            <w:pPr>
              <w:pStyle w:val="Ttulo2"/>
            </w:pPr>
            <w:sdt>
              <w:sdtPr>
                <w:alias w:val="Escriba el puesto 2:"/>
                <w:tag w:val="Escriba el puesto 2:"/>
                <w:id w:val="-883181672"/>
                <w:placeholder>
                  <w:docPart w:val="8DF6C049F1D84DC094022E66B74ACB00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rPr>
                    <w:lang w:bidi="es-ES"/>
                  </w:rPr>
                  <w:t>PUESTO</w:t>
                </w:r>
                <w:r w:rsidR="00AB3DA1">
                  <w:rPr>
                    <w:lang w:bidi="es-ES"/>
                  </w:rPr>
                  <w:t xml:space="preserve"> 2</w:t>
                </w:r>
              </w:sdtContent>
            </w:sdt>
            <w:r w:rsidR="003F47D0" w:rsidRPr="00293282">
              <w:rPr>
                <w:lang w:bidi="es-ES"/>
              </w:rPr>
              <w:t xml:space="preserve">, </w:t>
            </w:r>
            <w:sdt>
              <w:sdtPr>
                <w:alias w:val="Escriba la empresa 2:"/>
                <w:tag w:val="Escriba la empresa 2:"/>
                <w:id w:val="-1251887662"/>
                <w:placeholder>
                  <w:docPart w:val="5D8E9765CD11414DB9140D4569809057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rPr>
                    <w:lang w:bidi="es-ES"/>
                  </w:rPr>
                  <w:t>NOMBRE DE LA EMPRESA</w:t>
                </w:r>
              </w:sdtContent>
            </w:sdt>
          </w:p>
          <w:p w:rsidR="00157770" w:rsidRPr="00D01AA2" w:rsidRDefault="00157770" w:rsidP="00157770">
            <w:pPr>
              <w:pStyle w:val="Ttulo1"/>
              <w:jc w:val="left"/>
            </w:pPr>
            <w:r>
              <w:t>Aux</w:t>
            </w:r>
            <w:r w:rsidR="002E6080">
              <w:t>iliar de almacen (paquet</w:t>
            </w:r>
            <w:r>
              <w:t>express)</w:t>
            </w:r>
          </w:p>
          <w:p w:rsidR="00157770" w:rsidRPr="00293282" w:rsidRDefault="00157770" w:rsidP="00157770">
            <w:pPr>
              <w:pStyle w:val="Ttulo3"/>
            </w:pPr>
            <w:r>
              <w:lastRenderedPageBreak/>
              <w:t>11 de marzo 2011</w:t>
            </w:r>
            <w:r w:rsidRPr="00293282">
              <w:rPr>
                <w:lang w:bidi="es-ES"/>
              </w:rPr>
              <w:t xml:space="preserve"> – </w:t>
            </w:r>
            <w:r>
              <w:t>30 de mayo 2016</w:t>
            </w:r>
          </w:p>
          <w:p w:rsidR="00D13616" w:rsidRDefault="00D13616" w:rsidP="00157770">
            <w:pPr>
              <w:pStyle w:val="Ttulo3"/>
            </w:pPr>
          </w:p>
          <w:p w:rsidR="003F47D0" w:rsidRDefault="00157770" w:rsidP="00157770">
            <w:pPr>
              <w:pStyle w:val="Ttulo3"/>
            </w:pPr>
            <w:r>
              <w:t>Como auxiliar de almacén desempeñaba la labor de carga y descarga de mercancía para su almacenamiento</w:t>
            </w:r>
            <w:r w:rsidR="002A1643">
              <w:t xml:space="preserve"> separación y</w:t>
            </w:r>
            <w:r>
              <w:t xml:space="preserve"> resguardo ya fuera para trasbordar o entregar al cliente</w:t>
            </w:r>
            <w:r w:rsidR="002D7F41">
              <w:t xml:space="preserve"> en la misma sucursal.</w:t>
            </w:r>
          </w:p>
          <w:p w:rsidR="00D13616" w:rsidRPr="00293282" w:rsidRDefault="00157770" w:rsidP="003F47D0">
            <w:pPr>
              <w:rPr>
                <w:lang w:bidi="es-ES"/>
              </w:rPr>
            </w:pPr>
            <w:r>
              <w:rPr>
                <w:lang w:bidi="es-ES"/>
              </w:rPr>
              <w:t>Este puesto exigía el constante inventario de</w:t>
            </w:r>
            <w:r w:rsidR="002D7F41">
              <w:rPr>
                <w:lang w:bidi="es-ES"/>
              </w:rPr>
              <w:t xml:space="preserve"> mercancía y separación de la misma según el destino de cada paquete</w:t>
            </w:r>
            <w:r>
              <w:rPr>
                <w:lang w:bidi="es-ES"/>
              </w:rPr>
              <w:t xml:space="preserve"> antes y después de c</w:t>
            </w:r>
            <w:r w:rsidR="00D225FA">
              <w:rPr>
                <w:lang w:bidi="es-ES"/>
              </w:rPr>
              <w:t xml:space="preserve">ada carga </w:t>
            </w:r>
            <w:r w:rsidR="002D7F41">
              <w:rPr>
                <w:lang w:bidi="es-ES"/>
              </w:rPr>
              <w:t xml:space="preserve">y descarga o </w:t>
            </w:r>
            <w:r w:rsidR="002E6080">
              <w:rPr>
                <w:lang w:bidi="es-ES"/>
              </w:rPr>
              <w:t>trasbordo realizado. Además, el m</w:t>
            </w:r>
            <w:r w:rsidR="00D225FA">
              <w:rPr>
                <w:lang w:bidi="es-ES"/>
              </w:rPr>
              <w:t>anejo de montacargas para la</w:t>
            </w:r>
            <w:r w:rsidR="00C70791">
              <w:rPr>
                <w:lang w:bidi="es-ES"/>
              </w:rPr>
              <w:t xml:space="preserve"> manipulación de cargas mayores.</w:t>
            </w:r>
          </w:p>
          <w:p w:rsidR="003F47D0" w:rsidRPr="00293282" w:rsidRDefault="00A32A4E" w:rsidP="003F47D0">
            <w:pPr>
              <w:pStyle w:val="Ttulo2"/>
            </w:pPr>
            <w:sdt>
              <w:sdtPr>
                <w:alias w:val="Escriba el puesto 3:"/>
                <w:tag w:val="Escriba el puesto 3:"/>
                <w:id w:val="225269514"/>
                <w:placeholder>
                  <w:docPart w:val="1ABBB83E3CC34D79A3BEBEA37016FB5C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rPr>
                    <w:lang w:bidi="es-ES"/>
                  </w:rPr>
                  <w:t>PUESTO</w:t>
                </w:r>
                <w:r w:rsidR="00AB3DA1">
                  <w:rPr>
                    <w:lang w:bidi="es-ES"/>
                  </w:rPr>
                  <w:t xml:space="preserve"> 3</w:t>
                </w:r>
              </w:sdtContent>
            </w:sdt>
            <w:r w:rsidR="003F47D0" w:rsidRPr="00293282">
              <w:rPr>
                <w:lang w:bidi="es-ES"/>
              </w:rPr>
              <w:t xml:space="preserve">, </w:t>
            </w:r>
            <w:sdt>
              <w:sdtPr>
                <w:alias w:val="Escriba la empresa 3:"/>
                <w:tag w:val="Escriba la empresa 3:"/>
                <w:id w:val="1914500555"/>
                <w:placeholder>
                  <w:docPart w:val="C5B9D589B56F4CEEBCEC27BEE2EF06BF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rPr>
                    <w:lang w:bidi="es-ES"/>
                  </w:rPr>
                  <w:t>NOMBRE DE LA EMPRESA</w:t>
                </w:r>
              </w:sdtContent>
            </w:sdt>
          </w:p>
          <w:p w:rsidR="00D01AA2" w:rsidRPr="00D01AA2" w:rsidRDefault="00D13616" w:rsidP="00D13616">
            <w:pPr>
              <w:pStyle w:val="Ttulo1"/>
              <w:jc w:val="left"/>
            </w:pPr>
            <w:r>
              <w:t xml:space="preserve">montacarguistA (B&amp;G FOODS MANUFACTURING MEXICO S. DE R.L. DE C.V </w:t>
            </w:r>
          </w:p>
          <w:p w:rsidR="002A1643" w:rsidRPr="002A1643" w:rsidRDefault="00D13616" w:rsidP="002A1643">
            <w:pPr>
              <w:pStyle w:val="Ttulo3"/>
            </w:pPr>
            <w:r>
              <w:t>16 DE JULIO  2016</w:t>
            </w:r>
            <w:r w:rsidR="002A1643">
              <w:t xml:space="preserve"> a 30 DEDICIEMBRE DEL 2019</w:t>
            </w:r>
          </w:p>
          <w:p w:rsidR="00A52C9B" w:rsidRDefault="00A52C9B" w:rsidP="00A52C9B">
            <w:r>
              <w:t>D</w:t>
            </w:r>
            <w:r w:rsidR="002A1643">
              <w:t>esempeñe</w:t>
            </w:r>
            <w:r>
              <w:t xml:space="preserve"> las labores de </w:t>
            </w:r>
            <w:proofErr w:type="spellStart"/>
            <w:r>
              <w:t>montacarguista</w:t>
            </w:r>
            <w:proofErr w:type="spellEnd"/>
            <w:r>
              <w:t xml:space="preserve"> en el área de logística para el abastecimiento </w:t>
            </w:r>
            <w:r w:rsidR="00D5247C">
              <w:t xml:space="preserve">de las líneas de producción tanto la entrega de producto </w:t>
            </w:r>
            <w:proofErr w:type="spellStart"/>
            <w:r w:rsidR="00D5247C">
              <w:t>semiterminado</w:t>
            </w:r>
            <w:proofErr w:type="spellEnd"/>
            <w:r w:rsidR="00D5247C">
              <w:t xml:space="preserve"> y la recepción de producto terminado </w:t>
            </w:r>
          </w:p>
          <w:p w:rsidR="00D5247C" w:rsidRDefault="00D5247C" w:rsidP="00A52C9B">
            <w:r>
              <w:t xml:space="preserve">Integrante del equipo de inventarios ya sea el acomodo previo levantamiento o acomodo después del mismo </w:t>
            </w:r>
          </w:p>
          <w:p w:rsidR="00D5247C" w:rsidRDefault="00D5247C" w:rsidP="00A52C9B">
            <w:r>
              <w:t xml:space="preserve">Dentro de la empresa se me ha permitido adquirir conocimientos tanto de manejo de sustancias químicas como de </w:t>
            </w:r>
            <w:r w:rsidR="004918DF">
              <w:t>intervención segura</w:t>
            </w:r>
            <w:r w:rsidR="00801ECD">
              <w:t xml:space="preserve"> </w:t>
            </w:r>
            <w:r>
              <w:t xml:space="preserve">de </w:t>
            </w:r>
            <w:r w:rsidR="002755C5">
              <w:t>máquinas</w:t>
            </w:r>
            <w:r>
              <w:t xml:space="preserve"> igualmente de capacitaciones para la </w:t>
            </w:r>
            <w:r w:rsidR="002755C5">
              <w:t>realización</w:t>
            </w:r>
            <w:r>
              <w:t xml:space="preserve"> de trabajos de a</w:t>
            </w:r>
            <w:r w:rsidR="002E6080">
              <w:t xml:space="preserve">lturas y de espacios </w:t>
            </w:r>
            <w:r w:rsidR="0059674E">
              <w:t>confinados,</w:t>
            </w:r>
            <w:r w:rsidR="002E6080">
              <w:t xml:space="preserve"> así como una gran cantidad de capacitaciones para mantener la calidad e inocuidad de todos y cada uno de los producto</w:t>
            </w:r>
            <w:r w:rsidR="002A1643">
              <w:t>s que se elaboran en la empresa.</w:t>
            </w:r>
          </w:p>
          <w:p w:rsidR="002A1643" w:rsidRPr="002A1643" w:rsidRDefault="002A1643" w:rsidP="00A52C9B">
            <w:pPr>
              <w:rPr>
                <w:b/>
              </w:rPr>
            </w:pPr>
            <w:r w:rsidRPr="002A1643">
              <w:rPr>
                <w:b/>
              </w:rPr>
              <w:t xml:space="preserve">PUESTO </w:t>
            </w:r>
            <w:r w:rsidR="004918DF" w:rsidRPr="002A1643">
              <w:rPr>
                <w:b/>
              </w:rPr>
              <w:t>4,</w:t>
            </w:r>
            <w:r>
              <w:rPr>
                <w:b/>
              </w:rPr>
              <w:t xml:space="preserve"> </w:t>
            </w:r>
            <w:r w:rsidRPr="002A1643">
              <w:rPr>
                <w:b/>
              </w:rPr>
              <w:t xml:space="preserve">NOMBRE DE LA EMPRESA </w:t>
            </w:r>
          </w:p>
          <w:p w:rsidR="002A1643" w:rsidRPr="00084338" w:rsidRDefault="002A1643" w:rsidP="00A52C9B">
            <w:pPr>
              <w:rPr>
                <w:color w:val="5B9BD5" w:themeColor="accent1"/>
              </w:rPr>
            </w:pPr>
            <w:r w:rsidRPr="00084338">
              <w:rPr>
                <w:color w:val="5B9BD5" w:themeColor="accent1"/>
              </w:rPr>
              <w:t>INTEGRATED FABRIC RESOURCE.</w:t>
            </w:r>
          </w:p>
          <w:p w:rsidR="004918DF" w:rsidRDefault="004918DF" w:rsidP="00A52C9B">
            <w:r>
              <w:t>11 DE FEBRERO DEL 2020 A 2 DE JULIO 2020</w:t>
            </w:r>
          </w:p>
          <w:p w:rsidR="002A1643" w:rsidRPr="00A52C9B" w:rsidRDefault="004918DF" w:rsidP="007F3C80">
            <w:r>
              <w:t>En esta empresa desempeñé el puesto de ayudante general en un comienzo y desarrollaba las actividades que así requiriera la empresa po</w:t>
            </w:r>
            <w:r w:rsidR="00C70791">
              <w:t>steriormente fui asignado al área de corte donde se llevaba a cabo la programación de la máquina para realizar</w:t>
            </w:r>
            <w:r w:rsidR="007F3C80">
              <w:t xml:space="preserve"> </w:t>
            </w:r>
            <w:r w:rsidR="00C70791">
              <w:t xml:space="preserve">los cortes de la materia </w:t>
            </w:r>
            <w:r w:rsidR="007F3C80">
              <w:t>prima para abastecer las</w:t>
            </w:r>
            <w:r w:rsidR="00C70791">
              <w:t xml:space="preserve"> líneas de costura en esta área desempeñe el puesto de operador de maquina </w:t>
            </w:r>
            <w:proofErr w:type="spellStart"/>
            <w:r w:rsidR="00C70791">
              <w:t>lectra</w:t>
            </w:r>
            <w:proofErr w:type="spellEnd"/>
            <w:r w:rsidR="00C70791">
              <w:t xml:space="preserve"> encargado de la producir cortes para la producción, primeras piezas, muestras y reposiciones según se requiriera la planeación previamente programada.</w:t>
            </w:r>
          </w:p>
        </w:tc>
      </w:tr>
      <w:tr w:rsidR="009B4D16" w:rsidRPr="00293282" w:rsidTr="001E7033">
        <w:tc>
          <w:tcPr>
            <w:tcW w:w="1915" w:type="dxa"/>
          </w:tcPr>
          <w:p w:rsidR="009B4D16" w:rsidRPr="00293282" w:rsidRDefault="00A32A4E" w:rsidP="00C70F03">
            <w:pPr>
              <w:pStyle w:val="Ttulo1"/>
            </w:pPr>
            <w:sdt>
              <w:sdtPr>
                <w:alias w:val="Educación:"/>
                <w:tag w:val="Educación:"/>
                <w:id w:val="-1343390206"/>
                <w:placeholder>
                  <w:docPart w:val="6C74BFFD1F9D431D8B2796865009F9AE"/>
                </w:placeholder>
                <w:temporary/>
                <w:showingPlcHdr/>
                <w15:appearance w15:val="hidden"/>
              </w:sdtPr>
              <w:sdtEndPr/>
              <w:sdtContent>
                <w:r w:rsidR="00C70F03" w:rsidRPr="00293282">
                  <w:rPr>
                    <w:lang w:bidi="es-ES"/>
                  </w:rPr>
                  <w:t>Educación</w:t>
                </w:r>
              </w:sdtContent>
            </w:sdt>
          </w:p>
        </w:tc>
        <w:tc>
          <w:tcPr>
            <w:tcW w:w="7830" w:type="dxa"/>
            <w:tcMar>
              <w:left w:w="274" w:type="dxa"/>
            </w:tcMar>
          </w:tcPr>
          <w:p w:rsidR="009B4D16" w:rsidRPr="00293282" w:rsidRDefault="00A32A4E" w:rsidP="00BD6544">
            <w:pPr>
              <w:pStyle w:val="Ttulo2"/>
            </w:pPr>
            <w:sdt>
              <w:sdtPr>
                <w:alias w:val="Escriba el nombre del centro educativo:"/>
                <w:tag w:val="Escriba el nombre del centro educativo:"/>
                <w:id w:val="-1161539874"/>
                <w:placeholder>
                  <w:docPart w:val="CB6BB4ACA919431EB1B6F8D1B77A5A1E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rPr>
                    <w:lang w:bidi="es-ES"/>
                  </w:rPr>
                  <w:t>NOMBRE DEL CENTRO EDUCATIVO</w:t>
                </w:r>
              </w:sdtContent>
            </w:sdt>
            <w:r w:rsidR="003F47D0" w:rsidRPr="00293282">
              <w:rPr>
                <w:lang w:bidi="es-ES"/>
              </w:rPr>
              <w:t xml:space="preserve"> —</w:t>
            </w:r>
            <w:sdt>
              <w:sdtPr>
                <w:alias w:val="Escriba la ubicación:"/>
                <w:tag w:val="Escriba la ubicación:"/>
                <w:id w:val="714090918"/>
                <w:placeholder>
                  <w:docPart w:val="53C9BD3C6C864677A4B818B26B09934D"/>
                </w:placeholder>
                <w:temporary/>
                <w:showingPlcHdr/>
                <w15:appearance w15:val="hidden"/>
              </w:sdtPr>
              <w:sdtEndPr/>
              <w:sdtContent>
                <w:r w:rsidR="003F47D0" w:rsidRPr="00293282">
                  <w:rPr>
                    <w:lang w:bidi="es-ES"/>
                  </w:rPr>
                  <w:t>UBICACIÓN</w:t>
                </w:r>
              </w:sdtContent>
            </w:sdt>
            <w:r w:rsidR="00801ECD">
              <w:rPr>
                <w:lang w:bidi="es-ES"/>
              </w:rPr>
              <w:t xml:space="preserve"> </w:t>
            </w:r>
          </w:p>
          <w:p w:rsidR="00D5247C" w:rsidRDefault="00D5247C" w:rsidP="00D5247C">
            <w:pPr>
              <w:pStyle w:val="Ttulo1"/>
              <w:jc w:val="left"/>
            </w:pPr>
            <w:r>
              <w:t>prim</w:t>
            </w:r>
            <w:r w:rsidR="00F25784">
              <w:t>aria:</w:t>
            </w:r>
          </w:p>
          <w:p w:rsidR="00801ECD" w:rsidRDefault="00D5247C" w:rsidP="00D5247C">
            <w:pPr>
              <w:pStyle w:val="Ttulo1"/>
              <w:jc w:val="both"/>
            </w:pPr>
            <w:r>
              <w:t xml:space="preserve"> </w:t>
            </w:r>
          </w:p>
          <w:p w:rsidR="003F47D0" w:rsidRDefault="00801ECD" w:rsidP="00801ECD">
            <w:pPr>
              <w:pStyle w:val="Ttulo1"/>
              <w:spacing w:before="240"/>
              <w:jc w:val="both"/>
            </w:pPr>
            <w:r>
              <w:t>(</w:t>
            </w:r>
            <w:r w:rsidR="00D5247C">
              <w:t xml:space="preserve">vicente </w:t>
            </w:r>
            <w:r>
              <w:t>GUERRERO) CALLE refugio #1513 col. 2da san gabriel</w:t>
            </w:r>
          </w:p>
          <w:p w:rsidR="00801ECD" w:rsidRDefault="00801ECD" w:rsidP="00801ECD">
            <w:pPr>
              <w:pStyle w:val="Ttulo1"/>
              <w:spacing w:before="240"/>
              <w:jc w:val="both"/>
            </w:pPr>
          </w:p>
          <w:p w:rsidR="00801ECD" w:rsidRDefault="00801ECD" w:rsidP="00801ECD">
            <w:pPr>
              <w:pStyle w:val="Ttulo1"/>
              <w:spacing w:before="240"/>
              <w:jc w:val="both"/>
            </w:pPr>
            <w:r>
              <w:t>secundaria</w:t>
            </w:r>
            <w:r w:rsidR="00F25784">
              <w:t>:</w:t>
            </w:r>
          </w:p>
          <w:p w:rsidR="00801ECD" w:rsidRDefault="00801ECD" w:rsidP="00801ECD">
            <w:pPr>
              <w:pStyle w:val="Ttulo1"/>
              <w:spacing w:before="240"/>
              <w:jc w:val="both"/>
            </w:pPr>
          </w:p>
          <w:p w:rsidR="00801ECD" w:rsidRDefault="00801ECD" w:rsidP="00801ECD">
            <w:pPr>
              <w:pStyle w:val="Ttulo1"/>
              <w:spacing w:before="240"/>
              <w:jc w:val="both"/>
            </w:pPr>
            <w:r>
              <w:t>(escuela secundaria tecnica #41) antonio galindez 170 fraccionamineto jardines del VALLE.</w:t>
            </w:r>
          </w:p>
          <w:p w:rsidR="00801ECD" w:rsidRDefault="00801ECD" w:rsidP="00801ECD">
            <w:pPr>
              <w:pStyle w:val="Ttulo1"/>
              <w:spacing w:before="240"/>
              <w:jc w:val="both"/>
            </w:pPr>
          </w:p>
          <w:p w:rsidR="00801ECD" w:rsidRDefault="00F25784" w:rsidP="00801ECD">
            <w:pPr>
              <w:pStyle w:val="Ttulo1"/>
              <w:spacing w:before="240"/>
              <w:jc w:val="both"/>
            </w:pPr>
            <w:r>
              <w:t>preparatoria:</w:t>
            </w:r>
          </w:p>
          <w:p w:rsidR="00801ECD" w:rsidRDefault="00801ECD" w:rsidP="00801ECD">
            <w:pPr>
              <w:pStyle w:val="Ttulo1"/>
              <w:spacing w:before="240"/>
              <w:jc w:val="both"/>
            </w:pPr>
          </w:p>
          <w:p w:rsidR="00801ECD" w:rsidRDefault="00801ECD" w:rsidP="00801ECD">
            <w:pPr>
              <w:pStyle w:val="Ttulo1"/>
              <w:spacing w:before="240"/>
              <w:jc w:val="both"/>
            </w:pPr>
            <w:r>
              <w:t>centro de bachillerato tecnologico agropecuario #</w:t>
            </w:r>
            <w:r w:rsidR="00F25784">
              <w:t xml:space="preserve"> 174</w:t>
            </w:r>
          </w:p>
          <w:p w:rsidR="00F25784" w:rsidRDefault="00F25784" w:rsidP="00801ECD">
            <w:pPr>
              <w:pStyle w:val="Ttulo1"/>
              <w:spacing w:before="240"/>
              <w:jc w:val="both"/>
            </w:pPr>
            <w:r>
              <w:t>rancho nvo. de la cruz c.p 36980 abasolo GTO. (</w:t>
            </w:r>
            <w:r w:rsidRPr="00F25784">
              <w:rPr>
                <w:color w:val="000000" w:themeColor="text1"/>
              </w:rPr>
              <w:t>trunca)</w:t>
            </w:r>
          </w:p>
          <w:p w:rsidR="00801ECD" w:rsidRPr="00293282" w:rsidRDefault="00801ECD" w:rsidP="00084338">
            <w:pPr>
              <w:pStyle w:val="Ttulo1"/>
              <w:tabs>
                <w:tab w:val="left" w:pos="5595"/>
              </w:tabs>
              <w:spacing w:before="240"/>
              <w:jc w:val="both"/>
            </w:pPr>
          </w:p>
        </w:tc>
      </w:tr>
    </w:tbl>
    <w:p w:rsidR="008F11E2" w:rsidRDefault="008F11E2" w:rsidP="000A0D31"/>
    <w:sectPr w:rsidR="008F11E2" w:rsidSect="00FA0018">
      <w:footerReference w:type="default" r:id="rId10"/>
      <w:pgSz w:w="11906" w:h="16838" w:code="9"/>
      <w:pgMar w:top="1080" w:right="1080" w:bottom="1080" w:left="108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32A4E" w:rsidRDefault="00A32A4E">
      <w:pPr>
        <w:spacing w:after="0" w:line="240" w:lineRule="auto"/>
      </w:pPr>
      <w:r>
        <w:separator/>
      </w:r>
    </w:p>
    <w:p w:rsidR="00A32A4E" w:rsidRDefault="00A32A4E"/>
    <w:p w:rsidR="00A32A4E" w:rsidRDefault="00A32A4E"/>
  </w:endnote>
  <w:endnote w:type="continuationSeparator" w:id="0">
    <w:p w:rsidR="00A32A4E" w:rsidRDefault="00A32A4E">
      <w:pPr>
        <w:spacing w:after="0" w:line="240" w:lineRule="auto"/>
      </w:pPr>
      <w:r>
        <w:continuationSeparator/>
      </w:r>
    </w:p>
    <w:p w:rsidR="00A32A4E" w:rsidRDefault="00A32A4E"/>
    <w:p w:rsidR="00A32A4E" w:rsidRDefault="00A32A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decurrculumvtae"/>
      <w:tblW w:w="5000" w:type="pct"/>
      <w:tblBorders>
        <w:top w:val="single" w:sz="4" w:space="0" w:color="2E74B5" w:themeColor="accent1" w:themeShade="BF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  <w:tblDescription w:val="Tabla de diseño de pie de página"/>
    </w:tblPr>
    <w:tblGrid>
      <w:gridCol w:w="3141"/>
      <w:gridCol w:w="6605"/>
    </w:tblGrid>
    <w:tr w:rsidR="008F11E2" w:rsidTr="001E7033">
      <w:tc>
        <w:tcPr>
          <w:tcW w:w="3240" w:type="dxa"/>
        </w:tcPr>
        <w:p w:rsidR="008F11E2" w:rsidRDefault="008F11E2" w:rsidP="003C409E">
          <w:pPr>
            <w:pStyle w:val="Piedepgina"/>
          </w:pPr>
          <w:r w:rsidRPr="008F11E2">
            <w:rPr>
              <w:lang w:bidi="es-ES"/>
            </w:rPr>
            <w:t xml:space="preserve">Página </w:t>
          </w:r>
          <w:r w:rsidRPr="008F11E2">
            <w:rPr>
              <w:lang w:bidi="es-ES"/>
            </w:rPr>
            <w:fldChar w:fldCharType="begin"/>
          </w:r>
          <w:r w:rsidRPr="008F11E2">
            <w:rPr>
              <w:lang w:bidi="es-ES"/>
            </w:rPr>
            <w:instrText xml:space="preserve"> PAGE </w:instrText>
          </w:r>
          <w:r w:rsidRPr="008F11E2">
            <w:rPr>
              <w:lang w:bidi="es-ES"/>
            </w:rPr>
            <w:fldChar w:fldCharType="separate"/>
          </w:r>
          <w:r w:rsidR="00084338">
            <w:rPr>
              <w:noProof/>
              <w:lang w:bidi="es-ES"/>
            </w:rPr>
            <w:t>2</w:t>
          </w:r>
          <w:r w:rsidRPr="008F11E2">
            <w:rPr>
              <w:lang w:bidi="es-ES"/>
            </w:rPr>
            <w:fldChar w:fldCharType="end"/>
          </w:r>
        </w:p>
      </w:tc>
      <w:tc>
        <w:tcPr>
          <w:tcW w:w="6840" w:type="dxa"/>
        </w:tcPr>
        <w:p w:rsidR="008F11E2" w:rsidRDefault="00A32A4E" w:rsidP="001E7033">
          <w:pPr>
            <w:pStyle w:val="Piedepginaalineadoaladerecha"/>
          </w:pPr>
          <w:sdt>
            <w:sdtPr>
              <w:alias w:val="Escriba su nombre:"/>
              <w:tag w:val="Escriba su nombre:"/>
              <w:id w:val="1942648725"/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 w:multiLine="1"/>
            </w:sdtPr>
            <w:sdtEndPr/>
            <w:sdtContent>
              <w:r w:rsidR="00084338">
                <w:t>julio Cesar C</w:t>
              </w:r>
              <w:r w:rsidR="001564F9">
                <w:t>abrera</w:t>
              </w:r>
              <w:r w:rsidR="00084338">
                <w:t xml:space="preserve"> D</w:t>
              </w:r>
              <w:r w:rsidR="001564F9">
                <w:t>uarte.</w:t>
              </w:r>
            </w:sdtContent>
          </w:sdt>
        </w:p>
      </w:tc>
    </w:tr>
  </w:tbl>
  <w:p w:rsidR="009C4C2A" w:rsidRDefault="009C4C2A" w:rsidP="008F11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32A4E" w:rsidRDefault="00A32A4E">
      <w:pPr>
        <w:spacing w:after="0" w:line="240" w:lineRule="auto"/>
      </w:pPr>
      <w:r>
        <w:separator/>
      </w:r>
    </w:p>
    <w:p w:rsidR="00A32A4E" w:rsidRDefault="00A32A4E"/>
    <w:p w:rsidR="00A32A4E" w:rsidRDefault="00A32A4E"/>
  </w:footnote>
  <w:footnote w:type="continuationSeparator" w:id="0">
    <w:p w:rsidR="00A32A4E" w:rsidRDefault="00A32A4E">
      <w:pPr>
        <w:spacing w:after="0" w:line="240" w:lineRule="auto"/>
      </w:pPr>
      <w:r>
        <w:continuationSeparator/>
      </w:r>
    </w:p>
    <w:p w:rsidR="00A32A4E" w:rsidRDefault="00A32A4E"/>
    <w:p w:rsidR="00A32A4E" w:rsidRDefault="00A32A4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5C25B86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DCD322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918CD6E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8627A0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5E666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BD841B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5C0705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5B4F23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2A00FC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87637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AEA0605"/>
    <w:multiLevelType w:val="hybridMultilevel"/>
    <w:tmpl w:val="1EBC79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5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4F9"/>
    <w:rsid w:val="00004F39"/>
    <w:rsid w:val="00084338"/>
    <w:rsid w:val="000A0D31"/>
    <w:rsid w:val="00144807"/>
    <w:rsid w:val="00152E98"/>
    <w:rsid w:val="001564F9"/>
    <w:rsid w:val="00157770"/>
    <w:rsid w:val="001A3AD3"/>
    <w:rsid w:val="001E7033"/>
    <w:rsid w:val="001F2802"/>
    <w:rsid w:val="0022794A"/>
    <w:rsid w:val="002755C5"/>
    <w:rsid w:val="0028156A"/>
    <w:rsid w:val="002828A5"/>
    <w:rsid w:val="00293282"/>
    <w:rsid w:val="002970F8"/>
    <w:rsid w:val="002A1643"/>
    <w:rsid w:val="002B2EA8"/>
    <w:rsid w:val="002D7F41"/>
    <w:rsid w:val="002E0698"/>
    <w:rsid w:val="002E6080"/>
    <w:rsid w:val="00306857"/>
    <w:rsid w:val="003341C4"/>
    <w:rsid w:val="00340376"/>
    <w:rsid w:val="003F47D0"/>
    <w:rsid w:val="00415C27"/>
    <w:rsid w:val="00416E7A"/>
    <w:rsid w:val="004363AC"/>
    <w:rsid w:val="004857EE"/>
    <w:rsid w:val="00486FF2"/>
    <w:rsid w:val="004918DF"/>
    <w:rsid w:val="00545EBD"/>
    <w:rsid w:val="005855D7"/>
    <w:rsid w:val="0059674E"/>
    <w:rsid w:val="006039A6"/>
    <w:rsid w:val="00681958"/>
    <w:rsid w:val="006E0C31"/>
    <w:rsid w:val="0076504D"/>
    <w:rsid w:val="00776552"/>
    <w:rsid w:val="007E3DA2"/>
    <w:rsid w:val="007E59B8"/>
    <w:rsid w:val="007F3C80"/>
    <w:rsid w:val="007F70C7"/>
    <w:rsid w:val="00801ECD"/>
    <w:rsid w:val="008362E3"/>
    <w:rsid w:val="00847604"/>
    <w:rsid w:val="008A005C"/>
    <w:rsid w:val="008E6A91"/>
    <w:rsid w:val="008F11E2"/>
    <w:rsid w:val="009376B4"/>
    <w:rsid w:val="00973159"/>
    <w:rsid w:val="0097602F"/>
    <w:rsid w:val="00986F49"/>
    <w:rsid w:val="009B34EC"/>
    <w:rsid w:val="009B41DB"/>
    <w:rsid w:val="009B4D16"/>
    <w:rsid w:val="009B5D1A"/>
    <w:rsid w:val="009C1D40"/>
    <w:rsid w:val="009C2979"/>
    <w:rsid w:val="009C4C2A"/>
    <w:rsid w:val="009E5714"/>
    <w:rsid w:val="00A32A4E"/>
    <w:rsid w:val="00A401F5"/>
    <w:rsid w:val="00A42251"/>
    <w:rsid w:val="00A52C9B"/>
    <w:rsid w:val="00A71C6F"/>
    <w:rsid w:val="00AB3DA1"/>
    <w:rsid w:val="00AC5E68"/>
    <w:rsid w:val="00AF5F3D"/>
    <w:rsid w:val="00AF6711"/>
    <w:rsid w:val="00BD6544"/>
    <w:rsid w:val="00BF3396"/>
    <w:rsid w:val="00C379BF"/>
    <w:rsid w:val="00C5794C"/>
    <w:rsid w:val="00C70791"/>
    <w:rsid w:val="00C70F03"/>
    <w:rsid w:val="00CC4E12"/>
    <w:rsid w:val="00D01AA2"/>
    <w:rsid w:val="00D05A93"/>
    <w:rsid w:val="00D13616"/>
    <w:rsid w:val="00D225FA"/>
    <w:rsid w:val="00D5247C"/>
    <w:rsid w:val="00D62B96"/>
    <w:rsid w:val="00D8174F"/>
    <w:rsid w:val="00E22010"/>
    <w:rsid w:val="00E5345A"/>
    <w:rsid w:val="00EB452E"/>
    <w:rsid w:val="00EC61AA"/>
    <w:rsid w:val="00F25784"/>
    <w:rsid w:val="00F306FB"/>
    <w:rsid w:val="00F32C5D"/>
    <w:rsid w:val="00F73C2F"/>
    <w:rsid w:val="00FA0018"/>
    <w:rsid w:val="00FB32B3"/>
    <w:rsid w:val="00FB3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9628B5"/>
  <w15:chartTrackingRefBased/>
  <w15:docId w15:val="{4167667E-D838-4D10-A0C3-5F1C75C63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s-ES" w:eastAsia="ja-JP" w:bidi="ar-SA"/>
      </w:rPr>
    </w:rPrDefault>
    <w:pPrDefault>
      <w:pPr>
        <w:spacing w:after="1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/>
    <w:lsdException w:name="Signature" w:semiHidden="1" w:uiPriority="8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/>
    <w:lsdException w:name="Date" w:semiHidden="1" w:uiPriority="8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EA8"/>
  </w:style>
  <w:style w:type="paragraph" w:styleId="Ttulo1">
    <w:name w:val="heading 1"/>
    <w:basedOn w:val="Normal"/>
    <w:uiPriority w:val="4"/>
    <w:qFormat/>
    <w:rsid w:val="001E7033"/>
    <w:pPr>
      <w:spacing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1F4E79" w:themeColor="accent1" w:themeShade="80"/>
      <w:sz w:val="23"/>
      <w:szCs w:val="21"/>
    </w:rPr>
  </w:style>
  <w:style w:type="paragraph" w:styleId="Ttulo2">
    <w:name w:val="heading 2"/>
    <w:basedOn w:val="Normal"/>
    <w:next w:val="Normal"/>
    <w:uiPriority w:val="4"/>
    <w:unhideWhenUsed/>
    <w:qFormat/>
    <w:rsid w:val="00293282"/>
    <w:pPr>
      <w:keepNext/>
      <w:keepLines/>
      <w:spacing w:line="240" w:lineRule="auto"/>
      <w:contextualSpacing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4"/>
    <w:unhideWhenUsed/>
    <w:qFormat/>
    <w:rsid w:val="00293282"/>
    <w:pPr>
      <w:keepNext/>
      <w:keepLines/>
      <w:spacing w:after="40" w:line="240" w:lineRule="auto"/>
      <w:contextualSpacing/>
      <w:outlineLvl w:val="2"/>
    </w:pPr>
    <w:rPr>
      <w:rFonts w:asciiTheme="majorHAnsi" w:eastAsiaTheme="majorEastAsia" w:hAnsiTheme="majorHAnsi" w:cstheme="majorBidi"/>
      <w:bCs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4"/>
    <w:semiHidden/>
    <w:unhideWhenUsed/>
    <w:qFormat/>
    <w:rsid w:val="00415C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4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ar"/>
    <w:uiPriority w:val="4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4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4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4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8F11E2"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1E2"/>
  </w:style>
  <w:style w:type="character" w:styleId="Textodelmarcadordeposicin">
    <w:name w:val="Placeholder Text"/>
    <w:basedOn w:val="Fuentedeprrafopredeter"/>
    <w:uiPriority w:val="99"/>
    <w:semiHidden/>
    <w:rsid w:val="00BF3396"/>
    <w:rPr>
      <w:color w:val="595959" w:themeColor="text1" w:themeTint="A6"/>
    </w:rPr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4"/>
    <w:rsid w:val="00AB3DA1"/>
    <w:rPr>
      <w:rFonts w:asciiTheme="majorHAnsi" w:eastAsiaTheme="majorEastAsia" w:hAnsiTheme="majorHAnsi" w:cstheme="majorBidi"/>
      <w:bCs/>
      <w14:ligatures w14:val="standardContextual"/>
    </w:rPr>
  </w:style>
  <w:style w:type="character" w:customStyle="1" w:styleId="Ttulo4Car">
    <w:name w:val="Título 4 Car"/>
    <w:basedOn w:val="Fuentedeprrafopredeter"/>
    <w:link w:val="Ttulo4"/>
    <w:uiPriority w:val="4"/>
    <w:semiHidden/>
    <w:rsid w:val="00AB3DA1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4"/>
    <w:semiHidden/>
    <w:rsid w:val="00AB3DA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4"/>
    <w:semiHidden/>
    <w:rsid w:val="00AB3DA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4"/>
    <w:semiHidden/>
    <w:rsid w:val="00AB3DA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Ttulo9Car">
    <w:name w:val="Título 9 Car"/>
    <w:basedOn w:val="Fuentedeprrafopredeter"/>
    <w:link w:val="Ttulo9"/>
    <w:uiPriority w:val="4"/>
    <w:semiHidden/>
    <w:rsid w:val="00AB3D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customStyle="1" w:styleId="Tabladecurrculumvtae">
    <w:name w:val="Tabla de currículum vítae"/>
    <w:basedOn w:val="Tablanormal"/>
    <w:uiPriority w:val="99"/>
    <w:rsid w:val="001E7033"/>
    <w:tblPr>
      <w:tblBorders>
        <w:bottom w:val="single" w:sz="4" w:space="0" w:color="2E74B5" w:themeColor="accent1" w:themeShade="BF"/>
        <w:insideH w:val="single" w:sz="4" w:space="0" w:color="2E74B5" w:themeColor="accent1" w:themeShade="BF"/>
      </w:tblBorders>
      <w:tblCellMar>
        <w:top w:w="144" w:type="dxa"/>
        <w:left w:w="0" w:type="dxa"/>
        <w:bottom w:w="144" w:type="dxa"/>
        <w:right w:w="0" w:type="dxa"/>
      </w:tblCellMar>
    </w:tblPr>
  </w:style>
  <w:style w:type="character" w:styleId="nfasis">
    <w:name w:val="Emphasis"/>
    <w:basedOn w:val="Fuentedeprrafopredeter"/>
    <w:uiPriority w:val="1"/>
    <w:qFormat/>
    <w:rsid w:val="0022794A"/>
    <w:rPr>
      <w:color w:val="1F4E79" w:themeColor="accent1" w:themeShade="80"/>
    </w:rPr>
  </w:style>
  <w:style w:type="paragraph" w:customStyle="1" w:styleId="Informacindecontacto">
    <w:name w:val="Información de contacto"/>
    <w:basedOn w:val="Normal"/>
    <w:uiPriority w:val="2"/>
    <w:qFormat/>
    <w:rsid w:val="007E3DA2"/>
    <w:pPr>
      <w:spacing w:after="240" w:line="240" w:lineRule="auto"/>
      <w:contextualSpacing/>
      <w:jc w:val="right"/>
    </w:pPr>
    <w:rPr>
      <w:szCs w:val="18"/>
    </w:rPr>
  </w:style>
  <w:style w:type="paragraph" w:customStyle="1" w:styleId="Piedepginaalineadoaladerecha">
    <w:name w:val="Pie de página: alineado a la derecha"/>
    <w:basedOn w:val="Normal"/>
    <w:uiPriority w:val="99"/>
    <w:qFormat/>
    <w:rsid w:val="001E7033"/>
    <w:pPr>
      <w:spacing w:after="0" w:line="240" w:lineRule="auto"/>
      <w:jc w:val="right"/>
    </w:pPr>
  </w:style>
  <w:style w:type="paragraph" w:styleId="Listaconvietas">
    <w:name w:val="List Bullet"/>
    <w:basedOn w:val="Normal"/>
    <w:uiPriority w:val="5"/>
    <w:qFormat/>
    <w:rsid w:val="00293282"/>
    <w:pPr>
      <w:numPr>
        <w:numId w:val="2"/>
      </w:numPr>
      <w:contextualSpacing/>
    </w:pPr>
  </w:style>
  <w:style w:type="paragraph" w:styleId="Encabezado">
    <w:name w:val="header"/>
    <w:basedOn w:val="Normal"/>
    <w:link w:val="EncabezadoCar"/>
    <w:uiPriority w:val="99"/>
    <w:rsid w:val="00545EBD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5EBD"/>
  </w:style>
  <w:style w:type="paragraph" w:styleId="Textodeglobo">
    <w:name w:val="Balloon Text"/>
    <w:basedOn w:val="Normal"/>
    <w:link w:val="Textodeglob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760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7604"/>
  </w:style>
  <w:style w:type="paragraph" w:styleId="Textodebloque">
    <w:name w:val="Block Text"/>
    <w:basedOn w:val="Normal"/>
    <w:uiPriority w:val="99"/>
    <w:semiHidden/>
    <w:unhideWhenUsed/>
    <w:rsid w:val="00BF3396"/>
    <w:pPr>
      <w:pBdr>
        <w:top w:val="single" w:sz="2" w:space="10" w:color="1F4E79" w:themeColor="accent1" w:themeShade="80" w:shadow="1"/>
        <w:left w:val="single" w:sz="2" w:space="10" w:color="1F4E79" w:themeColor="accent1" w:themeShade="80" w:shadow="1"/>
        <w:bottom w:val="single" w:sz="2" w:space="10" w:color="1F4E79" w:themeColor="accent1" w:themeShade="80" w:shadow="1"/>
        <w:right w:val="single" w:sz="2" w:space="10" w:color="1F4E79" w:themeColor="accent1" w:themeShade="80" w:shadow="1"/>
      </w:pBdr>
      <w:ind w:left="1152" w:right="1152"/>
    </w:pPr>
    <w:rPr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760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760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760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760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760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760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760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760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760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7604"/>
    <w:pPr>
      <w:spacing w:after="1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760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760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760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760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7604"/>
    <w:rPr>
      <w:szCs w:val="16"/>
    </w:rPr>
  </w:style>
  <w:style w:type="character" w:styleId="Ttulodellibro">
    <w:name w:val="Book Title"/>
    <w:basedOn w:val="Fuentedeprrafopredeter"/>
    <w:uiPriority w:val="33"/>
    <w:semiHidden/>
    <w:qFormat/>
    <w:rsid w:val="00415C27"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760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8"/>
    <w:semiHidden/>
    <w:rsid w:val="00847604"/>
  </w:style>
  <w:style w:type="table" w:styleId="Cuadrculavistosa">
    <w:name w:val="Colorful Grid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760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760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760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760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760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8"/>
    <w:semiHidden/>
    <w:unhideWhenUsed/>
    <w:rsid w:val="00847604"/>
  </w:style>
  <w:style w:type="character" w:customStyle="1" w:styleId="FechaCar">
    <w:name w:val="Fecha Car"/>
    <w:basedOn w:val="Fuentedeprrafopredeter"/>
    <w:link w:val="Fecha"/>
    <w:uiPriority w:val="8"/>
    <w:semiHidden/>
    <w:rsid w:val="0084760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760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7604"/>
    <w:rPr>
      <w:rFonts w:ascii="Segoe UI" w:hAnsi="Segoe UI" w:cs="Segoe UI"/>
      <w:szCs w:val="16"/>
    </w:rPr>
  </w:style>
  <w:style w:type="paragraph" w:styleId="Firmadecorreo">
    <w:name w:val="E-mail Signature"/>
    <w:basedOn w:val="Normal"/>
    <w:link w:val="FirmadecorreoCar"/>
    <w:uiPriority w:val="99"/>
    <w:semiHidden/>
    <w:unhideWhenUsed/>
    <w:rsid w:val="00847604"/>
    <w:pPr>
      <w:spacing w:after="0" w:line="240" w:lineRule="auto"/>
    </w:pPr>
  </w:style>
  <w:style w:type="character" w:customStyle="1" w:styleId="FirmadecorreoCar">
    <w:name w:val="Firma de correo Car"/>
    <w:basedOn w:val="Fuentedeprrafopredeter"/>
    <w:link w:val="Firmadecorreo"/>
    <w:uiPriority w:val="99"/>
    <w:semiHidden/>
    <w:rsid w:val="00847604"/>
  </w:style>
  <w:style w:type="character" w:styleId="Refdenotaalfinal">
    <w:name w:val="end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760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760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760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760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760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7604"/>
    <w:rPr>
      <w:szCs w:val="20"/>
    </w:rPr>
  </w:style>
  <w:style w:type="table" w:styleId="Tablaconcuadrcula1clara">
    <w:name w:val="Grid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styleId="AcrnimoHTML">
    <w:name w:val="HTML Acronym"/>
    <w:basedOn w:val="Fuentedeprrafopredeter"/>
    <w:uiPriority w:val="99"/>
    <w:semiHidden/>
    <w:unhideWhenUsed/>
    <w:rsid w:val="00847604"/>
  </w:style>
  <w:style w:type="paragraph" w:styleId="DireccinHTML">
    <w:name w:val="HTML Address"/>
    <w:basedOn w:val="Normal"/>
    <w:link w:val="DireccinHTMLCar"/>
    <w:uiPriority w:val="99"/>
    <w:semiHidden/>
    <w:unhideWhenUsed/>
    <w:rsid w:val="0084760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760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760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760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760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760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760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7604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84760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760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760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qFormat/>
    <w:rsid w:val="00415C27"/>
    <w:rPr>
      <w:i/>
      <w:iCs/>
      <w:color w:val="1F4E79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415C27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15C27"/>
    <w:rPr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qFormat/>
    <w:rsid w:val="00415C27"/>
    <w:rPr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760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7604"/>
  </w:style>
  <w:style w:type="paragraph" w:styleId="Lista">
    <w:name w:val="List"/>
    <w:basedOn w:val="Normal"/>
    <w:uiPriority w:val="99"/>
    <w:semiHidden/>
    <w:unhideWhenUsed/>
    <w:rsid w:val="0084760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760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760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760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7604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7604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7604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7604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7604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760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760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760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760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760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5"/>
    <w:qFormat/>
    <w:rsid w:val="00293282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7604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7604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7604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7604"/>
    <w:pPr>
      <w:numPr>
        <w:numId w:val="11"/>
      </w:numPr>
      <w:contextualSpacing/>
    </w:pPr>
  </w:style>
  <w:style w:type="paragraph" w:styleId="Prrafodelista">
    <w:name w:val="List Paragraph"/>
    <w:basedOn w:val="Normal"/>
    <w:uiPriority w:val="34"/>
    <w:semiHidden/>
    <w:qFormat/>
    <w:rsid w:val="0084760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760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7604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760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760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760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760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760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760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760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760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760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760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760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760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"/>
    <w:semiHidden/>
    <w:unhideWhenUsed/>
    <w:qFormat/>
    <w:rsid w:val="00847604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84760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760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760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7604"/>
  </w:style>
  <w:style w:type="character" w:styleId="Nmerodepgina">
    <w:name w:val="page number"/>
    <w:basedOn w:val="Fuentedeprrafopredeter"/>
    <w:uiPriority w:val="99"/>
    <w:semiHidden/>
    <w:unhideWhenUsed/>
    <w:rsid w:val="00847604"/>
  </w:style>
  <w:style w:type="table" w:styleId="Tablanormal1">
    <w:name w:val="Plain Table 1"/>
    <w:basedOn w:val="Tablanormal"/>
    <w:uiPriority w:val="40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8476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8476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760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760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415C27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415C2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8"/>
    <w:semiHidden/>
    <w:unhideWhenUsed/>
    <w:rsid w:val="00847604"/>
  </w:style>
  <w:style w:type="character" w:customStyle="1" w:styleId="SaludoCar">
    <w:name w:val="Saludo Car"/>
    <w:basedOn w:val="Fuentedeprrafopredeter"/>
    <w:link w:val="Saludo"/>
    <w:uiPriority w:val="8"/>
    <w:semiHidden/>
    <w:rsid w:val="00847604"/>
  </w:style>
  <w:style w:type="paragraph" w:styleId="Firma">
    <w:name w:val="Signature"/>
    <w:basedOn w:val="Normal"/>
    <w:link w:val="FirmaCar"/>
    <w:uiPriority w:val="8"/>
    <w:semiHidden/>
    <w:unhideWhenUsed/>
    <w:rsid w:val="0084760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8"/>
    <w:semiHidden/>
    <w:rsid w:val="00847604"/>
  </w:style>
  <w:style w:type="character" w:styleId="Textoennegrita">
    <w:name w:val="Strong"/>
    <w:basedOn w:val="Fuentedeprrafopredeter"/>
    <w:uiPriority w:val="9"/>
    <w:semiHidden/>
    <w:qFormat/>
    <w:rsid w:val="00847604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857EE"/>
    <w:pPr>
      <w:numPr>
        <w:ilvl w:val="1"/>
      </w:numPr>
    </w:pPr>
    <w:rPr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857EE"/>
    <w:rPr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84760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qFormat/>
    <w:rsid w:val="0084760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760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760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760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760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760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7604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7604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7604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760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7604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760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7604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7604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7604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7604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847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760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760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7604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760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760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760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760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7604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760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7604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760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760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76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7604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7604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ar"/>
    <w:uiPriority w:val="3"/>
    <w:qFormat/>
    <w:rsid w:val="00293282"/>
    <w:pPr>
      <w:pBdr>
        <w:top w:val="single" w:sz="4" w:space="6" w:color="2E74B5" w:themeColor="accent1" w:themeShade="BF"/>
        <w:left w:val="single" w:sz="4" w:space="6" w:color="2E74B5" w:themeColor="accent1" w:themeShade="BF"/>
        <w:bottom w:val="single" w:sz="4" w:space="4" w:color="2E74B5" w:themeColor="accent1" w:themeShade="BF"/>
        <w:right w:val="single" w:sz="4" w:space="6" w:color="2E74B5" w:themeColor="accent1" w:themeShade="BF"/>
      </w:pBdr>
      <w:shd w:val="clear" w:color="auto" w:fill="2E74B5" w:themeFill="accent1" w:themeFillShade="BF"/>
      <w:spacing w:before="240"/>
      <w:ind w:left="144" w:right="144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</w:rPr>
  </w:style>
  <w:style w:type="character" w:customStyle="1" w:styleId="TtuloCar">
    <w:name w:val="Título Car"/>
    <w:basedOn w:val="Fuentedeprrafopredeter"/>
    <w:link w:val="Ttulo"/>
    <w:uiPriority w:val="3"/>
    <w:rsid w:val="00AB3DA1"/>
    <w:rPr>
      <w:rFonts w:asciiTheme="majorHAnsi" w:eastAsiaTheme="majorEastAsia" w:hAnsiTheme="majorHAnsi" w:cstheme="majorBidi"/>
      <w:caps/>
      <w:color w:val="FFFFFF" w:themeColor="background1"/>
      <w:kern w:val="28"/>
      <w:sz w:val="32"/>
      <w:szCs w:val="56"/>
      <w:shd w:val="clear" w:color="auto" w:fill="2E74B5" w:themeFill="accent1" w:themeFillShade="BF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84760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760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760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760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760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760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760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760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760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760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B2EA8"/>
    <w:pPr>
      <w:keepNext/>
      <w:keepLines/>
      <w:outlineLvl w:val="9"/>
    </w:pPr>
    <w:rPr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13" Type="http://schemas.openxmlformats.org/officeDocument/2006/relationships/theme" Target="theme/theme1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glossaryDocument" Target="glossary/document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image" Target="media/image1.jpe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Plantillas\Curr&#237;culum%20v&#237;tae%20para%20transferencia%20interna%20de%20la%20empresa.dotx" TargetMode="External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195C83DCCF446889DF26402816B48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C104CC-4FE3-4EA8-8FD8-1E1F427B8057}"/>
      </w:docPartPr>
      <w:docPartBody>
        <w:p w:rsidR="003A4BAE" w:rsidRDefault="00421E3D">
          <w:pPr>
            <w:pStyle w:val="D195C83DCCF446889DF26402816B488F"/>
          </w:pPr>
          <w:r>
            <w:rPr>
              <w:lang w:bidi="es-ES"/>
            </w:rPr>
            <w:t>Su nombre</w:t>
          </w:r>
        </w:p>
      </w:docPartBody>
    </w:docPart>
    <w:docPart>
      <w:docPartPr>
        <w:name w:val="7186109202A64E12B69514B51EC601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DD20B2-2B82-4D87-B21F-415929DA940F}"/>
      </w:docPartPr>
      <w:docPartBody>
        <w:p w:rsidR="003A4BAE" w:rsidRDefault="00421E3D">
          <w:pPr>
            <w:pStyle w:val="7186109202A64E12B69514B51EC60113"/>
          </w:pPr>
          <w:r>
            <w:rPr>
              <w:lang w:bidi="es-ES"/>
            </w:rPr>
            <w:t>Aptitudes y habilidades</w:t>
          </w:r>
        </w:p>
      </w:docPartBody>
    </w:docPart>
    <w:docPart>
      <w:docPartPr>
        <w:name w:val="4490D2EEC37E4ECF9D70C1EC8CD7D0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F06CD4-59E9-418D-8555-B326077AC207}"/>
      </w:docPartPr>
      <w:docPartBody>
        <w:p w:rsidR="003A4BAE" w:rsidRDefault="00421E3D">
          <w:pPr>
            <w:pStyle w:val="4490D2EEC37E4ECF9D70C1EC8CD7D01D"/>
          </w:pPr>
          <w:r w:rsidRPr="00293282">
            <w:rPr>
              <w:lang w:bidi="es-ES"/>
            </w:rPr>
            <w:t>Experiencia profesional</w:t>
          </w:r>
        </w:p>
      </w:docPartBody>
    </w:docPart>
    <w:docPart>
      <w:docPartPr>
        <w:name w:val="43BB113796D247229D4D93AC25AAC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D9B44-7F44-4369-AAE8-55CAFF6D1E85}"/>
      </w:docPartPr>
      <w:docPartBody>
        <w:p w:rsidR="003A4BAE" w:rsidRDefault="00421E3D">
          <w:pPr>
            <w:pStyle w:val="43BB113796D247229D4D93AC25AAC106"/>
          </w:pPr>
          <w:r w:rsidRPr="00293282">
            <w:rPr>
              <w:lang w:bidi="es-ES"/>
            </w:rPr>
            <w:t>PUESTO</w:t>
          </w:r>
          <w:r>
            <w:rPr>
              <w:lang w:bidi="es-ES"/>
            </w:rPr>
            <w:t xml:space="preserve"> 1</w:t>
          </w:r>
        </w:p>
      </w:docPartBody>
    </w:docPart>
    <w:docPart>
      <w:docPartPr>
        <w:name w:val="9A133D122CEA4C81AFB10AA105FA6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D03B94-4737-4D8B-AEE5-6D3F828E7F5D}"/>
      </w:docPartPr>
      <w:docPartBody>
        <w:p w:rsidR="003A4BAE" w:rsidRDefault="00421E3D">
          <w:pPr>
            <w:pStyle w:val="9A133D122CEA4C81AFB10AA105FA6C59"/>
          </w:pPr>
          <w:r w:rsidRPr="00293282">
            <w:rPr>
              <w:lang w:bidi="es-ES"/>
            </w:rPr>
            <w:t>NOMBRE DE LA EMPRESA</w:t>
          </w:r>
        </w:p>
      </w:docPartBody>
    </w:docPart>
    <w:docPart>
      <w:docPartPr>
        <w:name w:val="8DF6C049F1D84DC094022E66B74AC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0B8C2-AF47-4A0B-80B0-2AD0401CFFAC}"/>
      </w:docPartPr>
      <w:docPartBody>
        <w:p w:rsidR="003A4BAE" w:rsidRDefault="00421E3D">
          <w:pPr>
            <w:pStyle w:val="8DF6C049F1D84DC094022E66B74ACB00"/>
          </w:pPr>
          <w:r w:rsidRPr="00293282">
            <w:rPr>
              <w:lang w:bidi="es-ES"/>
            </w:rPr>
            <w:t>PUESTO</w:t>
          </w:r>
          <w:r>
            <w:rPr>
              <w:lang w:bidi="es-ES"/>
            </w:rPr>
            <w:t xml:space="preserve"> 2</w:t>
          </w:r>
        </w:p>
      </w:docPartBody>
    </w:docPart>
    <w:docPart>
      <w:docPartPr>
        <w:name w:val="5D8E9765CD11414DB9140D4569809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D6716-4665-4A86-A373-319A92479BAE}"/>
      </w:docPartPr>
      <w:docPartBody>
        <w:p w:rsidR="003A4BAE" w:rsidRDefault="00421E3D">
          <w:pPr>
            <w:pStyle w:val="5D8E9765CD11414DB9140D4569809057"/>
          </w:pPr>
          <w:r w:rsidRPr="00293282">
            <w:rPr>
              <w:lang w:bidi="es-ES"/>
            </w:rPr>
            <w:t>NOMBRE DE LA EMPRESA</w:t>
          </w:r>
        </w:p>
      </w:docPartBody>
    </w:docPart>
    <w:docPart>
      <w:docPartPr>
        <w:name w:val="1ABBB83E3CC34D79A3BEBEA37016FB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B75B1-02B3-47D3-8B1E-F406F0BE6904}"/>
      </w:docPartPr>
      <w:docPartBody>
        <w:p w:rsidR="003A4BAE" w:rsidRDefault="00421E3D">
          <w:pPr>
            <w:pStyle w:val="1ABBB83E3CC34D79A3BEBEA37016FB5C"/>
          </w:pPr>
          <w:r w:rsidRPr="00293282">
            <w:rPr>
              <w:lang w:bidi="es-ES"/>
            </w:rPr>
            <w:t>PUESTO</w:t>
          </w:r>
          <w:r>
            <w:rPr>
              <w:lang w:bidi="es-ES"/>
            </w:rPr>
            <w:t xml:space="preserve"> 3</w:t>
          </w:r>
        </w:p>
      </w:docPartBody>
    </w:docPart>
    <w:docPart>
      <w:docPartPr>
        <w:name w:val="C5B9D589B56F4CEEBCEC27BEE2EF0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332BD8-E1FE-4ADF-9342-B65B0EC43EB6}"/>
      </w:docPartPr>
      <w:docPartBody>
        <w:p w:rsidR="003A4BAE" w:rsidRDefault="00421E3D">
          <w:pPr>
            <w:pStyle w:val="C5B9D589B56F4CEEBCEC27BEE2EF06BF"/>
          </w:pPr>
          <w:r w:rsidRPr="00293282">
            <w:rPr>
              <w:lang w:bidi="es-ES"/>
            </w:rPr>
            <w:t>NOMBRE DE LA EMPRESA</w:t>
          </w:r>
        </w:p>
      </w:docPartBody>
    </w:docPart>
    <w:docPart>
      <w:docPartPr>
        <w:name w:val="6C74BFFD1F9D431D8B2796865009F9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E6D875-7658-4875-BD6C-2EF156B1420A}"/>
      </w:docPartPr>
      <w:docPartBody>
        <w:p w:rsidR="003A4BAE" w:rsidRDefault="00421E3D">
          <w:pPr>
            <w:pStyle w:val="6C74BFFD1F9D431D8B2796865009F9AE"/>
          </w:pPr>
          <w:r w:rsidRPr="00293282">
            <w:rPr>
              <w:lang w:bidi="es-ES"/>
            </w:rPr>
            <w:t>Educación</w:t>
          </w:r>
        </w:p>
      </w:docPartBody>
    </w:docPart>
    <w:docPart>
      <w:docPartPr>
        <w:name w:val="CB6BB4ACA919431EB1B6F8D1B77A5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0913C0-F828-427E-B15E-EAC1B1EAE2C2}"/>
      </w:docPartPr>
      <w:docPartBody>
        <w:p w:rsidR="003A4BAE" w:rsidRDefault="00421E3D">
          <w:pPr>
            <w:pStyle w:val="CB6BB4ACA919431EB1B6F8D1B77A5A1E"/>
          </w:pPr>
          <w:r w:rsidRPr="00293282">
            <w:rPr>
              <w:lang w:bidi="es-ES"/>
            </w:rPr>
            <w:t>NOMBRE DEL CENTRO EDUCATIVO</w:t>
          </w:r>
        </w:p>
      </w:docPartBody>
    </w:docPart>
    <w:docPart>
      <w:docPartPr>
        <w:name w:val="53C9BD3C6C864677A4B818B26B099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47E691-0BA4-44F0-AB5E-03A4E2CE3C5C}"/>
      </w:docPartPr>
      <w:docPartBody>
        <w:p w:rsidR="003A4BAE" w:rsidRDefault="00421E3D">
          <w:pPr>
            <w:pStyle w:val="53C9BD3C6C864677A4B818B26B09934D"/>
          </w:pPr>
          <w:r w:rsidRPr="00293282">
            <w:rPr>
              <w:lang w:bidi="es-ES"/>
            </w:rPr>
            <w:t>UBICACIÓN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Arial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E3D"/>
    <w:rsid w:val="00372939"/>
    <w:rsid w:val="003A4BAE"/>
    <w:rsid w:val="00421E3D"/>
    <w:rsid w:val="006C6214"/>
    <w:rsid w:val="007109B8"/>
    <w:rsid w:val="0087245E"/>
    <w:rsid w:val="00C41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1"/>
    <w:qFormat/>
    <w:rPr>
      <w:color w:val="1F3864" w:themeColor="accent1" w:themeShade="80"/>
    </w:rPr>
  </w:style>
  <w:style w:type="paragraph" w:customStyle="1" w:styleId="D195C83DCCF446889DF26402816B488F">
    <w:name w:val="D195C83DCCF446889DF26402816B488F"/>
  </w:style>
  <w:style w:type="paragraph" w:customStyle="1" w:styleId="7186109202A64E12B69514B51EC60113">
    <w:name w:val="7186109202A64E12B69514B51EC60113"/>
  </w:style>
  <w:style w:type="paragraph" w:customStyle="1" w:styleId="4490D2EEC37E4ECF9D70C1EC8CD7D01D">
    <w:name w:val="4490D2EEC37E4ECF9D70C1EC8CD7D01D"/>
  </w:style>
  <w:style w:type="paragraph" w:customStyle="1" w:styleId="43BB113796D247229D4D93AC25AAC106">
    <w:name w:val="43BB113796D247229D4D93AC25AAC106"/>
  </w:style>
  <w:style w:type="paragraph" w:customStyle="1" w:styleId="9A133D122CEA4C81AFB10AA105FA6C59">
    <w:name w:val="9A133D122CEA4C81AFB10AA105FA6C59"/>
  </w:style>
  <w:style w:type="paragraph" w:customStyle="1" w:styleId="8DF6C049F1D84DC094022E66B74ACB00">
    <w:name w:val="8DF6C049F1D84DC094022E66B74ACB00"/>
  </w:style>
  <w:style w:type="paragraph" w:customStyle="1" w:styleId="5D8E9765CD11414DB9140D4569809057">
    <w:name w:val="5D8E9765CD11414DB9140D4569809057"/>
  </w:style>
  <w:style w:type="paragraph" w:customStyle="1" w:styleId="1ABBB83E3CC34D79A3BEBEA37016FB5C">
    <w:name w:val="1ABBB83E3CC34D79A3BEBEA37016FB5C"/>
  </w:style>
  <w:style w:type="paragraph" w:customStyle="1" w:styleId="C5B9D589B56F4CEEBCEC27BEE2EF06BF">
    <w:name w:val="C5B9D589B56F4CEEBCEC27BEE2EF06BF"/>
  </w:style>
  <w:style w:type="paragraph" w:customStyle="1" w:styleId="6C74BFFD1F9D431D8B2796865009F9AE">
    <w:name w:val="6C74BFFD1F9D431D8B2796865009F9AE"/>
  </w:style>
  <w:style w:type="paragraph" w:customStyle="1" w:styleId="CB6BB4ACA919431EB1B6F8D1B77A5A1E">
    <w:name w:val="CB6BB4ACA919431EB1B6F8D1B77A5A1E"/>
  </w:style>
  <w:style w:type="paragraph" w:customStyle="1" w:styleId="53C9BD3C6C864677A4B818B26B09934D">
    <w:name w:val="53C9BD3C6C864677A4B818B26B0993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Face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acet HD - core">
      <a:majorFont>
        <a:latin typeface="Trebuchet MS" panose="020B0603020202020204"/>
        <a:ea typeface=""/>
        <a:cs typeface=""/>
      </a:majorFont>
      <a:minorFont>
        <a:latin typeface="Trebuchet MS" panose="020B0603020202020204"/>
        <a:ea typeface=""/>
        <a:cs typeface=""/>
      </a:minorFont>
    </a:fontScheme>
    <a:fmtScheme name="Facet HD - core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7A2C23D-9A84-488C-A862-8E50C15386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Currículum%20vítae%20para%20transferencia%20interna%20de%20la%20empresa.dotx</Template>
  <TotalTime>1</TotalTime>
  <Pages>3</Pages>
  <Words>552</Words>
  <Characters>3041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keywords>julio Cesar Cabrera Duarte.</cp:keywords>
  <cp:lastModifiedBy>Usuario invitado</cp:lastModifiedBy>
  <cp:revision>3</cp:revision>
  <dcterms:created xsi:type="dcterms:W3CDTF">2021-01-15T03:43:00Z</dcterms:created>
  <dcterms:modified xsi:type="dcterms:W3CDTF">2021-01-30T02:29:00Z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