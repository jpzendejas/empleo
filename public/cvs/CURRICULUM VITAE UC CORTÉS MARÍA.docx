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0BCC5877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6D469178" w14:textId="19D1CF11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747A5E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22B350D4" w14:textId="77777777" w:rsidR="001C34AE" w:rsidRPr="002010EB" w:rsidRDefault="001C34AE" w:rsidP="001C34AE">
            <w:pPr>
              <w:spacing w:after="0" w:line="100" w:lineRule="atLeast"/>
              <w:rPr>
                <w:rFonts w:ascii="Arial Black" w:hAnsi="Arial Black" w:cs="Arial"/>
                <w:b/>
                <w:bCs/>
                <w:color w:val="1A1914"/>
              </w:rPr>
            </w:pPr>
            <w:r w:rsidRPr="002010EB">
              <w:rPr>
                <w:rFonts w:ascii="Arial Black" w:hAnsi="Arial Black" w:cs="Arial"/>
                <w:b/>
                <w:bCs/>
                <w:color w:val="1A1914"/>
              </w:rPr>
              <w:t>OBJETIVO:</w:t>
            </w:r>
          </w:p>
          <w:p w14:paraId="54308F4F" w14:textId="77777777" w:rsidR="001C34AE" w:rsidRPr="002010EB" w:rsidRDefault="001C34AE" w:rsidP="001C34AE">
            <w:pPr>
              <w:spacing w:after="0" w:line="100" w:lineRule="atLeast"/>
              <w:rPr>
                <w:rFonts w:ascii="Arial" w:hAnsi="Arial" w:cs="Arial"/>
                <w:b/>
                <w:bCs/>
                <w:color w:val="1A1914"/>
                <w:szCs w:val="20"/>
              </w:rPr>
            </w:pPr>
          </w:p>
          <w:p w14:paraId="65F6AFAD" w14:textId="5F6EB88D" w:rsidR="001C34AE" w:rsidRPr="002010EB" w:rsidRDefault="001C34AE" w:rsidP="001C34AE">
            <w:pPr>
              <w:spacing w:after="0" w:line="360" w:lineRule="auto"/>
              <w:jc w:val="both"/>
              <w:rPr>
                <w:rFonts w:ascii="Arial" w:hAnsi="Arial" w:cs="Arial"/>
                <w:color w:val="14140E"/>
                <w:szCs w:val="20"/>
              </w:rPr>
            </w:pPr>
            <w:r w:rsidRPr="002010EB">
              <w:rPr>
                <w:rFonts w:ascii="Arial" w:hAnsi="Arial" w:cs="Arial"/>
                <w:color w:val="1A1914"/>
                <w:szCs w:val="20"/>
              </w:rPr>
              <w:t>Con la mayor disposición en el trabajo</w:t>
            </w:r>
            <w:r w:rsidRPr="002010EB">
              <w:rPr>
                <w:rFonts w:ascii="Arial" w:hAnsi="Arial" w:cs="Arial"/>
                <w:color w:val="3D3C35"/>
                <w:szCs w:val="20"/>
              </w:rPr>
              <w:t xml:space="preserve">, </w:t>
            </w:r>
            <w:r w:rsidRPr="002010EB">
              <w:rPr>
                <w:rFonts w:ascii="Arial" w:hAnsi="Arial" w:cs="Arial"/>
                <w:color w:val="1A1914"/>
                <w:szCs w:val="20"/>
              </w:rPr>
              <w:t>en beneficio de la empresa, aplicando mis conocimientos adquiridos en la carrera</w:t>
            </w:r>
            <w:r w:rsidRPr="002010EB">
              <w:rPr>
                <w:rFonts w:ascii="Arial" w:hAnsi="Arial" w:cs="Arial"/>
                <w:color w:val="3D3C35"/>
                <w:szCs w:val="20"/>
              </w:rPr>
              <w:t>.</w:t>
            </w:r>
            <w:r w:rsidRPr="002010EB">
              <w:rPr>
                <w:rFonts w:ascii="Arial" w:hAnsi="Arial" w:cs="Arial"/>
                <w:color w:val="1A1914"/>
                <w:szCs w:val="20"/>
              </w:rPr>
              <w:t xml:space="preserve"> Perfeccionar mis técnicas cada día</w:t>
            </w:r>
            <w:r w:rsidRPr="002010EB">
              <w:rPr>
                <w:rFonts w:ascii="Arial" w:hAnsi="Arial" w:cs="Arial"/>
                <w:color w:val="3D3C35"/>
                <w:szCs w:val="20"/>
              </w:rPr>
              <w:t xml:space="preserve">, </w:t>
            </w:r>
            <w:r w:rsidRPr="002010EB">
              <w:rPr>
                <w:rFonts w:ascii="Arial" w:hAnsi="Arial" w:cs="Arial"/>
                <w:color w:val="1A1914"/>
                <w:szCs w:val="20"/>
              </w:rPr>
              <w:t>logrando mis metas y obteniendo experiencia</w:t>
            </w:r>
            <w:r w:rsidRPr="002010EB">
              <w:rPr>
                <w:rFonts w:ascii="Arial" w:hAnsi="Arial" w:cs="Arial"/>
                <w:color w:val="3D3C35"/>
                <w:szCs w:val="20"/>
              </w:rPr>
              <w:t>.</w:t>
            </w:r>
          </w:p>
          <w:p w14:paraId="43BE61DB" w14:textId="77777777" w:rsidR="001C34AE" w:rsidRDefault="001C34AE" w:rsidP="001C34AE">
            <w:pPr>
              <w:spacing w:after="0" w:line="360" w:lineRule="auto"/>
              <w:jc w:val="both"/>
              <w:rPr>
                <w:rFonts w:ascii="Arial" w:hAnsi="Arial" w:cs="Arial"/>
                <w:color w:val="14140E"/>
              </w:rPr>
            </w:pPr>
          </w:p>
          <w:p w14:paraId="79BCD882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b/>
                <w:color w:val="14140E"/>
              </w:rPr>
            </w:pPr>
          </w:p>
          <w:p w14:paraId="5CCAFE24" w14:textId="77777777" w:rsidR="001C34AE" w:rsidRPr="00965004" w:rsidRDefault="001C34AE" w:rsidP="001C34AE">
            <w:pPr>
              <w:spacing w:after="0" w:line="100" w:lineRule="atLeast"/>
              <w:rPr>
                <w:rFonts w:ascii="Arial Black" w:hAnsi="Arial Black" w:cs="Arial"/>
                <w:b/>
                <w:color w:val="14140E"/>
              </w:rPr>
            </w:pPr>
            <w:r w:rsidRPr="00965004">
              <w:rPr>
                <w:rFonts w:ascii="Arial Black" w:hAnsi="Arial Black" w:cs="Arial"/>
                <w:b/>
                <w:color w:val="14140E"/>
              </w:rPr>
              <w:t>ESCOLARIDAD:</w:t>
            </w:r>
          </w:p>
          <w:p w14:paraId="7284A249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b/>
                <w:color w:val="14140E"/>
              </w:rPr>
            </w:pPr>
          </w:p>
          <w:p w14:paraId="6552CA58" w14:textId="0E452D6F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3D403C"/>
              </w:rPr>
              <w:t xml:space="preserve">~ </w:t>
            </w:r>
            <w:r>
              <w:rPr>
                <w:rFonts w:ascii="Arial" w:hAnsi="Arial" w:cs="Arial"/>
                <w:b/>
                <w:color w:val="14140E"/>
              </w:rPr>
              <w:t>Escuela Primaria "</w:t>
            </w:r>
            <w:r w:rsidR="00F52CAE">
              <w:rPr>
                <w:rFonts w:ascii="Arial" w:hAnsi="Arial" w:cs="Arial"/>
                <w:b/>
                <w:color w:val="14140E"/>
              </w:rPr>
              <w:t>Justo Sierra Méndez</w:t>
            </w:r>
            <w:r>
              <w:rPr>
                <w:rFonts w:ascii="Arial" w:hAnsi="Arial" w:cs="Arial"/>
                <w:b/>
                <w:color w:val="14140E"/>
              </w:rPr>
              <w:t>"</w:t>
            </w:r>
          </w:p>
          <w:p w14:paraId="34298DAD" w14:textId="612FE8DE" w:rsidR="001C34AE" w:rsidRDefault="00F52C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14140E"/>
              </w:rPr>
              <w:t>2004-20</w:t>
            </w:r>
            <w:r w:rsidR="00A80149">
              <w:rPr>
                <w:rFonts w:ascii="Arial" w:hAnsi="Arial" w:cs="Arial"/>
                <w:color w:val="14140E"/>
              </w:rPr>
              <w:t>10</w:t>
            </w:r>
            <w:r w:rsidR="001C34AE">
              <w:rPr>
                <w:rFonts w:ascii="Arial" w:hAnsi="Arial" w:cs="Arial"/>
                <w:color w:val="14140E"/>
              </w:rPr>
              <w:t xml:space="preserve"> </w:t>
            </w:r>
            <w:proofErr w:type="gramStart"/>
            <w:r w:rsidR="001C34AE">
              <w:rPr>
                <w:rFonts w:ascii="Arial" w:hAnsi="Arial" w:cs="Arial"/>
                <w:color w:val="14140E"/>
              </w:rPr>
              <w:t>STATUS</w:t>
            </w:r>
            <w:proofErr w:type="gramEnd"/>
            <w:r w:rsidR="001C34AE">
              <w:rPr>
                <w:rFonts w:ascii="Arial" w:hAnsi="Arial" w:cs="Arial"/>
                <w:color w:val="14140E"/>
              </w:rPr>
              <w:t>: CERTIFICADO</w:t>
            </w:r>
          </w:p>
          <w:p w14:paraId="392CFB6B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</w:p>
          <w:p w14:paraId="0DB5FBFC" w14:textId="7C05B423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3D403C"/>
              </w:rPr>
              <w:t xml:space="preserve">~ </w:t>
            </w:r>
            <w:r>
              <w:rPr>
                <w:rFonts w:ascii="Arial" w:hAnsi="Arial" w:cs="Arial"/>
                <w:b/>
                <w:color w:val="14140E"/>
              </w:rPr>
              <w:t xml:space="preserve">Escuela Secundaria </w:t>
            </w:r>
            <w:r w:rsidR="00D4575A">
              <w:rPr>
                <w:rFonts w:ascii="Arial" w:hAnsi="Arial" w:cs="Arial"/>
                <w:b/>
                <w:color w:val="14140E"/>
              </w:rPr>
              <w:t>No. 3</w:t>
            </w:r>
            <w:r w:rsidR="00A80149">
              <w:rPr>
                <w:rFonts w:ascii="Arial" w:hAnsi="Arial" w:cs="Arial"/>
                <w:b/>
                <w:color w:val="14140E"/>
              </w:rPr>
              <w:t xml:space="preserve"> </w:t>
            </w:r>
            <w:r>
              <w:rPr>
                <w:rFonts w:ascii="Arial" w:hAnsi="Arial" w:cs="Arial"/>
                <w:b/>
                <w:color w:val="14140E"/>
              </w:rPr>
              <w:t>"</w:t>
            </w:r>
            <w:r w:rsidR="00D4575A">
              <w:rPr>
                <w:rFonts w:ascii="Arial" w:hAnsi="Arial" w:cs="Arial"/>
                <w:b/>
                <w:color w:val="14140E"/>
              </w:rPr>
              <w:t>Instituto Campechano</w:t>
            </w:r>
            <w:r>
              <w:rPr>
                <w:rFonts w:ascii="Arial" w:hAnsi="Arial" w:cs="Arial"/>
                <w:b/>
                <w:color w:val="14140E"/>
              </w:rPr>
              <w:t>"</w:t>
            </w:r>
          </w:p>
          <w:p w14:paraId="1990AA4C" w14:textId="12B39F6A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14140E"/>
              </w:rPr>
              <w:t>20</w:t>
            </w:r>
            <w:r w:rsidR="00A80149">
              <w:rPr>
                <w:rFonts w:ascii="Arial" w:hAnsi="Arial" w:cs="Arial"/>
                <w:color w:val="14140E"/>
              </w:rPr>
              <w:t>10-</w:t>
            </w:r>
            <w:r w:rsidR="00D4575A">
              <w:rPr>
                <w:rFonts w:ascii="Arial" w:hAnsi="Arial" w:cs="Arial"/>
                <w:color w:val="14140E"/>
              </w:rPr>
              <w:t>201</w:t>
            </w:r>
            <w:r w:rsidR="00A80149">
              <w:rPr>
                <w:rFonts w:ascii="Arial" w:hAnsi="Arial" w:cs="Arial"/>
                <w:color w:val="14140E"/>
              </w:rPr>
              <w:t>2</w:t>
            </w:r>
            <w:r>
              <w:rPr>
                <w:rFonts w:ascii="Arial" w:hAnsi="Arial" w:cs="Arial"/>
                <w:color w:val="14140E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4140E"/>
              </w:rPr>
              <w:t>STATUS</w:t>
            </w:r>
            <w:proofErr w:type="gramEnd"/>
            <w:r>
              <w:rPr>
                <w:rFonts w:ascii="Arial" w:hAnsi="Arial" w:cs="Arial"/>
                <w:color w:val="14140E"/>
              </w:rPr>
              <w:t>: CERTIFICADO</w:t>
            </w:r>
          </w:p>
          <w:p w14:paraId="5DE1DE7A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</w:p>
          <w:p w14:paraId="3D20E95A" w14:textId="5AFDF5E0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3D403C"/>
              </w:rPr>
              <w:t xml:space="preserve">~ </w:t>
            </w:r>
            <w:r>
              <w:rPr>
                <w:rFonts w:ascii="Arial" w:hAnsi="Arial" w:cs="Arial"/>
                <w:b/>
                <w:color w:val="14140E"/>
              </w:rPr>
              <w:t>Escuela Preparatoria "</w:t>
            </w:r>
            <w:r w:rsidR="00D4575A">
              <w:rPr>
                <w:rFonts w:ascii="Arial" w:hAnsi="Arial" w:cs="Arial"/>
                <w:b/>
                <w:color w:val="14140E"/>
              </w:rPr>
              <w:t>Instituto Campechano</w:t>
            </w:r>
            <w:r>
              <w:rPr>
                <w:rFonts w:ascii="Arial" w:hAnsi="Arial" w:cs="Arial"/>
                <w:b/>
                <w:color w:val="14140E"/>
              </w:rPr>
              <w:t xml:space="preserve">" </w:t>
            </w:r>
          </w:p>
          <w:p w14:paraId="32A50547" w14:textId="1937F6FB" w:rsidR="001C34AE" w:rsidRDefault="00D4575A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14140E"/>
              </w:rPr>
              <w:t>201</w:t>
            </w:r>
            <w:r w:rsidR="00A80149">
              <w:rPr>
                <w:rFonts w:ascii="Arial" w:hAnsi="Arial" w:cs="Arial"/>
                <w:color w:val="14140E"/>
              </w:rPr>
              <w:t>3</w:t>
            </w:r>
            <w:r w:rsidR="001C34AE">
              <w:rPr>
                <w:rFonts w:ascii="Arial" w:hAnsi="Arial" w:cs="Arial"/>
                <w:color w:val="14140E"/>
              </w:rPr>
              <w:t>-20</w:t>
            </w:r>
            <w:r w:rsidR="00A80149">
              <w:rPr>
                <w:rFonts w:ascii="Arial" w:hAnsi="Arial" w:cs="Arial"/>
                <w:color w:val="14140E"/>
              </w:rPr>
              <w:t>15</w:t>
            </w:r>
            <w:r w:rsidR="001C34AE">
              <w:rPr>
                <w:rFonts w:ascii="Arial" w:hAnsi="Arial" w:cs="Arial"/>
                <w:color w:val="14140E"/>
              </w:rPr>
              <w:t xml:space="preserve"> </w:t>
            </w:r>
            <w:proofErr w:type="gramStart"/>
            <w:r w:rsidR="001C34AE">
              <w:rPr>
                <w:rFonts w:ascii="Arial" w:hAnsi="Arial" w:cs="Arial"/>
                <w:color w:val="14140E"/>
              </w:rPr>
              <w:t>STATUS</w:t>
            </w:r>
            <w:proofErr w:type="gramEnd"/>
            <w:r w:rsidR="001C34AE">
              <w:rPr>
                <w:rFonts w:ascii="Arial" w:hAnsi="Arial" w:cs="Arial"/>
                <w:color w:val="14140E"/>
              </w:rPr>
              <w:t>: CERTIFICADO</w:t>
            </w:r>
          </w:p>
          <w:p w14:paraId="130AC777" w14:textId="77777777" w:rsidR="00A80149" w:rsidRDefault="00A80149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</w:p>
          <w:p w14:paraId="7FC837A0" w14:textId="52167411" w:rsidR="001C34AE" w:rsidRDefault="00A80149" w:rsidP="001C34AE">
            <w:pPr>
              <w:spacing w:after="0" w:line="100" w:lineRule="atLeast"/>
              <w:rPr>
                <w:rFonts w:ascii="Arial" w:hAnsi="Arial" w:cs="Arial"/>
                <w:b/>
                <w:color w:val="14140E"/>
              </w:rPr>
            </w:pPr>
            <w:r>
              <w:rPr>
                <w:rFonts w:ascii="Arial" w:hAnsi="Arial" w:cs="Arial"/>
                <w:color w:val="3D403C"/>
              </w:rPr>
              <w:t xml:space="preserve">~ </w:t>
            </w:r>
            <w:r>
              <w:rPr>
                <w:rFonts w:ascii="Arial" w:hAnsi="Arial" w:cs="Arial"/>
                <w:b/>
                <w:color w:val="14140E"/>
              </w:rPr>
              <w:t>Escuela Preparatoria</w:t>
            </w:r>
            <w:r>
              <w:rPr>
                <w:rFonts w:ascii="Arial" w:hAnsi="Arial" w:cs="Arial"/>
                <w:b/>
                <w:color w:val="14140E"/>
              </w:rPr>
              <w:t xml:space="preserve"> “SABES 18 DE MARZO”</w:t>
            </w:r>
          </w:p>
          <w:p w14:paraId="747FFE86" w14:textId="5707F64A" w:rsidR="00A80149" w:rsidRDefault="00A80149" w:rsidP="001C34AE">
            <w:pPr>
              <w:spacing w:after="0" w:line="100" w:lineRule="atLeast"/>
              <w:rPr>
                <w:rFonts w:ascii="Arial" w:hAnsi="Arial" w:cs="Arial"/>
                <w:bCs/>
                <w:color w:val="14140E"/>
              </w:rPr>
            </w:pPr>
            <w:r w:rsidRPr="00A80149">
              <w:rPr>
                <w:rFonts w:ascii="Arial" w:hAnsi="Arial" w:cs="Arial"/>
                <w:bCs/>
                <w:color w:val="14140E"/>
              </w:rPr>
              <w:t>2015-2016</w:t>
            </w:r>
            <w:r>
              <w:rPr>
                <w:rFonts w:ascii="Arial" w:hAnsi="Arial" w:cs="Arial"/>
                <w:bCs/>
                <w:color w:val="14140E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color w:val="14140E"/>
              </w:rPr>
              <w:t>STATUS</w:t>
            </w:r>
            <w:proofErr w:type="gramEnd"/>
            <w:r>
              <w:rPr>
                <w:rFonts w:ascii="Arial" w:hAnsi="Arial" w:cs="Arial"/>
                <w:bCs/>
                <w:color w:val="14140E"/>
              </w:rPr>
              <w:t>: CERTIFICADO</w:t>
            </w:r>
          </w:p>
          <w:p w14:paraId="6780529E" w14:textId="77777777" w:rsidR="00A80149" w:rsidRPr="00A80149" w:rsidRDefault="00A80149" w:rsidP="001C34AE">
            <w:pPr>
              <w:spacing w:after="0" w:line="100" w:lineRule="atLeast"/>
              <w:rPr>
                <w:rFonts w:ascii="Arial" w:hAnsi="Arial" w:cs="Arial"/>
                <w:bCs/>
                <w:color w:val="14140E"/>
              </w:rPr>
            </w:pPr>
          </w:p>
          <w:p w14:paraId="3F0AF63A" w14:textId="554CBD44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3D403C"/>
              </w:rPr>
            </w:pPr>
            <w:r>
              <w:rPr>
                <w:rFonts w:ascii="Arial" w:hAnsi="Arial" w:cs="Arial"/>
                <w:color w:val="3D403C"/>
              </w:rPr>
              <w:t xml:space="preserve">~ </w:t>
            </w:r>
            <w:r>
              <w:rPr>
                <w:rFonts w:ascii="Arial" w:hAnsi="Arial" w:cs="Arial"/>
                <w:b/>
                <w:color w:val="14140E"/>
              </w:rPr>
              <w:t xml:space="preserve">Universidad </w:t>
            </w:r>
            <w:r w:rsidR="00A80149">
              <w:rPr>
                <w:rFonts w:ascii="Arial" w:hAnsi="Arial" w:cs="Arial"/>
                <w:b/>
                <w:color w:val="14140E"/>
              </w:rPr>
              <w:t>Tecnológica</w:t>
            </w:r>
            <w:r w:rsidR="00D4575A">
              <w:rPr>
                <w:rFonts w:ascii="Arial" w:hAnsi="Arial" w:cs="Arial"/>
                <w:b/>
                <w:color w:val="14140E"/>
              </w:rPr>
              <w:t xml:space="preserve"> De Salamanca UTS</w:t>
            </w:r>
          </w:p>
          <w:p w14:paraId="2294E7B6" w14:textId="62D97D69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3D403C"/>
              </w:rPr>
              <w:t>~</w:t>
            </w:r>
            <w:r w:rsidR="00D4575A">
              <w:rPr>
                <w:rFonts w:ascii="Arial" w:hAnsi="Arial" w:cs="Arial"/>
                <w:color w:val="14140E"/>
              </w:rPr>
              <w:t>Ingeniería</w:t>
            </w:r>
            <w:r>
              <w:rPr>
                <w:rFonts w:ascii="Arial" w:hAnsi="Arial" w:cs="Arial"/>
                <w:color w:val="14140E"/>
              </w:rPr>
              <w:t xml:space="preserve"> en </w:t>
            </w:r>
            <w:r w:rsidR="00D4575A">
              <w:rPr>
                <w:rFonts w:ascii="Arial" w:hAnsi="Arial" w:cs="Arial"/>
                <w:color w:val="14140E"/>
              </w:rPr>
              <w:t>Desarrollo e Innovación Empresarial</w:t>
            </w:r>
          </w:p>
          <w:p w14:paraId="458A0663" w14:textId="59FC2A78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14140E"/>
              </w:rPr>
              <w:t>20</w:t>
            </w:r>
            <w:r w:rsidR="00A80149">
              <w:rPr>
                <w:rFonts w:ascii="Arial" w:hAnsi="Arial" w:cs="Arial"/>
                <w:color w:val="14140E"/>
              </w:rPr>
              <w:t>16-</w:t>
            </w:r>
            <w:r>
              <w:rPr>
                <w:rFonts w:ascii="Arial" w:hAnsi="Arial" w:cs="Arial"/>
                <w:color w:val="14140E"/>
              </w:rPr>
              <w:t>20</w:t>
            </w:r>
            <w:r w:rsidR="00A80149">
              <w:rPr>
                <w:rFonts w:ascii="Arial" w:hAnsi="Arial" w:cs="Arial"/>
                <w:color w:val="14140E"/>
              </w:rPr>
              <w:t>20</w:t>
            </w:r>
            <w:r>
              <w:rPr>
                <w:rFonts w:ascii="Arial" w:hAnsi="Arial" w:cs="Arial"/>
                <w:color w:val="14140E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4140E"/>
              </w:rPr>
              <w:t>STATUS</w:t>
            </w:r>
            <w:proofErr w:type="gramEnd"/>
            <w:r>
              <w:rPr>
                <w:rFonts w:ascii="Arial" w:hAnsi="Arial" w:cs="Arial"/>
                <w:color w:val="14140E"/>
              </w:rPr>
              <w:t>: TITULADA</w:t>
            </w:r>
          </w:p>
          <w:p w14:paraId="5B23D290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</w:p>
          <w:p w14:paraId="0851CCE9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</w:p>
          <w:p w14:paraId="452EBE04" w14:textId="77777777" w:rsidR="001C34AE" w:rsidRPr="00965004" w:rsidRDefault="00965004" w:rsidP="001C34AE">
            <w:pPr>
              <w:spacing w:after="0" w:line="100" w:lineRule="atLeast"/>
              <w:rPr>
                <w:rFonts w:ascii="Arial Black" w:hAnsi="Arial Black" w:cs="Arial"/>
                <w:b/>
                <w:color w:val="14140E"/>
              </w:rPr>
            </w:pPr>
            <w:r w:rsidRPr="00965004">
              <w:rPr>
                <w:rFonts w:ascii="Arial Black" w:hAnsi="Arial Black" w:cs="Arial"/>
                <w:b/>
                <w:color w:val="14140E"/>
              </w:rPr>
              <w:t>EXPERIENCIA PROFESIONAL:</w:t>
            </w:r>
          </w:p>
          <w:p w14:paraId="2D3C8236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b/>
                <w:color w:val="14140E"/>
              </w:rPr>
            </w:pPr>
          </w:p>
          <w:p w14:paraId="055C1488" w14:textId="5DB9E6FE" w:rsidR="001C34AE" w:rsidRDefault="00A80149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b/>
                <w:color w:val="14140E"/>
              </w:rPr>
              <w:t>SUPER CARNICERÍAS HERNÁNDEZ SUCAHERSA</w:t>
            </w:r>
          </w:p>
          <w:p w14:paraId="388C60C0" w14:textId="55D37EBA" w:rsidR="001C34AE" w:rsidRPr="008C647F" w:rsidRDefault="00A80149" w:rsidP="001C34AE">
            <w:pPr>
              <w:pStyle w:val="Prrafodelista1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14140E"/>
              </w:rPr>
              <w:t>14</w:t>
            </w:r>
            <w:r w:rsidR="001C34AE">
              <w:rPr>
                <w:rFonts w:ascii="Arial" w:hAnsi="Arial" w:cs="Arial"/>
                <w:color w:val="14140E"/>
              </w:rPr>
              <w:t xml:space="preserve"> de </w:t>
            </w:r>
            <w:proofErr w:type="gramStart"/>
            <w:r w:rsidR="001C34AE">
              <w:rPr>
                <w:rFonts w:ascii="Arial" w:hAnsi="Arial" w:cs="Arial"/>
                <w:color w:val="14140E"/>
              </w:rPr>
              <w:t>Septiembre</w:t>
            </w:r>
            <w:proofErr w:type="gramEnd"/>
            <w:r w:rsidR="001C34AE">
              <w:rPr>
                <w:rFonts w:ascii="Arial" w:hAnsi="Arial" w:cs="Arial"/>
                <w:color w:val="14140E"/>
              </w:rPr>
              <w:t xml:space="preserve"> 20</w:t>
            </w:r>
            <w:r>
              <w:rPr>
                <w:rFonts w:ascii="Arial" w:hAnsi="Arial" w:cs="Arial"/>
                <w:color w:val="14140E"/>
              </w:rPr>
              <w:t>20</w:t>
            </w:r>
            <w:r w:rsidR="001C34AE">
              <w:rPr>
                <w:rFonts w:ascii="Arial" w:hAnsi="Arial" w:cs="Arial"/>
                <w:color w:val="14140E"/>
              </w:rPr>
              <w:t xml:space="preserve">- </w:t>
            </w:r>
            <w:r w:rsidR="00CF5B89">
              <w:rPr>
                <w:rFonts w:ascii="Arial" w:hAnsi="Arial" w:cs="Arial"/>
                <w:color w:val="14140E"/>
              </w:rPr>
              <w:t>Febrero</w:t>
            </w:r>
            <w:r w:rsidR="001C34AE">
              <w:rPr>
                <w:rFonts w:ascii="Arial" w:hAnsi="Arial" w:cs="Arial"/>
                <w:color w:val="14140E"/>
              </w:rPr>
              <w:t xml:space="preserve"> </w:t>
            </w:r>
            <w:r>
              <w:rPr>
                <w:rFonts w:ascii="Arial" w:hAnsi="Arial" w:cs="Arial"/>
                <w:color w:val="14140E"/>
              </w:rPr>
              <w:t>2021</w:t>
            </w:r>
          </w:p>
          <w:p w14:paraId="7C687A31" w14:textId="47472842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  <w:r>
              <w:rPr>
                <w:rFonts w:ascii="Arial" w:hAnsi="Arial" w:cs="Arial"/>
                <w:color w:val="14140E"/>
              </w:rPr>
              <w:t xml:space="preserve">PUESTO: </w:t>
            </w:r>
            <w:r w:rsidR="00A80149">
              <w:rPr>
                <w:rFonts w:ascii="Arial" w:hAnsi="Arial" w:cs="Arial"/>
                <w:color w:val="14140E"/>
              </w:rPr>
              <w:t>Auxiliar Contable</w:t>
            </w:r>
          </w:p>
          <w:p w14:paraId="4F249ED7" w14:textId="77777777" w:rsidR="001C34AE" w:rsidRDefault="001C34AE" w:rsidP="001C34AE">
            <w:pPr>
              <w:spacing w:after="0" w:line="100" w:lineRule="atLeast"/>
              <w:rPr>
                <w:rFonts w:ascii="Arial" w:hAnsi="Arial" w:cs="Arial"/>
                <w:color w:val="14140E"/>
              </w:rPr>
            </w:pPr>
          </w:p>
          <w:p w14:paraId="4B11D205" w14:textId="61C985B0" w:rsidR="001C34AE" w:rsidRDefault="001C34AE" w:rsidP="00A80149">
            <w:pPr>
              <w:spacing w:after="0" w:line="100" w:lineRule="atLeast"/>
            </w:pPr>
          </w:p>
          <w:p w14:paraId="05B2DAF8" w14:textId="77777777" w:rsidR="001C34AE" w:rsidRDefault="001C34AE" w:rsidP="001C34AE">
            <w:pPr>
              <w:spacing w:line="276" w:lineRule="auto"/>
            </w:pPr>
          </w:p>
          <w:p w14:paraId="398704B5" w14:textId="77777777" w:rsidR="000629D5" w:rsidRDefault="000629D5" w:rsidP="00846D4F"/>
        </w:tc>
      </w:tr>
      <w:tr w:rsidR="000629D5" w14:paraId="4604551B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49172C0D" w14:textId="77777777" w:rsidR="002010EB" w:rsidRDefault="002010EB" w:rsidP="002010EB">
            <w:pPr>
              <w:pStyle w:val="Ttulo"/>
              <w:rPr>
                <w:rFonts w:ascii="Arial" w:hAnsi="Arial" w:cs="Arial"/>
                <w:b/>
                <w:bCs/>
                <w:color w:val="1A1914"/>
                <w:sz w:val="32"/>
                <w:szCs w:val="32"/>
              </w:rPr>
            </w:pPr>
          </w:p>
          <w:p w14:paraId="1901C664" w14:textId="79AA6AD8" w:rsidR="00965004" w:rsidRDefault="00EC1BD3" w:rsidP="002010EB">
            <w:pPr>
              <w:pStyle w:val="Ttulo"/>
              <w:rPr>
                <w:rFonts w:ascii="Arial" w:hAnsi="Arial" w:cs="Arial"/>
                <w:b/>
                <w:bCs/>
                <w:color w:val="1A191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1A1914"/>
                <w:sz w:val="32"/>
                <w:szCs w:val="32"/>
              </w:rPr>
              <w:t>maría guADALUPE UC CORTÉS</w:t>
            </w:r>
          </w:p>
          <w:p w14:paraId="7424B1BB" w14:textId="77777777" w:rsidR="002010EB" w:rsidRDefault="002010EB" w:rsidP="002010EB"/>
          <w:p w14:paraId="3EC3571C" w14:textId="77777777" w:rsidR="002010EB" w:rsidRDefault="002010EB" w:rsidP="002010EB"/>
          <w:p w14:paraId="66F19088" w14:textId="77777777" w:rsidR="002010EB" w:rsidRDefault="002010EB" w:rsidP="002010EB"/>
          <w:p w14:paraId="5C42968F" w14:textId="77777777" w:rsidR="002010EB" w:rsidRDefault="002010EB" w:rsidP="002010EB"/>
          <w:p w14:paraId="0196CE09" w14:textId="77777777" w:rsidR="002010EB" w:rsidRPr="002010EB" w:rsidRDefault="002010EB" w:rsidP="002010EB"/>
          <w:sdt>
            <w:sdtPr>
              <w:id w:val="-955716015"/>
              <w:placeholder>
                <w:docPart w:val="6A6865F31D4847C1BBEF7419FE7B18A9"/>
              </w:placeholder>
              <w:temporary/>
              <w:showingPlcHdr/>
              <w15:appearance w15:val="hidden"/>
            </w:sdtPr>
            <w:sdtEndPr/>
            <w:sdtContent>
              <w:p w14:paraId="116AD9D5" w14:textId="77777777" w:rsidR="00965004" w:rsidRPr="00846D4F" w:rsidRDefault="00965004" w:rsidP="00965004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p w14:paraId="4B337A73" w14:textId="7EEE2C94" w:rsidR="00965004" w:rsidRDefault="00965004" w:rsidP="00965004">
            <w:pPr>
              <w:tabs>
                <w:tab w:val="left" w:pos="6750"/>
                <w:tab w:val="left" w:pos="7095"/>
              </w:tabs>
              <w:spacing w:after="0" w:line="360" w:lineRule="auto"/>
              <w:rPr>
                <w:rFonts w:ascii="Arial" w:hAnsi="Arial" w:cs="Arial"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>Domicilio</w:t>
            </w:r>
            <w:r>
              <w:rPr>
                <w:rFonts w:ascii="Arial" w:hAnsi="Arial" w:cs="Arial"/>
                <w:color w:val="3D3C35"/>
              </w:rPr>
              <w:t xml:space="preserve">: </w:t>
            </w:r>
            <w:r>
              <w:rPr>
                <w:rFonts w:ascii="Arial" w:hAnsi="Arial" w:cs="Arial"/>
                <w:color w:val="1A1914"/>
              </w:rPr>
              <w:t>La</w:t>
            </w:r>
            <w:r w:rsidR="00EC1BD3">
              <w:rPr>
                <w:rFonts w:ascii="Arial" w:hAnsi="Arial" w:cs="Arial"/>
                <w:color w:val="1A1914"/>
              </w:rPr>
              <w:t xml:space="preserve"> Gloria, Calle Ángeles #523</w:t>
            </w:r>
          </w:p>
          <w:p w14:paraId="10ED6A5B" w14:textId="03A3FC3D" w:rsidR="00965004" w:rsidRDefault="00965004" w:rsidP="00965004">
            <w:pPr>
              <w:tabs>
                <w:tab w:val="left" w:pos="0"/>
              </w:tabs>
              <w:spacing w:after="0" w:line="360" w:lineRule="auto"/>
              <w:rPr>
                <w:rFonts w:ascii="Arial" w:hAnsi="Arial" w:cs="Arial"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>Código postal</w:t>
            </w:r>
            <w:r>
              <w:rPr>
                <w:rFonts w:ascii="Arial" w:hAnsi="Arial" w:cs="Arial"/>
                <w:color w:val="3D3C35"/>
              </w:rPr>
              <w:t xml:space="preserve">: </w:t>
            </w:r>
            <w:r>
              <w:rPr>
                <w:rFonts w:ascii="Arial" w:hAnsi="Arial" w:cs="Arial"/>
                <w:color w:val="1A1914"/>
              </w:rPr>
              <w:t>3</w:t>
            </w:r>
            <w:r w:rsidR="00EC1BD3">
              <w:rPr>
                <w:rFonts w:ascii="Arial" w:hAnsi="Arial" w:cs="Arial"/>
                <w:color w:val="1A1914"/>
              </w:rPr>
              <w:t>7773</w:t>
            </w:r>
            <w:r>
              <w:rPr>
                <w:rFonts w:ascii="Arial" w:hAnsi="Arial" w:cs="Arial"/>
                <w:color w:val="1A1914"/>
              </w:rPr>
              <w:t xml:space="preserve">                                                                                     </w:t>
            </w:r>
          </w:p>
          <w:p w14:paraId="7F15D54F" w14:textId="77777777" w:rsidR="00965004" w:rsidRDefault="00965004" w:rsidP="00965004">
            <w:pPr>
              <w:spacing w:after="0" w:line="360" w:lineRule="auto"/>
              <w:rPr>
                <w:rFonts w:ascii="Arial" w:hAnsi="Arial" w:cs="Arial"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 xml:space="preserve">Ciudad: Salamanca </w:t>
            </w:r>
            <w:proofErr w:type="spellStart"/>
            <w:r>
              <w:rPr>
                <w:rFonts w:ascii="Arial" w:hAnsi="Arial" w:cs="Arial"/>
                <w:color w:val="1A1914"/>
              </w:rPr>
              <w:t>Gto</w:t>
            </w:r>
            <w:proofErr w:type="spellEnd"/>
            <w:r>
              <w:rPr>
                <w:rFonts w:ascii="Arial" w:hAnsi="Arial" w:cs="Arial"/>
                <w:color w:val="3D3C35"/>
              </w:rPr>
              <w:t>.</w:t>
            </w:r>
          </w:p>
          <w:p w14:paraId="03A53702" w14:textId="17DB538A" w:rsidR="00965004" w:rsidRDefault="00965004" w:rsidP="00965004">
            <w:pPr>
              <w:spacing w:after="0" w:line="360" w:lineRule="auto"/>
              <w:rPr>
                <w:rFonts w:ascii="Arial" w:eastAsia="Arial" w:hAnsi="Arial" w:cs="Arial"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>Edad</w:t>
            </w:r>
            <w:r>
              <w:rPr>
                <w:rFonts w:ascii="Arial" w:hAnsi="Arial" w:cs="Arial"/>
                <w:color w:val="3D3C35"/>
              </w:rPr>
              <w:t>: 2</w:t>
            </w:r>
            <w:r w:rsidR="00EC1BD3">
              <w:rPr>
                <w:rFonts w:ascii="Arial" w:hAnsi="Arial" w:cs="Arial"/>
                <w:color w:val="3D3C35"/>
              </w:rPr>
              <w:t xml:space="preserve">3 </w:t>
            </w:r>
            <w:r>
              <w:rPr>
                <w:rFonts w:ascii="Arial" w:hAnsi="Arial" w:cs="Arial"/>
                <w:color w:val="3D3C35"/>
              </w:rPr>
              <w:t>AÑOS</w:t>
            </w:r>
          </w:p>
          <w:p w14:paraId="743BEC37" w14:textId="0CE68DF1" w:rsidR="00965004" w:rsidRDefault="00965004" w:rsidP="00965004">
            <w:pPr>
              <w:spacing w:after="0" w:line="100" w:lineRule="atLeast"/>
              <w:ind w:left="-426"/>
              <w:rPr>
                <w:rFonts w:ascii="Arial" w:hAnsi="Arial" w:cs="Arial"/>
                <w:color w:val="1A1914"/>
              </w:rPr>
            </w:pPr>
            <w:r>
              <w:rPr>
                <w:rFonts w:ascii="Arial" w:eastAsia="Arial" w:hAnsi="Arial" w:cs="Arial"/>
                <w:color w:val="1A1914"/>
              </w:rPr>
              <w:t xml:space="preserve">     </w:t>
            </w:r>
            <w:r>
              <w:rPr>
                <w:rFonts w:ascii="Arial" w:hAnsi="Arial" w:cs="Arial"/>
                <w:color w:val="1A1914"/>
              </w:rPr>
              <w:t xml:space="preserve">  Cel: </w:t>
            </w:r>
            <w:r w:rsidR="00C86E57">
              <w:rPr>
                <w:rFonts w:ascii="Arial" w:hAnsi="Arial" w:cs="Arial"/>
                <w:color w:val="1A1914"/>
              </w:rPr>
              <w:t>9811394024</w:t>
            </w:r>
          </w:p>
          <w:p w14:paraId="39E1E56E" w14:textId="77777777" w:rsidR="00965004" w:rsidRDefault="00965004" w:rsidP="00965004">
            <w:pPr>
              <w:spacing w:after="0" w:line="100" w:lineRule="atLeast"/>
              <w:ind w:left="-426"/>
              <w:rPr>
                <w:rFonts w:ascii="Arial" w:hAnsi="Arial" w:cs="Arial"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>Ce</w:t>
            </w:r>
          </w:p>
          <w:p w14:paraId="2A2B72B9" w14:textId="5FB1B27D" w:rsidR="00965004" w:rsidRDefault="00965004" w:rsidP="00965004">
            <w:pPr>
              <w:spacing w:after="0" w:line="100" w:lineRule="atLeast"/>
              <w:rPr>
                <w:rFonts w:ascii="Arial" w:hAnsi="Arial" w:cs="Arial"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>Correo electrónico</w:t>
            </w:r>
            <w:r>
              <w:rPr>
                <w:rFonts w:ascii="Arial" w:hAnsi="Arial" w:cs="Arial"/>
                <w:color w:val="3D3C35"/>
              </w:rPr>
              <w:t>:</w:t>
            </w:r>
            <w:r>
              <w:rPr>
                <w:rFonts w:ascii="Arial" w:hAnsi="Arial" w:cs="Arial"/>
                <w:color w:val="1A1914"/>
              </w:rPr>
              <w:t xml:space="preserve"> </w:t>
            </w:r>
          </w:p>
          <w:p w14:paraId="3F195368" w14:textId="6E24CB53" w:rsidR="00C86E57" w:rsidRDefault="00A80149" w:rsidP="00965004">
            <w:pPr>
              <w:spacing w:after="0" w:line="100" w:lineRule="atLeast"/>
              <w:rPr>
                <w:rFonts w:ascii="Arial" w:hAnsi="Arial" w:cs="Arial"/>
                <w:b/>
                <w:bCs/>
                <w:color w:val="1A1914"/>
              </w:rPr>
            </w:pPr>
            <w:r>
              <w:rPr>
                <w:rFonts w:ascii="Arial" w:hAnsi="Arial" w:cs="Arial"/>
                <w:color w:val="1A1914"/>
              </w:rPr>
              <w:t>c</w:t>
            </w:r>
            <w:r w:rsidR="00C86E57">
              <w:rPr>
                <w:rFonts w:ascii="Arial" w:hAnsi="Arial" w:cs="Arial"/>
                <w:color w:val="1A1914"/>
              </w:rPr>
              <w:t>ortesmg_@outlook.es</w:t>
            </w:r>
          </w:p>
          <w:p w14:paraId="5FDCDACD" w14:textId="77777777" w:rsidR="000629D5" w:rsidRPr="001C34AE" w:rsidRDefault="001C34AE" w:rsidP="001C34AE">
            <w:pPr>
              <w:pStyle w:val="Ttulo"/>
              <w:rPr>
                <w:sz w:val="32"/>
                <w:szCs w:val="32"/>
              </w:rPr>
            </w:pPr>
            <w:r w:rsidRPr="001C34AE">
              <w:rPr>
                <w:rFonts w:ascii="Arial" w:hAnsi="Arial" w:cs="Arial"/>
                <w:b/>
                <w:bCs/>
                <w:color w:val="1A1914"/>
                <w:sz w:val="32"/>
                <w:szCs w:val="32"/>
              </w:rPr>
              <w:t xml:space="preserve"> </w:t>
            </w:r>
          </w:p>
          <w:p w14:paraId="36C2E222" w14:textId="77777777" w:rsidR="000629D5" w:rsidRDefault="000629D5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6D6A0F43" w14:textId="77777777" w:rsidR="002010EB" w:rsidRDefault="002010EB" w:rsidP="002010EB"/>
          <w:p w14:paraId="18D8602C" w14:textId="77777777" w:rsidR="002010EB" w:rsidRDefault="002010EB" w:rsidP="002010EB"/>
          <w:p w14:paraId="3FEE41F0" w14:textId="77777777" w:rsidR="002010EB" w:rsidRDefault="002010EB" w:rsidP="002010EB"/>
          <w:p w14:paraId="326478BE" w14:textId="77777777" w:rsidR="002010EB" w:rsidRDefault="002010EB" w:rsidP="002010EB"/>
          <w:p w14:paraId="5378E1B8" w14:textId="77777777" w:rsidR="002010EB" w:rsidRPr="002010EB" w:rsidRDefault="002010EB" w:rsidP="002010EB"/>
          <w:p w14:paraId="5F7841BC" w14:textId="77777777" w:rsidR="000629D5" w:rsidRPr="00846D4F" w:rsidRDefault="000629D5" w:rsidP="00965004">
            <w:pPr>
              <w:spacing w:after="0" w:line="100" w:lineRule="atLeast"/>
              <w:rPr>
                <w:rStyle w:val="Hipervnculo"/>
              </w:rPr>
            </w:pPr>
          </w:p>
        </w:tc>
        <w:tc>
          <w:tcPr>
            <w:tcW w:w="720" w:type="dxa"/>
          </w:tcPr>
          <w:p w14:paraId="237EA6BC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CCF412E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2F41CD05" w14:textId="77777777" w:rsidR="0043117B" w:rsidRPr="00846D4F" w:rsidRDefault="0072578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08038" w14:textId="77777777" w:rsidR="00725789" w:rsidRDefault="00725789" w:rsidP="000C45FF">
      <w:r>
        <w:separator/>
      </w:r>
    </w:p>
  </w:endnote>
  <w:endnote w:type="continuationSeparator" w:id="0">
    <w:p w14:paraId="1FE91FF6" w14:textId="77777777" w:rsidR="00725789" w:rsidRDefault="007257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19E94" w14:textId="77777777" w:rsidR="00725789" w:rsidRDefault="00725789" w:rsidP="000C45FF">
      <w:r>
        <w:separator/>
      </w:r>
    </w:p>
  </w:footnote>
  <w:footnote w:type="continuationSeparator" w:id="0">
    <w:p w14:paraId="0BED706D" w14:textId="77777777" w:rsidR="00725789" w:rsidRDefault="007257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DBB50" w14:textId="77777777" w:rsidR="000C45FF" w:rsidRDefault="000C45F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2F369E74" wp14:editId="5D699085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Arial" w:hAnsi="Arial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E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C34AE"/>
    <w:rsid w:val="001D2335"/>
    <w:rsid w:val="001E1759"/>
    <w:rsid w:val="001F1ECC"/>
    <w:rsid w:val="002010EB"/>
    <w:rsid w:val="002400EB"/>
    <w:rsid w:val="00244620"/>
    <w:rsid w:val="00256CF7"/>
    <w:rsid w:val="0030481B"/>
    <w:rsid w:val="0040681C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25789"/>
    <w:rsid w:val="00743101"/>
    <w:rsid w:val="007637B1"/>
    <w:rsid w:val="007867A0"/>
    <w:rsid w:val="007927F5"/>
    <w:rsid w:val="00802CA0"/>
    <w:rsid w:val="00846D4F"/>
    <w:rsid w:val="00896CBD"/>
    <w:rsid w:val="008C1736"/>
    <w:rsid w:val="008C3784"/>
    <w:rsid w:val="00922D5C"/>
    <w:rsid w:val="00965004"/>
    <w:rsid w:val="009E7C63"/>
    <w:rsid w:val="00A10A67"/>
    <w:rsid w:val="00A2118D"/>
    <w:rsid w:val="00A80149"/>
    <w:rsid w:val="00AA3A8E"/>
    <w:rsid w:val="00AD76E2"/>
    <w:rsid w:val="00B20152"/>
    <w:rsid w:val="00B70850"/>
    <w:rsid w:val="00B821B0"/>
    <w:rsid w:val="00BC312F"/>
    <w:rsid w:val="00C066B6"/>
    <w:rsid w:val="00C37BA1"/>
    <w:rsid w:val="00C4674C"/>
    <w:rsid w:val="00C506CF"/>
    <w:rsid w:val="00C72BED"/>
    <w:rsid w:val="00C86E57"/>
    <w:rsid w:val="00C9578B"/>
    <w:rsid w:val="00CA562E"/>
    <w:rsid w:val="00CB2D30"/>
    <w:rsid w:val="00CF5B89"/>
    <w:rsid w:val="00D2522B"/>
    <w:rsid w:val="00D4575A"/>
    <w:rsid w:val="00D82F2F"/>
    <w:rsid w:val="00DA694B"/>
    <w:rsid w:val="00DD172A"/>
    <w:rsid w:val="00E25A26"/>
    <w:rsid w:val="00E55D74"/>
    <w:rsid w:val="00E866EC"/>
    <w:rsid w:val="00E93B74"/>
    <w:rsid w:val="00EB3A62"/>
    <w:rsid w:val="00EC1BD3"/>
    <w:rsid w:val="00F5234D"/>
    <w:rsid w:val="00F52CA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A96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link w:val="SinespaciadoCar"/>
    <w:uiPriority w:val="1"/>
    <w:qFormat/>
    <w:rsid w:val="000629D5"/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34AE"/>
    <w:rPr>
      <w:sz w:val="22"/>
      <w:szCs w:val="22"/>
    </w:rPr>
  </w:style>
  <w:style w:type="paragraph" w:customStyle="1" w:styleId="Subseccin">
    <w:name w:val="Subsección"/>
    <w:basedOn w:val="Ttulo2"/>
    <w:rsid w:val="001C34AE"/>
    <w:pPr>
      <w:pBdr>
        <w:bottom w:val="none" w:sz="0" w:space="0" w:color="auto"/>
      </w:pBdr>
      <w:spacing w:before="80" w:after="0"/>
    </w:pPr>
    <w:rPr>
      <w:bCs w:val="0"/>
      <w:caps w:val="0"/>
      <w:color w:val="716767" w:themeColor="accent6" w:themeShade="BF"/>
      <w:sz w:val="28"/>
      <w:szCs w:val="28"/>
      <w:lang w:val="es-MX" w:eastAsia="es-MX"/>
    </w:rPr>
  </w:style>
  <w:style w:type="paragraph" w:customStyle="1" w:styleId="Prrafodelista1">
    <w:name w:val="Párrafo de lista1"/>
    <w:basedOn w:val="Normal"/>
    <w:rsid w:val="001C34AE"/>
    <w:pPr>
      <w:suppressAutoHyphens/>
      <w:spacing w:line="276" w:lineRule="auto"/>
      <w:ind w:left="720"/>
    </w:pPr>
    <w:rPr>
      <w:rFonts w:ascii="Calibri" w:eastAsia="SimSun" w:hAnsi="Calibri" w:cs="Calibri"/>
      <w:kern w:val="1"/>
      <w:sz w:val="21"/>
      <w:szCs w:val="21"/>
      <w:lang w:val="es-MX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1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AppData\Roaming\Microsoft\Plantilla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A6865F31D4847C1BBEF7419FE7B1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75D3-267A-4302-B5BB-6CE7A15CE0F9}"/>
      </w:docPartPr>
      <w:docPartBody>
        <w:p w:rsidR="008801D4" w:rsidRDefault="00AA7454" w:rsidP="00AA7454">
          <w:pPr>
            <w:pStyle w:val="6A6865F31D4847C1BBEF7419FE7B18A9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54"/>
    <w:rsid w:val="00101173"/>
    <w:rsid w:val="007B2301"/>
    <w:rsid w:val="008801D4"/>
    <w:rsid w:val="00A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A745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7454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character" w:styleId="Textodelmarcadordeposicin">
    <w:name w:val="Placeholder Text"/>
    <w:basedOn w:val="Fuentedeprrafopredeter"/>
    <w:uiPriority w:val="99"/>
    <w:rsid w:val="00AA7454"/>
    <w:rPr>
      <w:color w:val="808080"/>
    </w:rPr>
  </w:style>
  <w:style w:type="paragraph" w:customStyle="1" w:styleId="6A6865F31D4847C1BBEF7419FE7B18A9">
    <w:name w:val="6A6865F31D4847C1BBEF7419FE7B18A9"/>
    <w:rsid w:val="00AA7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2021-02-23T15:43:00Z</dcterms:created>
  <dcterms:modified xsi:type="dcterms:W3CDTF">2021-02-23T15:43:00Z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