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B1" w:rsidRDefault="008932B1" w:rsidP="000C6AF7">
      <w:pPr>
        <w:ind w:left="-567" w:right="-356"/>
      </w:pPr>
    </w:p>
    <w:p w:rsidR="00837E03" w:rsidRDefault="00837E03" w:rsidP="000C6AF7">
      <w:pPr>
        <w:ind w:left="-567" w:right="-356"/>
      </w:pPr>
    </w:p>
    <w:p w:rsidR="005E6B8C" w:rsidRDefault="005E6B8C" w:rsidP="000C6AF7">
      <w:pPr>
        <w:ind w:left="-567" w:right="-356"/>
      </w:pPr>
    </w:p>
    <w:p w:rsidR="00837E03" w:rsidRPr="000C6AF7" w:rsidRDefault="00837E03" w:rsidP="000C6AF7">
      <w:pPr>
        <w:ind w:left="-567" w:right="-356"/>
      </w:pPr>
    </w:p>
    <w:tbl>
      <w:tblPr>
        <w:tblStyle w:val="Tablaconcuadrcula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25"/>
        <w:gridCol w:w="1376"/>
        <w:gridCol w:w="241"/>
        <w:gridCol w:w="5004"/>
        <w:gridCol w:w="1701"/>
      </w:tblGrid>
      <w:tr w:rsidR="005E6B8C" w:rsidTr="009F193C">
        <w:trPr>
          <w:jc w:val="center"/>
        </w:trPr>
        <w:tc>
          <w:tcPr>
            <w:tcW w:w="1625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:rsidR="000C6AF7" w:rsidRDefault="001721DC" w:rsidP="000C6AF7">
            <w:pPr>
              <w:ind w:right="-356"/>
              <w:jc w:val="center"/>
            </w:pPr>
            <w:r>
              <w:rPr>
                <w:rStyle w:val="TtuloCar"/>
              </w:rPr>
              <w:t>Gabriela Elizabeth        Martínez Gutiérrez</w:t>
            </w:r>
            <w:r w:rsidR="000C6AF7" w:rsidRPr="000C6AF7">
              <w:rPr>
                <w:rStyle w:val="TtuloCar"/>
                <w:lang w:bidi="es-ES"/>
              </w:rPr>
              <w:br/>
            </w:r>
          </w:p>
        </w:tc>
        <w:tc>
          <w:tcPr>
            <w:tcW w:w="1701" w:type="dxa"/>
          </w:tcPr>
          <w:p w:rsidR="000C6AF7" w:rsidRDefault="000C6AF7" w:rsidP="000C6AF7">
            <w:pPr>
              <w:ind w:right="-356"/>
            </w:pPr>
          </w:p>
        </w:tc>
      </w:tr>
      <w:tr w:rsidR="005E6B8C" w:rsidTr="009F193C">
        <w:trPr>
          <w:trHeight w:val="166"/>
          <w:jc w:val="center"/>
        </w:trPr>
        <w:tc>
          <w:tcPr>
            <w:tcW w:w="3001" w:type="dxa"/>
            <w:gridSpan w:val="2"/>
          </w:tcPr>
          <w:p w:rsidR="000C6AF7" w:rsidRDefault="000C6AF7" w:rsidP="000C6AF7">
            <w:pPr>
              <w:ind w:right="-356"/>
            </w:pPr>
          </w:p>
        </w:tc>
        <w:tc>
          <w:tcPr>
            <w:tcW w:w="241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705" w:type="dxa"/>
            <w:gridSpan w:val="2"/>
          </w:tcPr>
          <w:p w:rsidR="000C6AF7" w:rsidRDefault="000C6AF7" w:rsidP="000C6AF7">
            <w:pPr>
              <w:ind w:right="-356"/>
            </w:pPr>
          </w:p>
        </w:tc>
      </w:tr>
      <w:tr w:rsidR="00737940" w:rsidTr="009F193C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737940" w:rsidP="000C6AF7">
            <w:pPr>
              <w:ind w:right="-356"/>
            </w:pPr>
          </w:p>
        </w:tc>
        <w:tc>
          <w:tcPr>
            <w:tcW w:w="241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 w:val="restart"/>
            <w:shd w:val="clear" w:color="auto" w:fill="F2F2F2"/>
          </w:tcPr>
          <w:p w:rsidR="00737940" w:rsidRDefault="00737940" w:rsidP="00837E03">
            <w:pPr>
              <w:pStyle w:val="Ttulo2"/>
            </w:pPr>
            <w:r w:rsidRPr="000F7D04">
              <w:rPr>
                <w:lang w:bidi="es-ES"/>
              </w:rPr>
              <w:t>Experiencia</w:t>
            </w:r>
          </w:p>
          <w:p w:rsidR="00737940" w:rsidRDefault="001721DC" w:rsidP="00837E03">
            <w:pPr>
              <w:pStyle w:val="Fechas"/>
            </w:pPr>
            <w:r>
              <w:t>Mayo 2015</w:t>
            </w:r>
            <w:r w:rsidR="00737940">
              <w:rPr>
                <w:lang w:bidi="es-ES"/>
              </w:rPr>
              <w:t>-</w:t>
            </w:r>
            <w:r>
              <w:t>Agosto 2015</w:t>
            </w:r>
          </w:p>
          <w:p w:rsidR="00737940" w:rsidRDefault="00737940" w:rsidP="00837E03">
            <w:pPr>
              <w:pStyle w:val="Experiencia"/>
            </w:pPr>
            <w:r w:rsidRPr="002A17F8">
              <w:rPr>
                <w:rStyle w:val="Textoennegrita"/>
                <w:lang w:bidi="es-ES"/>
              </w:rPr>
              <w:t xml:space="preserve"> • </w:t>
            </w:r>
            <w:r w:rsidR="001721DC">
              <w:t>Practicante</w:t>
            </w:r>
            <w:r w:rsidRPr="002A17F8">
              <w:rPr>
                <w:rStyle w:val="Textoennegrita"/>
                <w:lang w:bidi="es-ES"/>
              </w:rPr>
              <w:t xml:space="preserve"> • </w:t>
            </w:r>
            <w:r w:rsidR="001721DC">
              <w:t>Metrologi-k Laboratorios</w:t>
            </w:r>
          </w:p>
          <w:p w:rsidR="001721DC" w:rsidRDefault="001721DC" w:rsidP="001721DC">
            <w:pPr>
              <w:pStyle w:val="Experiencia"/>
              <w:jc w:val="center"/>
              <w:rPr>
                <w:b/>
              </w:rPr>
            </w:pPr>
            <w:r w:rsidRPr="001721DC">
              <w:rPr>
                <w:b/>
              </w:rPr>
              <w:t>Actividades Realizadas</w:t>
            </w:r>
          </w:p>
          <w:p w:rsidR="001721DC" w:rsidRPr="005649B9" w:rsidRDefault="00756D95" w:rsidP="00756D95">
            <w:pPr>
              <w:pStyle w:val="Experienci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Calibración de Cronómetros</w:t>
            </w:r>
          </w:p>
          <w:p w:rsidR="00756D95" w:rsidRPr="005649B9" w:rsidRDefault="00756D95" w:rsidP="00756D95">
            <w:pPr>
              <w:pStyle w:val="Experienci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Elaboración de guías para envío nacional de equipos de medición</w:t>
            </w:r>
          </w:p>
          <w:p w:rsidR="00756D95" w:rsidRPr="005649B9" w:rsidRDefault="00756D95" w:rsidP="00756D95">
            <w:pPr>
              <w:pStyle w:val="Experienci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Mejora del proceso de Recepción- Empaque de equipos de medición</w:t>
            </w:r>
          </w:p>
          <w:p w:rsidR="00756D95" w:rsidRPr="005649B9" w:rsidRDefault="00756D95" w:rsidP="00756D95">
            <w:pPr>
              <w:pStyle w:val="Experienci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Aplicación de las 5’s en las áreas de trabajo de Metrologi-k Laboratorios</w:t>
            </w:r>
          </w:p>
          <w:p w:rsidR="00737940" w:rsidRDefault="001721DC" w:rsidP="00837E03">
            <w:pPr>
              <w:pStyle w:val="Fechas"/>
            </w:pPr>
            <w:r>
              <w:t>Enero 2017</w:t>
            </w:r>
            <w:r w:rsidR="00737940">
              <w:rPr>
                <w:lang w:bidi="es-ES"/>
              </w:rPr>
              <w:t>-</w:t>
            </w:r>
            <w:r>
              <w:rPr>
                <w:lang w:bidi="es-ES"/>
              </w:rPr>
              <w:t>Julio</w:t>
            </w:r>
            <w:r>
              <w:t xml:space="preserve"> 2017</w:t>
            </w:r>
          </w:p>
          <w:p w:rsidR="00737940" w:rsidRDefault="00737940" w:rsidP="00837E03">
            <w:pPr>
              <w:pStyle w:val="Experiencia"/>
            </w:pPr>
            <w:r w:rsidRPr="002A17F8">
              <w:rPr>
                <w:rStyle w:val="Textoennegrita"/>
                <w:lang w:bidi="es-ES"/>
              </w:rPr>
              <w:t xml:space="preserve">• </w:t>
            </w:r>
            <w:r w:rsidR="001721DC">
              <w:t>Practicante de Calidad</w:t>
            </w:r>
            <w:r w:rsidRPr="002A17F8">
              <w:rPr>
                <w:rStyle w:val="Textoennegrita"/>
                <w:lang w:bidi="es-ES"/>
              </w:rPr>
              <w:t xml:space="preserve"> • </w:t>
            </w:r>
            <w:r w:rsidR="001721DC">
              <w:t>Hutchinson Autopartes México</w:t>
            </w:r>
          </w:p>
          <w:p w:rsidR="00756D95" w:rsidRPr="00756D95" w:rsidRDefault="00756D95" w:rsidP="00756D95">
            <w:pPr>
              <w:pStyle w:val="Experiencia"/>
              <w:jc w:val="center"/>
              <w:rPr>
                <w:b/>
              </w:rPr>
            </w:pPr>
            <w:r w:rsidRPr="00756D95">
              <w:rPr>
                <w:b/>
              </w:rPr>
              <w:t>Actividades Realizadas</w:t>
            </w:r>
          </w:p>
          <w:p w:rsidR="00756D95" w:rsidRPr="005649B9" w:rsidRDefault="00756D95" w:rsidP="00837E03">
            <w:pPr>
              <w:pStyle w:val="Experiencia"/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 xml:space="preserve">Elaboración del Proyecto </w:t>
            </w:r>
          </w:p>
          <w:p w:rsidR="00756D95" w:rsidRPr="005649B9" w:rsidRDefault="00756D95" w:rsidP="00837E03">
            <w:pPr>
              <w:pStyle w:val="Experiencia"/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“Desarrollo de un Sistema de Control para el desempeño de Proveedores”</w:t>
            </w:r>
            <w:bookmarkStart w:id="0" w:name="_GoBack"/>
            <w:bookmarkEnd w:id="0"/>
          </w:p>
          <w:p w:rsidR="00737940" w:rsidRDefault="00756D95" w:rsidP="00837E03">
            <w:pPr>
              <w:pStyle w:val="Fechas"/>
            </w:pPr>
            <w:r>
              <w:t>Julio</w:t>
            </w:r>
            <w:r w:rsidR="0055742A">
              <w:t xml:space="preserve"> </w:t>
            </w:r>
            <w:r>
              <w:t xml:space="preserve">2017 </w:t>
            </w:r>
            <w:r w:rsidR="00737940">
              <w:rPr>
                <w:lang w:bidi="es-ES"/>
              </w:rPr>
              <w:t>-</w:t>
            </w:r>
            <w:r>
              <w:t>Febrero 2019</w:t>
            </w:r>
          </w:p>
          <w:p w:rsidR="00737940" w:rsidRDefault="0079264B" w:rsidP="00837E03">
            <w:pPr>
              <w:pStyle w:val="Experiencia"/>
            </w:pPr>
            <w:r>
              <w:rPr>
                <w:rStyle w:val="Textoennegrita"/>
                <w:lang w:bidi="es-ES"/>
              </w:rPr>
              <w:t xml:space="preserve">•Asegurar la calidad de los Proveedores / Inspección de recibo de materiales           </w:t>
            </w:r>
            <w:r w:rsidR="00737940" w:rsidRPr="002A17F8">
              <w:rPr>
                <w:rStyle w:val="Textoennegrita"/>
                <w:lang w:bidi="es-ES"/>
              </w:rPr>
              <w:t xml:space="preserve"> • </w:t>
            </w:r>
            <w:r w:rsidR="00756D95">
              <w:t>Hutchinson Autopartes México</w:t>
            </w:r>
          </w:p>
          <w:p w:rsidR="00756D95" w:rsidRDefault="00756D95" w:rsidP="005649B9">
            <w:pPr>
              <w:pStyle w:val="Experiencia"/>
              <w:jc w:val="center"/>
              <w:rPr>
                <w:b/>
              </w:rPr>
            </w:pPr>
            <w:r w:rsidRPr="005649B9">
              <w:rPr>
                <w:b/>
              </w:rPr>
              <w:t>Actividades Realizadas</w:t>
            </w:r>
          </w:p>
          <w:p w:rsidR="002629DF" w:rsidRPr="002629DF" w:rsidRDefault="002629DF" w:rsidP="005649B9">
            <w:pPr>
              <w:pStyle w:val="Experiencia"/>
              <w:jc w:val="center"/>
              <w:rPr>
                <w:sz w:val="20"/>
                <w:szCs w:val="20"/>
              </w:rPr>
            </w:pPr>
          </w:p>
          <w:p w:rsidR="002629DF" w:rsidRPr="002629DF" w:rsidRDefault="002629DF" w:rsidP="002629DF">
            <w:pPr>
              <w:pStyle w:val="Experienci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semanal de reportes del área a cargo</w:t>
            </w:r>
          </w:p>
          <w:p w:rsidR="00756D95" w:rsidRDefault="00756D95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Liberación e Inspección de Materia Prima</w:t>
            </w:r>
          </w:p>
          <w:p w:rsidR="005649B9" w:rsidRPr="005649B9" w:rsidRDefault="005649B9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 reclamos a Proveedores en Portal ivalua</w:t>
            </w:r>
          </w:p>
          <w:p w:rsidR="00756D95" w:rsidRPr="005649B9" w:rsidRDefault="00756D95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Manejo de Sistema Mapics para control de Inventario</w:t>
            </w:r>
          </w:p>
          <w:p w:rsidR="00756D95" w:rsidRDefault="000E6B25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Entradas y Salidas de Material </w:t>
            </w:r>
          </w:p>
          <w:p w:rsidR="00506E9B" w:rsidRPr="005649B9" w:rsidRDefault="00506E9B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Participación en Inventarios</w:t>
            </w:r>
          </w:p>
          <w:p w:rsidR="00756D95" w:rsidRPr="005649B9" w:rsidRDefault="005649B9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Elaboración</w:t>
            </w:r>
            <w:r w:rsidR="00756D95" w:rsidRPr="005649B9">
              <w:rPr>
                <w:sz w:val="20"/>
                <w:szCs w:val="20"/>
              </w:rPr>
              <w:t xml:space="preserve"> de Reportes de Material No Conforme</w:t>
            </w:r>
          </w:p>
          <w:p w:rsidR="00756D95" w:rsidRPr="005649B9" w:rsidRDefault="005649B9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Envío</w:t>
            </w:r>
            <w:r w:rsidR="00756D95" w:rsidRPr="005649B9">
              <w:rPr>
                <w:sz w:val="20"/>
                <w:szCs w:val="20"/>
              </w:rPr>
              <w:t xml:space="preserve"> de Muestras a proveedor de Material No Conforme</w:t>
            </w:r>
            <w:r>
              <w:rPr>
                <w:sz w:val="20"/>
                <w:szCs w:val="20"/>
              </w:rPr>
              <w:t xml:space="preserve">        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Envíos Nacionales e Internacionales)</w:t>
            </w:r>
          </w:p>
          <w:p w:rsidR="005649B9" w:rsidRDefault="005649B9" w:rsidP="005649B9">
            <w:pPr>
              <w:pStyle w:val="Experienci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649B9">
              <w:rPr>
                <w:sz w:val="20"/>
                <w:szCs w:val="20"/>
              </w:rPr>
              <w:t>Elaboración</w:t>
            </w:r>
            <w:r w:rsidR="00756D95" w:rsidRPr="005649B9">
              <w:rPr>
                <w:sz w:val="20"/>
                <w:szCs w:val="20"/>
              </w:rPr>
              <w:t xml:space="preserve"> de ayudas visuales para </w:t>
            </w:r>
            <w:r>
              <w:rPr>
                <w:sz w:val="20"/>
                <w:szCs w:val="20"/>
              </w:rPr>
              <w:t>certificación y rechazo de material</w:t>
            </w:r>
          </w:p>
          <w:p w:rsidR="00756D95" w:rsidRPr="00BC2EA3" w:rsidRDefault="005649B9" w:rsidP="005649B9">
            <w:pPr>
              <w:pStyle w:val="Experiencia"/>
              <w:numPr>
                <w:ilvl w:val="0"/>
                <w:numId w:val="4"/>
              </w:numPr>
            </w:pPr>
            <w:r w:rsidRPr="005649B9">
              <w:rPr>
                <w:sz w:val="20"/>
                <w:szCs w:val="20"/>
              </w:rPr>
              <w:t xml:space="preserve">Elaboración de Hojas de Instrucción de </w:t>
            </w:r>
            <w:r>
              <w:rPr>
                <w:sz w:val="20"/>
                <w:szCs w:val="20"/>
              </w:rPr>
              <w:t>P</w:t>
            </w:r>
            <w:r w:rsidRPr="005649B9">
              <w:rPr>
                <w:sz w:val="20"/>
                <w:szCs w:val="20"/>
              </w:rPr>
              <w:t>roceso para entradas y salidas del área de</w:t>
            </w:r>
            <w:r>
              <w:rPr>
                <w:sz w:val="20"/>
                <w:szCs w:val="20"/>
              </w:rPr>
              <w:t xml:space="preserve"> C</w:t>
            </w:r>
            <w:r w:rsidRPr="005649B9">
              <w:rPr>
                <w:sz w:val="20"/>
                <w:szCs w:val="20"/>
              </w:rPr>
              <w:t xml:space="preserve">uarentena en sistema </w:t>
            </w:r>
            <w:r>
              <w:rPr>
                <w:sz w:val="20"/>
                <w:szCs w:val="20"/>
              </w:rPr>
              <w:t>Mapics</w:t>
            </w:r>
          </w:p>
          <w:p w:rsidR="00BC2EA3" w:rsidRDefault="00BC2EA3" w:rsidP="00BC2EA3">
            <w:pPr>
              <w:pStyle w:val="Experiencia"/>
              <w:rPr>
                <w:sz w:val="20"/>
                <w:szCs w:val="20"/>
              </w:rPr>
            </w:pPr>
          </w:p>
          <w:p w:rsidR="00BC2EA3" w:rsidRDefault="00BC2EA3" w:rsidP="00BC2EA3">
            <w:pPr>
              <w:pStyle w:val="Experiencia"/>
              <w:rPr>
                <w:sz w:val="20"/>
                <w:szCs w:val="20"/>
              </w:rPr>
            </w:pPr>
          </w:p>
          <w:p w:rsidR="00BC2EA3" w:rsidRDefault="00BC2EA3" w:rsidP="00BC2EA3">
            <w:pPr>
              <w:pStyle w:val="Experiencia"/>
              <w:rPr>
                <w:sz w:val="20"/>
                <w:szCs w:val="20"/>
              </w:rPr>
            </w:pPr>
          </w:p>
          <w:p w:rsidR="00064F77" w:rsidRDefault="00C87341" w:rsidP="006A3448">
            <w:pPr>
              <w:pStyle w:val="Experiencia"/>
              <w:numPr>
                <w:ilvl w:val="0"/>
                <w:numId w:val="4"/>
              </w:numPr>
            </w:pPr>
            <w:r>
              <w:t xml:space="preserve">Elaboración ocasional </w:t>
            </w:r>
            <w:r w:rsidR="003E6DA8">
              <w:t>de auditorías LPA</w:t>
            </w:r>
          </w:p>
          <w:p w:rsidR="007B5572" w:rsidRDefault="007B5572" w:rsidP="006A3448">
            <w:pPr>
              <w:pStyle w:val="Experiencia"/>
              <w:numPr>
                <w:ilvl w:val="0"/>
                <w:numId w:val="4"/>
              </w:numPr>
            </w:pPr>
            <w:r>
              <w:t>Manejo de Bitácora</w:t>
            </w:r>
          </w:p>
          <w:p w:rsidR="007B5572" w:rsidRDefault="007B5572" w:rsidP="006A3448">
            <w:pPr>
              <w:pStyle w:val="Experiencia"/>
              <w:numPr>
                <w:ilvl w:val="0"/>
                <w:numId w:val="4"/>
              </w:numPr>
            </w:pPr>
            <w:r>
              <w:t>Archivo de Documentos</w:t>
            </w:r>
          </w:p>
          <w:p w:rsidR="003E6DA8" w:rsidRDefault="003E6DA8" w:rsidP="00837E03">
            <w:pPr>
              <w:pStyle w:val="Experiencia"/>
            </w:pPr>
          </w:p>
          <w:p w:rsidR="00FC4B1A" w:rsidRDefault="00C87341" w:rsidP="00837E03">
            <w:pPr>
              <w:pStyle w:val="Experiencia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Febrero 2019 – Mayo 2020</w:t>
            </w:r>
          </w:p>
          <w:p w:rsidR="00845C7A" w:rsidRPr="00845C7A" w:rsidRDefault="00FC4B1A" w:rsidP="00845C7A">
            <w:pPr>
              <w:pStyle w:val="Experiencia"/>
              <w:rPr>
                <w:bCs/>
                <w:lang w:bidi="es-ES"/>
              </w:rPr>
            </w:pPr>
            <w:r w:rsidRPr="002A17F8">
              <w:rPr>
                <w:rStyle w:val="Textoennegrita"/>
                <w:lang w:bidi="es-ES"/>
              </w:rPr>
              <w:t xml:space="preserve">• </w:t>
            </w:r>
            <w:r>
              <w:t>Operador General</w:t>
            </w:r>
            <w:r>
              <w:rPr>
                <w:rStyle w:val="Textoennegrita"/>
                <w:lang w:bidi="es-ES"/>
              </w:rPr>
              <w:t xml:space="preserve"> • </w:t>
            </w:r>
            <w:r w:rsidRPr="00FC4B1A">
              <w:rPr>
                <w:rStyle w:val="Textoennegrita"/>
                <w:b w:val="0"/>
                <w:color w:val="auto"/>
                <w:lang w:bidi="es-ES"/>
              </w:rPr>
              <w:t>Kromberg &amp; Schubert</w:t>
            </w:r>
          </w:p>
          <w:p w:rsidR="00845C7A" w:rsidRDefault="00845C7A" w:rsidP="00845C7A">
            <w:pPr>
              <w:pStyle w:val="Experiencia"/>
              <w:numPr>
                <w:ilvl w:val="0"/>
                <w:numId w:val="12"/>
              </w:numPr>
            </w:pPr>
            <w:r>
              <w:t>Ruteo</w:t>
            </w:r>
          </w:p>
          <w:p w:rsidR="00845C7A" w:rsidRDefault="00845C7A" w:rsidP="00845C7A">
            <w:pPr>
              <w:pStyle w:val="Experiencia"/>
              <w:numPr>
                <w:ilvl w:val="0"/>
                <w:numId w:val="12"/>
              </w:numPr>
            </w:pPr>
            <w:r>
              <w:t>Pre ensamble</w:t>
            </w:r>
          </w:p>
          <w:p w:rsidR="00845C7A" w:rsidRDefault="00845C7A" w:rsidP="00845C7A">
            <w:pPr>
              <w:pStyle w:val="Experiencia"/>
              <w:numPr>
                <w:ilvl w:val="0"/>
                <w:numId w:val="12"/>
              </w:numPr>
            </w:pPr>
            <w:r>
              <w:t>Lectura de Band Plan</w:t>
            </w:r>
          </w:p>
          <w:p w:rsidR="00756D95" w:rsidRPr="00756D95" w:rsidRDefault="00737940" w:rsidP="00756D95">
            <w:pPr>
              <w:pStyle w:val="Ttulo2"/>
              <w:rPr>
                <w:lang w:bidi="es-ES"/>
              </w:rPr>
            </w:pPr>
            <w:r w:rsidRPr="000F7D04">
              <w:rPr>
                <w:lang w:bidi="es-ES"/>
              </w:rPr>
              <w:t>Educación</w:t>
            </w:r>
          </w:p>
          <w:p w:rsidR="00390562" w:rsidRDefault="00390562" w:rsidP="00837E03">
            <w:r>
              <w:t>2015-2017</w:t>
            </w:r>
          </w:p>
          <w:p w:rsidR="00390562" w:rsidRDefault="00390562" w:rsidP="00837E03">
            <w:r>
              <w:t>Universidad Tecnológica de Salamanca</w:t>
            </w:r>
          </w:p>
          <w:p w:rsidR="00390562" w:rsidRDefault="00390562" w:rsidP="00390562"/>
          <w:p w:rsidR="00737940" w:rsidRDefault="00390562" w:rsidP="00273363">
            <w:pPr>
              <w:pStyle w:val="Listaconvietas"/>
              <w:numPr>
                <w:ilvl w:val="0"/>
                <w:numId w:val="9"/>
              </w:numPr>
            </w:pPr>
            <w:r>
              <w:t>In</w:t>
            </w:r>
            <w:r w:rsidR="00F31C1C">
              <w:t>geniería en Sistemas Productivos</w:t>
            </w:r>
          </w:p>
          <w:p w:rsidR="00390562" w:rsidRDefault="00390562" w:rsidP="00390562">
            <w:pPr>
              <w:pStyle w:val="Listaconvietas"/>
              <w:ind w:left="360" w:hanging="360"/>
            </w:pPr>
          </w:p>
          <w:p w:rsidR="00390562" w:rsidRDefault="00390562" w:rsidP="00390562">
            <w:pPr>
              <w:pStyle w:val="Listaconvietas"/>
              <w:ind w:left="360" w:hanging="360"/>
            </w:pPr>
            <w:r>
              <w:t>2013</w:t>
            </w:r>
            <w:r w:rsidR="00145962">
              <w:t>-2015</w:t>
            </w:r>
          </w:p>
          <w:p w:rsidR="00145962" w:rsidRDefault="00145962" w:rsidP="00390562">
            <w:pPr>
              <w:pStyle w:val="Listaconvietas"/>
              <w:ind w:left="360" w:hanging="360"/>
            </w:pPr>
            <w:r>
              <w:t>Universidad Tecnológica de Salamanca</w:t>
            </w:r>
          </w:p>
          <w:p w:rsidR="00145962" w:rsidRDefault="00145962" w:rsidP="00390562">
            <w:pPr>
              <w:pStyle w:val="Listaconvietas"/>
              <w:ind w:left="360" w:hanging="360"/>
            </w:pPr>
          </w:p>
          <w:p w:rsidR="00145962" w:rsidRDefault="00145962" w:rsidP="00273363">
            <w:pPr>
              <w:pStyle w:val="Listaconvietas"/>
              <w:numPr>
                <w:ilvl w:val="0"/>
                <w:numId w:val="9"/>
              </w:numPr>
            </w:pPr>
            <w:r>
              <w:t>TSU en Procesos Industriales Área Automotriz</w:t>
            </w:r>
          </w:p>
          <w:p w:rsidR="00145962" w:rsidRDefault="00145962" w:rsidP="00390562">
            <w:pPr>
              <w:pStyle w:val="Listaconvietas"/>
              <w:ind w:left="360" w:hanging="360"/>
            </w:pPr>
          </w:p>
          <w:p w:rsidR="00737940" w:rsidRPr="000F7D04" w:rsidRDefault="00145962" w:rsidP="00837E03">
            <w:pPr>
              <w:pStyle w:val="Ttulo2"/>
            </w:pPr>
            <w:r>
              <w:t>Formaciones Adicionales e Intereses</w:t>
            </w:r>
          </w:p>
          <w:p w:rsidR="00737940" w:rsidRDefault="00145962" w:rsidP="00145962">
            <w:pPr>
              <w:pStyle w:val="Prrafodelista"/>
              <w:numPr>
                <w:ilvl w:val="0"/>
                <w:numId w:val="7"/>
              </w:numPr>
            </w:pPr>
            <w:r>
              <w:t>Curso/Taller: Importancia de la Salud y la Seguridad en el trabajo</w:t>
            </w:r>
          </w:p>
          <w:p w:rsidR="00145962" w:rsidRDefault="00145962" w:rsidP="00145962">
            <w:pPr>
              <w:pStyle w:val="Prrafodelista"/>
              <w:numPr>
                <w:ilvl w:val="0"/>
                <w:numId w:val="7"/>
              </w:numPr>
            </w:pPr>
            <w:r>
              <w:t>Curso: Introducción al control Estadístico del proceso</w:t>
            </w:r>
          </w:p>
          <w:p w:rsidR="00145962" w:rsidRDefault="00145962" w:rsidP="00145962">
            <w:pPr>
              <w:pStyle w:val="Prrafodelista"/>
              <w:numPr>
                <w:ilvl w:val="0"/>
                <w:numId w:val="7"/>
              </w:numPr>
            </w:pPr>
            <w:r>
              <w:t>Capacitación para uso de Sistema Mapics</w:t>
            </w:r>
          </w:p>
          <w:p w:rsidR="00145962" w:rsidRDefault="00145962" w:rsidP="00145962">
            <w:pPr>
              <w:pStyle w:val="Prrafodelista"/>
              <w:numPr>
                <w:ilvl w:val="0"/>
                <w:numId w:val="7"/>
              </w:numPr>
            </w:pPr>
            <w:r>
              <w:t>Capacitación para implementación de MRP</w:t>
            </w:r>
          </w:p>
          <w:p w:rsidR="00737940" w:rsidRDefault="00145962" w:rsidP="00837E03">
            <w:pPr>
              <w:pStyle w:val="Ttulo2"/>
            </w:pPr>
            <w:r>
              <w:t>Idioma</w:t>
            </w:r>
          </w:p>
          <w:p w:rsidR="00737940" w:rsidRDefault="00145962" w:rsidP="00145962">
            <w:pPr>
              <w:pStyle w:val="Prrafodelista"/>
              <w:numPr>
                <w:ilvl w:val="0"/>
                <w:numId w:val="8"/>
              </w:numPr>
            </w:pPr>
            <w:r>
              <w:t xml:space="preserve">Inglés </w:t>
            </w:r>
          </w:p>
          <w:p w:rsidR="00145962" w:rsidRDefault="00145962" w:rsidP="00837E03">
            <w:r>
              <w:t>Nivel: Básico Avanzado</w:t>
            </w:r>
          </w:p>
          <w:p w:rsidR="00737940" w:rsidRDefault="00145962" w:rsidP="005E6B8C">
            <w:pPr>
              <w:pStyle w:val="Ttulo2"/>
            </w:pPr>
            <w:r>
              <w:t>Informática</w:t>
            </w:r>
          </w:p>
          <w:p w:rsidR="00737940" w:rsidRDefault="00273363" w:rsidP="00273363">
            <w:pPr>
              <w:pStyle w:val="Prrafodelista"/>
              <w:numPr>
                <w:ilvl w:val="0"/>
                <w:numId w:val="10"/>
              </w:numPr>
              <w:ind w:right="-356"/>
            </w:pPr>
            <w:r>
              <w:t>Word- 80%</w:t>
            </w:r>
          </w:p>
          <w:p w:rsidR="00273363" w:rsidRDefault="00273363" w:rsidP="00273363">
            <w:pPr>
              <w:pStyle w:val="Prrafodelista"/>
              <w:numPr>
                <w:ilvl w:val="0"/>
                <w:numId w:val="10"/>
              </w:numPr>
              <w:ind w:right="-356"/>
            </w:pPr>
            <w:r>
              <w:t>Excel- 70%</w:t>
            </w:r>
          </w:p>
          <w:p w:rsidR="00273363" w:rsidRDefault="00273363" w:rsidP="00273363">
            <w:pPr>
              <w:pStyle w:val="Prrafodelista"/>
              <w:numPr>
                <w:ilvl w:val="0"/>
                <w:numId w:val="10"/>
              </w:numPr>
              <w:ind w:right="-356"/>
            </w:pPr>
            <w:r>
              <w:t>Power Point- 70%</w:t>
            </w:r>
          </w:p>
          <w:p w:rsidR="00273363" w:rsidRDefault="00273363" w:rsidP="00273363">
            <w:pPr>
              <w:pStyle w:val="Prrafodelista"/>
              <w:numPr>
                <w:ilvl w:val="0"/>
                <w:numId w:val="10"/>
              </w:numPr>
              <w:ind w:right="-356"/>
            </w:pPr>
            <w:r>
              <w:t>Masterweb – 80%</w:t>
            </w:r>
          </w:p>
          <w:p w:rsidR="00273363" w:rsidRDefault="00273363" w:rsidP="00273363">
            <w:pPr>
              <w:pStyle w:val="Prrafodelista"/>
              <w:numPr>
                <w:ilvl w:val="0"/>
                <w:numId w:val="10"/>
              </w:numPr>
              <w:ind w:right="-356"/>
            </w:pPr>
            <w:r>
              <w:t>Mapics – 60%</w:t>
            </w:r>
          </w:p>
          <w:p w:rsidR="00273363" w:rsidRDefault="00273363" w:rsidP="00EC3836">
            <w:pPr>
              <w:pStyle w:val="Ttulo2"/>
            </w:pPr>
          </w:p>
          <w:p w:rsidR="00737940" w:rsidRDefault="00737940" w:rsidP="00837E03">
            <w:pPr>
              <w:ind w:right="-356"/>
            </w:pPr>
          </w:p>
          <w:p w:rsidR="00737940" w:rsidRDefault="00737940" w:rsidP="00837E03">
            <w:pPr>
              <w:ind w:right="-356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DB643F" w:rsidP="00737940">
            <w:pPr>
              <w:pStyle w:val="Informacin"/>
            </w:pPr>
            <w:r w:rsidRPr="00DB643F"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10F912" wp14:editId="403011A3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92075</wp:posOffset>
                      </wp:positionV>
                      <wp:extent cx="154940" cy="201930"/>
                      <wp:effectExtent l="0" t="0" r="0" b="7620"/>
                      <wp:wrapNone/>
                      <wp:docPr id="17" name="Forma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019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2221738" id="Forma" o:spid="_x0000_s1026" alt="GPS icon" style="position:absolute;margin-left:.9pt;margin-top:7.25pt;width:12.2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77470,100965;77470,100965;77470,100965;77470,100965" o:connectangles="0,90,180,270"/>
                    </v:shape>
                  </w:pict>
                </mc:Fallback>
              </mc:AlternateContent>
            </w:r>
            <w:r w:rsidR="001721DC">
              <w:t>Francisco Villa #411 A</w:t>
            </w:r>
          </w:p>
          <w:p w:rsidR="001721DC" w:rsidRDefault="001721DC" w:rsidP="00737940">
            <w:pPr>
              <w:pStyle w:val="Informacin"/>
            </w:pPr>
            <w:r>
              <w:t>Col. San Gonzalo</w:t>
            </w:r>
          </w:p>
          <w:p w:rsidR="001721DC" w:rsidRDefault="001721DC" w:rsidP="00737940">
            <w:pPr>
              <w:pStyle w:val="Informacin"/>
            </w:pPr>
            <w:r>
              <w:t>Zona Centro</w:t>
            </w:r>
          </w:p>
          <w:p w:rsidR="00737940" w:rsidRDefault="00E23CB4" w:rsidP="00E23CB4">
            <w:pPr>
              <w:pStyle w:val="Informacin"/>
              <w:ind w:left="0"/>
            </w:pPr>
            <w:r>
              <w:t xml:space="preserve">        </w:t>
            </w:r>
            <w:r w:rsidR="001721DC">
              <w:t xml:space="preserve">Salamanca, </w:t>
            </w:r>
            <w:proofErr w:type="spellStart"/>
            <w:r w:rsidR="001721DC">
              <w:t>Gto</w:t>
            </w:r>
            <w:proofErr w:type="spellEnd"/>
          </w:p>
          <w:p w:rsidR="001721DC" w:rsidRDefault="001721DC" w:rsidP="00737940">
            <w:pPr>
              <w:pStyle w:val="Informacin"/>
              <w:rPr>
                <w:noProof/>
              </w:rPr>
            </w:pPr>
            <w:r>
              <w:rPr>
                <w:noProof/>
              </w:rPr>
              <w:t>CP 36700</w: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1721DC" w:rsidP="00737940">
            <w:pPr>
              <w:pStyle w:val="Informacin"/>
            </w:pPr>
            <w:r>
              <w:t>4641155286</w:t>
            </w:r>
          </w:p>
          <w:p w:rsidR="001721DC" w:rsidRDefault="001721DC" w:rsidP="00737940">
            <w:pPr>
              <w:pStyle w:val="Informacin"/>
              <w:rPr>
                <w:noProof/>
              </w:rPr>
            </w:pPr>
            <w:r>
              <w:rPr>
                <w:noProof/>
              </w:rPr>
              <w:t>6488170</w: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C87341">
            <w:pPr>
              <w:pStyle w:val="Informacin"/>
              <w:ind w:left="0"/>
              <w:rPr>
                <w:noProof/>
              </w:rPr>
            </w:pP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DB643F" w:rsidP="00737940">
            <w:pPr>
              <w:pStyle w:val="Informacin"/>
              <w:rPr>
                <w:noProof/>
              </w:rPr>
            </w:pPr>
            <w:r w:rsidRPr="00DB643F"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D40680" wp14:editId="6B0A04F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-848995</wp:posOffset>
                      </wp:positionV>
                      <wp:extent cx="165100" cy="165100"/>
                      <wp:effectExtent l="0" t="0" r="6350" b="6350"/>
                      <wp:wrapNone/>
                      <wp:docPr id="18" name="Forma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6ED0C" id="Forma" o:spid="_x0000_s1026" alt="phone icon" style="position:absolute;margin-left:-1.35pt;margin-top:-66.85pt;width:13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</w:tbl>
    <w:p w:rsidR="00D075D2" w:rsidRPr="00837E03" w:rsidRDefault="007B5572" w:rsidP="00837E03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71552" behindDoc="0" locked="0" layoutInCell="1" allowOverlap="1" wp14:anchorId="4819AD9F" wp14:editId="1C268E52">
            <wp:simplePos x="0" y="0"/>
            <wp:positionH relativeFrom="column">
              <wp:posOffset>1872615</wp:posOffset>
            </wp:positionH>
            <wp:positionV relativeFrom="paragraph">
              <wp:posOffset>-9904730</wp:posOffset>
            </wp:positionV>
            <wp:extent cx="3705225" cy="1090295"/>
            <wp:effectExtent l="0" t="0" r="9525" b="0"/>
            <wp:wrapNone/>
            <wp:docPr id="10" name="Imagen 10" title="Hojas. Imagen de la parte inferi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326021">
      <w:headerReference w:type="default" r:id="rId8"/>
      <w:pgSz w:w="11906" w:h="16838" w:code="9"/>
      <w:pgMar w:top="720" w:right="1588" w:bottom="0" w:left="1644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D67" w:rsidRDefault="00F43D67" w:rsidP="000C6AF7">
      <w:r>
        <w:separator/>
      </w:r>
    </w:p>
  </w:endnote>
  <w:endnote w:type="continuationSeparator" w:id="0">
    <w:p w:rsidR="00F43D67" w:rsidRDefault="00F43D67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D67" w:rsidRDefault="00F43D67" w:rsidP="000C6AF7">
      <w:r>
        <w:separator/>
      </w:r>
    </w:p>
  </w:footnote>
  <w:footnote w:type="continuationSeparator" w:id="0">
    <w:p w:rsidR="00F43D67" w:rsidRDefault="00F43D67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F7" w:rsidRDefault="00326021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5D7F39" wp14:editId="634D8973">
              <wp:simplePos x="0" y="0"/>
              <wp:positionH relativeFrom="margin">
                <wp:posOffset>-406400</wp:posOffset>
              </wp:positionH>
              <wp:positionV relativeFrom="paragraph">
                <wp:posOffset>0</wp:posOffset>
              </wp:positionV>
              <wp:extent cx="6309360" cy="1485900"/>
              <wp:effectExtent l="19050" t="0" r="34290" b="38100"/>
              <wp:wrapNone/>
              <wp:docPr id="13" name="Grupo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485900"/>
                        <a:chOff x="0" y="0"/>
                        <a:chExt cx="6323965" cy="1485900"/>
                      </a:xfrm>
                    </wpg:grpSpPr>
                    <wps:wsp>
                      <wps:cNvPr id="14" name="Forma libre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orma libre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Imagen 11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7420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24225F5" id="Grupo 12" o:spid="_x0000_s1026" style="position:absolute;margin-left:-32pt;margin-top:0;width:496.8pt;height:117pt;z-index:251663360;mso-position-horizontal-relative:margin;mso-width-relative:margin" coordsize="63239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">
              <v:shape id="Forma libre 29" o:spid="_x0000_s1027" alt="decorative element" style="position:absolute;left:48768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orma libre 30" o:spid="_x0000_s1028" alt="decorative element" style="position:absolute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9" type="#_x0000_t75" alt="Flower. Top Image." style="position:absolute;left:22174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">
                <v:imagedata r:id="rId2" o:title="Flower. Top Imag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5F7B"/>
      </v:shape>
    </w:pict>
  </w:numPicBullet>
  <w:abstractNum w:abstractNumId="0" w15:restartNumberingAfterBreak="0">
    <w:nsid w:val="FFFFFF89"/>
    <w:multiLevelType w:val="singleLevel"/>
    <w:tmpl w:val="080A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022C0762"/>
    <w:multiLevelType w:val="hybridMultilevel"/>
    <w:tmpl w:val="F35EEBB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0DFF22B3"/>
    <w:multiLevelType w:val="hybridMultilevel"/>
    <w:tmpl w:val="D432360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B4E84"/>
    <w:multiLevelType w:val="hybridMultilevel"/>
    <w:tmpl w:val="BA5CD0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F0924"/>
    <w:multiLevelType w:val="hybridMultilevel"/>
    <w:tmpl w:val="AC5CD06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374C0AA9"/>
    <w:multiLevelType w:val="hybridMultilevel"/>
    <w:tmpl w:val="45F6543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40B059C8"/>
    <w:multiLevelType w:val="hybridMultilevel"/>
    <w:tmpl w:val="2E7E24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D20B8"/>
    <w:multiLevelType w:val="hybridMultilevel"/>
    <w:tmpl w:val="FA72929E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414E"/>
    <w:multiLevelType w:val="hybridMultilevel"/>
    <w:tmpl w:val="3CA6FA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C731C"/>
    <w:multiLevelType w:val="hybridMultilevel"/>
    <w:tmpl w:val="B722366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B5123"/>
    <w:multiLevelType w:val="hybridMultilevel"/>
    <w:tmpl w:val="8850CA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6CE4"/>
    <w:multiLevelType w:val="hybridMultilevel"/>
    <w:tmpl w:val="6D248EE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ctiveWritingStyle w:appName="MSWord" w:lang="es-ES" w:vendorID="64" w:dllVersion="131078" w:nlCheck="1" w:checkStyle="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DC"/>
    <w:rsid w:val="00013D70"/>
    <w:rsid w:val="00040900"/>
    <w:rsid w:val="00064F77"/>
    <w:rsid w:val="00093561"/>
    <w:rsid w:val="000B1498"/>
    <w:rsid w:val="000C6AF7"/>
    <w:rsid w:val="000E6B25"/>
    <w:rsid w:val="00145962"/>
    <w:rsid w:val="001651D6"/>
    <w:rsid w:val="001721DC"/>
    <w:rsid w:val="00190763"/>
    <w:rsid w:val="002629DF"/>
    <w:rsid w:val="00273363"/>
    <w:rsid w:val="002D4CDD"/>
    <w:rsid w:val="00326021"/>
    <w:rsid w:val="00390562"/>
    <w:rsid w:val="003D37C9"/>
    <w:rsid w:val="003E6DA8"/>
    <w:rsid w:val="003E7D93"/>
    <w:rsid w:val="004007D2"/>
    <w:rsid w:val="00440C7A"/>
    <w:rsid w:val="004809AC"/>
    <w:rsid w:val="004C405B"/>
    <w:rsid w:val="004E7DED"/>
    <w:rsid w:val="00506E9B"/>
    <w:rsid w:val="0055742A"/>
    <w:rsid w:val="005649B9"/>
    <w:rsid w:val="005E6B8C"/>
    <w:rsid w:val="005F2A34"/>
    <w:rsid w:val="00607760"/>
    <w:rsid w:val="006704D1"/>
    <w:rsid w:val="006A3448"/>
    <w:rsid w:val="006E178A"/>
    <w:rsid w:val="007316BE"/>
    <w:rsid w:val="007317B0"/>
    <w:rsid w:val="00737940"/>
    <w:rsid w:val="00756D95"/>
    <w:rsid w:val="0079264B"/>
    <w:rsid w:val="007A3A9F"/>
    <w:rsid w:val="007B5572"/>
    <w:rsid w:val="00837E03"/>
    <w:rsid w:val="00845C7A"/>
    <w:rsid w:val="008932B1"/>
    <w:rsid w:val="008B3E88"/>
    <w:rsid w:val="0090041F"/>
    <w:rsid w:val="00993A87"/>
    <w:rsid w:val="009A2B0A"/>
    <w:rsid w:val="009B717C"/>
    <w:rsid w:val="009D644C"/>
    <w:rsid w:val="009F193C"/>
    <w:rsid w:val="009F393E"/>
    <w:rsid w:val="00A26970"/>
    <w:rsid w:val="00A61933"/>
    <w:rsid w:val="00BC1BB8"/>
    <w:rsid w:val="00BC2EA3"/>
    <w:rsid w:val="00C201A7"/>
    <w:rsid w:val="00C55BA7"/>
    <w:rsid w:val="00C87341"/>
    <w:rsid w:val="00D075D2"/>
    <w:rsid w:val="00D10DB3"/>
    <w:rsid w:val="00D24151"/>
    <w:rsid w:val="00DB643F"/>
    <w:rsid w:val="00DD5DF5"/>
    <w:rsid w:val="00DF60A8"/>
    <w:rsid w:val="00E05FE6"/>
    <w:rsid w:val="00E07129"/>
    <w:rsid w:val="00E13158"/>
    <w:rsid w:val="00E23CB4"/>
    <w:rsid w:val="00EC3836"/>
    <w:rsid w:val="00EF5BFF"/>
    <w:rsid w:val="00F31C1C"/>
    <w:rsid w:val="00F43D67"/>
    <w:rsid w:val="00FB2DF9"/>
    <w:rsid w:val="00FC4B1A"/>
    <w:rsid w:val="00FD52A0"/>
    <w:rsid w:val="00F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2F81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9F193C"/>
    <w:pPr>
      <w:keepNext/>
      <w:keepLines/>
      <w:pBdr>
        <w:bottom w:val="single" w:sz="8" w:space="1" w:color="31317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90763"/>
    <w:rPr>
      <w:rFonts w:ascii="Georgia" w:hAnsi="Georgia" w:cs="Georgia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rrafodelista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aconcuadrcula">
    <w:name w:val="Table Grid"/>
    <w:basedOn w:val="Tabla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extoindependiente"/>
    <w:next w:val="Normal"/>
    <w:link w:val="TtuloC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837E0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2Car">
    <w:name w:val="Título 2 Car"/>
    <w:basedOn w:val="Fuentedeprrafopredeter"/>
    <w:link w:val="Ttulo2"/>
    <w:uiPriority w:val="9"/>
    <w:rsid w:val="009F193C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Fechas">
    <w:name w:val="Fechas"/>
    <w:basedOn w:val="Textoindependiente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Textoennegrita">
    <w:name w:val="Strong"/>
    <w:basedOn w:val="Fuentedeprrafopredeter"/>
    <w:uiPriority w:val="22"/>
    <w:qFormat/>
    <w:rsid w:val="00837E03"/>
    <w:rPr>
      <w:b/>
      <w:bCs/>
      <w:color w:val="EC353F" w:themeColor="accent1"/>
    </w:rPr>
  </w:style>
  <w:style w:type="paragraph" w:customStyle="1" w:styleId="Experiencia">
    <w:name w:val="Experiencia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aconvietas">
    <w:name w:val="List Bullet"/>
    <w:basedOn w:val="Normal"/>
    <w:uiPriority w:val="99"/>
    <w:qFormat/>
    <w:rsid w:val="00837E03"/>
    <w:pPr>
      <w:contextualSpacing/>
    </w:pPr>
  </w:style>
  <w:style w:type="paragraph" w:customStyle="1" w:styleId="Informacin">
    <w:name w:val="Información"/>
    <w:basedOn w:val="Textoindependiente"/>
    <w:uiPriority w:val="1"/>
    <w:qFormat/>
    <w:rsid w:val="00737940"/>
    <w:pPr>
      <w:kinsoku w:val="0"/>
      <w:overflowPunct w:val="0"/>
      <w:ind w:left="397"/>
    </w:pPr>
    <w:rPr>
      <w:color w:val="31317D" w:themeColor="accent2"/>
      <w:szCs w:val="17"/>
    </w:rPr>
  </w:style>
  <w:style w:type="character" w:styleId="Textodelmarcadordeposicin">
    <w:name w:val="Placeholder Text"/>
    <w:basedOn w:val="Fuentedeprrafopredeter"/>
    <w:uiPriority w:val="99"/>
    <w:semiHidden/>
    <w:rsid w:val="007379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07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5\AppData\Roaming\Microsoft\Templates\Curr&#237;culum%20v&#237;tae%20floral%20rosa.dotx" TargetMode="External"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floral rosa</Template>
  <TotalTime>0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2019-05-24T20:29:00Z</dcterms:created>
  <dcterms:modified xsi:type="dcterms:W3CDTF">2020-07-12T06:16:00Z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2018-08-22T17:53:59.2412459Z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