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38" w:rsidRPr="00C00AEB" w:rsidRDefault="00B24E38">
      <w:pPr>
        <w:pStyle w:val="Puesto"/>
        <w:rPr>
          <w:rFonts w:ascii="Tahoma" w:hAnsi="Tahoma" w:cs="Tahoma"/>
          <w:i/>
          <w:sz w:val="28"/>
          <w:szCs w:val="28"/>
        </w:rPr>
      </w:pPr>
      <w:r w:rsidRPr="00C00AEB">
        <w:rPr>
          <w:rFonts w:ascii="Tahoma" w:hAnsi="Tahoma" w:cs="Tahoma"/>
          <w:i/>
          <w:sz w:val="28"/>
          <w:szCs w:val="28"/>
        </w:rPr>
        <w:t>CURRICULUM VITAE</w:t>
      </w:r>
    </w:p>
    <w:p w:rsidR="00B24E38" w:rsidRPr="00C00AEB" w:rsidRDefault="00B24E38">
      <w:pPr>
        <w:rPr>
          <w:rFonts w:ascii="Tahoma" w:hAnsi="Tahoma" w:cs="Tahoma"/>
          <w:sz w:val="20"/>
          <w:szCs w:val="20"/>
        </w:rPr>
      </w:pPr>
    </w:p>
    <w:p w:rsidR="005B482A" w:rsidRPr="00C00AEB" w:rsidRDefault="005B482A">
      <w:pPr>
        <w:rPr>
          <w:rFonts w:ascii="Tahoma" w:hAnsi="Tahoma" w:cs="Tahoma"/>
          <w:sz w:val="20"/>
          <w:szCs w:val="20"/>
        </w:rPr>
      </w:pPr>
    </w:p>
    <w:p w:rsidR="00B24E38" w:rsidRPr="00C00AEB" w:rsidRDefault="00B24E38">
      <w:pPr>
        <w:rPr>
          <w:rFonts w:ascii="Tahoma" w:hAnsi="Tahoma" w:cs="Tahoma"/>
          <w:sz w:val="20"/>
          <w:szCs w:val="20"/>
        </w:rPr>
      </w:pPr>
    </w:p>
    <w:p w:rsidR="006072CB" w:rsidRDefault="00C00AEB" w:rsidP="00CE612A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Información Personal </w:t>
      </w:r>
    </w:p>
    <w:p w:rsidR="00C00AEB" w:rsidRPr="00C00AEB" w:rsidRDefault="00C00AEB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C00AEB" w:rsidRDefault="00C00AEB" w:rsidP="00CE612A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Nombre</w:t>
      </w:r>
      <w:r w:rsidR="00B24E38" w:rsidRPr="00C00AEB">
        <w:rPr>
          <w:rFonts w:ascii="Tahoma" w:hAnsi="Tahoma" w:cs="Tahoma"/>
          <w:sz w:val="20"/>
          <w:szCs w:val="20"/>
        </w:rPr>
        <w:t>:</w:t>
      </w:r>
      <w:r w:rsidR="00B24E38" w:rsidRPr="00C00AEB">
        <w:rPr>
          <w:rFonts w:ascii="Tahoma" w:hAnsi="Tahoma" w:cs="Tahoma"/>
          <w:sz w:val="20"/>
          <w:szCs w:val="20"/>
        </w:rPr>
        <w:tab/>
      </w:r>
      <w:r w:rsidR="00AD6066" w:rsidRPr="00C00AEB">
        <w:rPr>
          <w:rFonts w:ascii="Tahoma" w:hAnsi="Tahoma" w:cs="Tahoma"/>
          <w:sz w:val="20"/>
          <w:szCs w:val="20"/>
        </w:rPr>
        <w:t>AGUADO VELAZQUEZ KARLA SUSANA</w:t>
      </w:r>
      <w:r w:rsidR="00AD6066" w:rsidRPr="00C00AEB">
        <w:rPr>
          <w:rFonts w:ascii="Tahoma" w:hAnsi="Tahoma" w:cs="Tahoma"/>
          <w:sz w:val="20"/>
          <w:szCs w:val="20"/>
        </w:rPr>
        <w:tab/>
      </w:r>
      <w:r w:rsidR="00AD6066" w:rsidRPr="00C00AEB">
        <w:rPr>
          <w:rFonts w:ascii="Tahoma" w:hAnsi="Tahoma" w:cs="Tahoma"/>
          <w:sz w:val="20"/>
          <w:szCs w:val="20"/>
        </w:rPr>
        <w:tab/>
      </w:r>
      <w:r w:rsidR="00B24E38" w:rsidRPr="00C00AEB">
        <w:rPr>
          <w:rFonts w:ascii="Tahoma" w:hAnsi="Tahoma" w:cs="Tahoma"/>
          <w:sz w:val="20"/>
          <w:szCs w:val="20"/>
        </w:rPr>
        <w:tab/>
      </w:r>
      <w:r w:rsidR="00B24E38" w:rsidRPr="00C00AEB">
        <w:rPr>
          <w:rFonts w:ascii="Tahoma" w:hAnsi="Tahoma" w:cs="Tahoma"/>
          <w:sz w:val="20"/>
          <w:szCs w:val="20"/>
        </w:rPr>
        <w:tab/>
      </w:r>
      <w:r w:rsidR="00B24E38" w:rsidRPr="00C00AEB">
        <w:rPr>
          <w:rFonts w:ascii="Tahoma" w:hAnsi="Tahoma" w:cs="Tahoma"/>
          <w:sz w:val="20"/>
          <w:szCs w:val="20"/>
        </w:rPr>
        <w:tab/>
      </w:r>
    </w:p>
    <w:p w:rsidR="00B24E38" w:rsidRPr="00C00AEB" w:rsidRDefault="00B24E38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BD47F7" w:rsidRDefault="00C00AEB" w:rsidP="00CE612A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Dirección:</w:t>
      </w:r>
      <w:r w:rsidR="00B24E38" w:rsidRPr="00BD47F7">
        <w:rPr>
          <w:rFonts w:ascii="Tahoma" w:hAnsi="Tahoma" w:cs="Tahoma"/>
          <w:sz w:val="20"/>
          <w:szCs w:val="20"/>
        </w:rPr>
        <w:tab/>
      </w:r>
      <w:r w:rsidR="00447ED7" w:rsidRPr="00BD47F7">
        <w:rPr>
          <w:rFonts w:ascii="Tahoma" w:hAnsi="Tahoma" w:cs="Tahoma"/>
          <w:sz w:val="20"/>
          <w:szCs w:val="20"/>
        </w:rPr>
        <w:t xml:space="preserve"> El Brillante no. 22 San José de Mendoza, Salamanca </w:t>
      </w:r>
      <w:proofErr w:type="spellStart"/>
      <w:r w:rsidR="00447ED7" w:rsidRPr="00BD47F7">
        <w:rPr>
          <w:rFonts w:ascii="Tahoma" w:hAnsi="Tahoma" w:cs="Tahoma"/>
          <w:sz w:val="20"/>
          <w:szCs w:val="20"/>
        </w:rPr>
        <w:t>Gto</w:t>
      </w:r>
      <w:proofErr w:type="spellEnd"/>
      <w:r w:rsidR="00B24E38" w:rsidRPr="00BD47F7">
        <w:rPr>
          <w:rFonts w:ascii="Tahoma" w:hAnsi="Tahoma" w:cs="Tahoma"/>
          <w:sz w:val="20"/>
          <w:szCs w:val="20"/>
        </w:rPr>
        <w:tab/>
      </w:r>
      <w:r w:rsidR="00B24E38" w:rsidRPr="00BD47F7">
        <w:rPr>
          <w:rFonts w:ascii="Tahoma" w:hAnsi="Tahoma" w:cs="Tahoma"/>
          <w:sz w:val="20"/>
          <w:szCs w:val="20"/>
        </w:rPr>
        <w:tab/>
      </w:r>
      <w:r w:rsidR="00B24E38" w:rsidRPr="00BD47F7">
        <w:rPr>
          <w:rFonts w:ascii="Tahoma" w:hAnsi="Tahoma" w:cs="Tahoma"/>
          <w:sz w:val="20"/>
          <w:szCs w:val="20"/>
        </w:rPr>
        <w:tab/>
      </w:r>
    </w:p>
    <w:p w:rsidR="00B24E38" w:rsidRPr="00BD47F7" w:rsidRDefault="00B24E38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C00AEB" w:rsidRDefault="007F1CF5" w:rsidP="007F1CF5">
      <w:pPr>
        <w:rPr>
          <w:rFonts w:ascii="Tahoma" w:hAnsi="Tahoma" w:cs="Tahoma"/>
          <w:sz w:val="20"/>
          <w:szCs w:val="20"/>
        </w:rPr>
      </w:pPr>
      <w:r w:rsidRPr="00BD47F7">
        <w:rPr>
          <w:rFonts w:ascii="Tahoma" w:hAnsi="Tahoma" w:cs="Tahoma"/>
          <w:sz w:val="20"/>
          <w:szCs w:val="20"/>
        </w:rPr>
        <w:t xml:space="preserve">     </w:t>
      </w:r>
      <w:r w:rsidR="005B482A" w:rsidRPr="00BD47F7">
        <w:rPr>
          <w:rFonts w:ascii="Tahoma" w:hAnsi="Tahoma" w:cs="Tahoma"/>
          <w:sz w:val="20"/>
          <w:szCs w:val="20"/>
        </w:rPr>
        <w:t xml:space="preserve"> </w:t>
      </w:r>
      <w:r w:rsidR="00C00AEB" w:rsidRPr="00C00AEB">
        <w:rPr>
          <w:rFonts w:ascii="Tahoma" w:hAnsi="Tahoma" w:cs="Tahoma"/>
          <w:sz w:val="20"/>
          <w:szCs w:val="20"/>
        </w:rPr>
        <w:t>Teléfono</w:t>
      </w:r>
      <w:r w:rsidR="00447ED7" w:rsidRPr="00C00AEB">
        <w:rPr>
          <w:rFonts w:ascii="Tahoma" w:hAnsi="Tahoma" w:cs="Tahoma"/>
          <w:sz w:val="20"/>
          <w:szCs w:val="20"/>
        </w:rPr>
        <w:t>: 464</w:t>
      </w:r>
      <w:r w:rsidR="00994DCC">
        <w:rPr>
          <w:rFonts w:ascii="Tahoma" w:hAnsi="Tahoma" w:cs="Tahoma"/>
          <w:sz w:val="20"/>
          <w:szCs w:val="20"/>
        </w:rPr>
        <w:t xml:space="preserve"> 156 26 </w:t>
      </w:r>
      <w:r w:rsidR="0066619C">
        <w:rPr>
          <w:rFonts w:ascii="Tahoma" w:hAnsi="Tahoma" w:cs="Tahoma"/>
          <w:sz w:val="20"/>
          <w:szCs w:val="20"/>
        </w:rPr>
        <w:t>65,  64 3 21 28, 64 9 95 05</w:t>
      </w:r>
      <w:r w:rsidR="00B24E38" w:rsidRPr="00C00AEB">
        <w:rPr>
          <w:rFonts w:ascii="Tahoma" w:hAnsi="Tahoma" w:cs="Tahoma"/>
          <w:sz w:val="20"/>
          <w:szCs w:val="20"/>
        </w:rPr>
        <w:tab/>
      </w:r>
      <w:r w:rsidR="00B24E38" w:rsidRPr="00C00AEB">
        <w:rPr>
          <w:rFonts w:ascii="Tahoma" w:hAnsi="Tahoma" w:cs="Tahoma"/>
          <w:sz w:val="20"/>
          <w:szCs w:val="20"/>
        </w:rPr>
        <w:tab/>
      </w:r>
      <w:r w:rsidR="00B24E38" w:rsidRPr="00C00AEB">
        <w:rPr>
          <w:rFonts w:ascii="Tahoma" w:hAnsi="Tahoma" w:cs="Tahoma"/>
          <w:sz w:val="20"/>
          <w:szCs w:val="20"/>
        </w:rPr>
        <w:tab/>
      </w:r>
    </w:p>
    <w:p w:rsidR="00B24E38" w:rsidRPr="00C00AEB" w:rsidRDefault="00B24E38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C00AEB" w:rsidRDefault="00C00AEB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Fecha de Nacimiento</w:t>
      </w:r>
      <w:r w:rsidR="00447ED7" w:rsidRPr="00C00AEB">
        <w:rPr>
          <w:rFonts w:ascii="Tahoma" w:hAnsi="Tahoma" w:cs="Tahoma"/>
          <w:sz w:val="20"/>
          <w:szCs w:val="20"/>
        </w:rPr>
        <w:t xml:space="preserve">: </w:t>
      </w:r>
      <w:r w:rsidR="00AD6066" w:rsidRPr="00C00AEB">
        <w:rPr>
          <w:rFonts w:ascii="Tahoma" w:hAnsi="Tahoma" w:cs="Tahoma"/>
          <w:sz w:val="20"/>
          <w:szCs w:val="20"/>
        </w:rPr>
        <w:t>04 DE NOVIEMBRE DE 1993</w:t>
      </w:r>
      <w:r w:rsidR="00B24E38" w:rsidRPr="00C00AEB">
        <w:rPr>
          <w:rFonts w:ascii="Tahoma" w:hAnsi="Tahoma" w:cs="Tahoma"/>
          <w:sz w:val="20"/>
          <w:szCs w:val="20"/>
        </w:rPr>
        <w:tab/>
      </w:r>
    </w:p>
    <w:p w:rsidR="00B24E38" w:rsidRPr="00C00AEB" w:rsidRDefault="00B24E38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C00AEB" w:rsidRDefault="00C00AEB" w:rsidP="007F1CF5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Nacionalidad</w:t>
      </w:r>
      <w:r w:rsidR="00447ED7" w:rsidRPr="00C00AEB">
        <w:rPr>
          <w:rFonts w:ascii="Tahoma" w:hAnsi="Tahoma" w:cs="Tahoma"/>
          <w:sz w:val="20"/>
          <w:szCs w:val="20"/>
        </w:rPr>
        <w:t xml:space="preserve">: </w:t>
      </w:r>
      <w:r w:rsidR="00BD47F7" w:rsidRPr="00C00AEB">
        <w:rPr>
          <w:rFonts w:ascii="Tahoma" w:hAnsi="Tahoma" w:cs="Tahoma"/>
          <w:sz w:val="20"/>
          <w:szCs w:val="20"/>
        </w:rPr>
        <w:t>Mexican</w:t>
      </w:r>
      <w:r>
        <w:rPr>
          <w:rFonts w:ascii="Tahoma" w:hAnsi="Tahoma" w:cs="Tahoma"/>
          <w:sz w:val="20"/>
          <w:szCs w:val="20"/>
        </w:rPr>
        <w:t>a</w:t>
      </w:r>
      <w:r w:rsidR="00B24E38" w:rsidRPr="00C00AEB">
        <w:rPr>
          <w:rFonts w:ascii="Tahoma" w:hAnsi="Tahoma" w:cs="Tahoma"/>
          <w:sz w:val="20"/>
          <w:szCs w:val="20"/>
        </w:rPr>
        <w:tab/>
      </w:r>
    </w:p>
    <w:p w:rsidR="000C1410" w:rsidRPr="00C00AEB" w:rsidRDefault="000C1410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C00AEB" w:rsidRDefault="00447ED7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Registro Fed. Contribuyentes: </w:t>
      </w:r>
      <w:r w:rsidR="00990361" w:rsidRPr="00C00AEB">
        <w:rPr>
          <w:rFonts w:ascii="Tahoma" w:hAnsi="Tahoma" w:cs="Tahoma"/>
          <w:sz w:val="20"/>
          <w:szCs w:val="20"/>
        </w:rPr>
        <w:t>AUVK931104HL6</w:t>
      </w:r>
      <w:r w:rsidR="00B24E38" w:rsidRPr="00C00AEB">
        <w:rPr>
          <w:rFonts w:ascii="Tahoma" w:hAnsi="Tahoma" w:cs="Tahoma"/>
          <w:sz w:val="20"/>
          <w:szCs w:val="20"/>
        </w:rPr>
        <w:tab/>
      </w:r>
    </w:p>
    <w:p w:rsidR="000C1410" w:rsidRPr="00C00AEB" w:rsidRDefault="000C1410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994DCC" w:rsidRDefault="00B24E38" w:rsidP="00CE612A">
      <w:pPr>
        <w:ind w:left="426"/>
        <w:rPr>
          <w:rFonts w:ascii="Tahoma" w:hAnsi="Tahoma" w:cs="Tahoma"/>
          <w:sz w:val="20"/>
          <w:szCs w:val="20"/>
        </w:rPr>
      </w:pPr>
      <w:r w:rsidRPr="00994DCC">
        <w:rPr>
          <w:rFonts w:ascii="Tahoma" w:hAnsi="Tahoma" w:cs="Tahoma"/>
          <w:sz w:val="20"/>
          <w:szCs w:val="20"/>
        </w:rPr>
        <w:t>CURP:</w:t>
      </w:r>
      <w:r w:rsidRPr="00994DCC">
        <w:rPr>
          <w:rFonts w:ascii="Tahoma" w:hAnsi="Tahoma" w:cs="Tahoma"/>
          <w:sz w:val="20"/>
          <w:szCs w:val="20"/>
        </w:rPr>
        <w:tab/>
      </w:r>
      <w:r w:rsidR="00D07378" w:rsidRPr="00994DCC">
        <w:rPr>
          <w:rFonts w:ascii="Tahoma" w:hAnsi="Tahoma" w:cs="Tahoma"/>
          <w:sz w:val="20"/>
          <w:szCs w:val="20"/>
        </w:rPr>
        <w:t>AUVK93110</w:t>
      </w:r>
      <w:r w:rsidR="007F1CF5" w:rsidRPr="00994DCC">
        <w:rPr>
          <w:rFonts w:ascii="Tahoma" w:hAnsi="Tahoma" w:cs="Tahoma"/>
          <w:sz w:val="20"/>
          <w:szCs w:val="20"/>
        </w:rPr>
        <w:t>4</w:t>
      </w:r>
      <w:r w:rsidR="00D07378" w:rsidRPr="00994DCC">
        <w:rPr>
          <w:rFonts w:ascii="Tahoma" w:hAnsi="Tahoma" w:cs="Tahoma"/>
          <w:sz w:val="20"/>
          <w:szCs w:val="20"/>
        </w:rPr>
        <w:t>MGTGLR01</w:t>
      </w:r>
      <w:r w:rsidRPr="00994DCC">
        <w:rPr>
          <w:rFonts w:ascii="Tahoma" w:hAnsi="Tahoma" w:cs="Tahoma"/>
          <w:sz w:val="20"/>
          <w:szCs w:val="20"/>
        </w:rPr>
        <w:tab/>
      </w:r>
      <w:r w:rsidRPr="00994DCC">
        <w:rPr>
          <w:rFonts w:ascii="Tahoma" w:hAnsi="Tahoma" w:cs="Tahoma"/>
          <w:sz w:val="20"/>
          <w:szCs w:val="20"/>
        </w:rPr>
        <w:tab/>
      </w:r>
      <w:r w:rsidRPr="00994DCC">
        <w:rPr>
          <w:rFonts w:ascii="Tahoma" w:hAnsi="Tahoma" w:cs="Tahoma"/>
          <w:sz w:val="20"/>
          <w:szCs w:val="20"/>
        </w:rPr>
        <w:tab/>
      </w:r>
      <w:r w:rsidRPr="00994DCC">
        <w:rPr>
          <w:rFonts w:ascii="Tahoma" w:hAnsi="Tahoma" w:cs="Tahoma"/>
          <w:sz w:val="20"/>
          <w:szCs w:val="20"/>
        </w:rPr>
        <w:tab/>
      </w:r>
    </w:p>
    <w:p w:rsidR="00B24E38" w:rsidRPr="00994DCC" w:rsidRDefault="00B24E38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C00AEB" w:rsidRDefault="00C00AEB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No. D</w:t>
      </w:r>
      <w:r>
        <w:rPr>
          <w:rFonts w:ascii="Tahoma" w:hAnsi="Tahoma" w:cs="Tahoma"/>
          <w:sz w:val="20"/>
          <w:szCs w:val="20"/>
        </w:rPr>
        <w:t>e Seguridad Social</w:t>
      </w:r>
      <w:r w:rsidR="0066619C" w:rsidRPr="00C00AEB">
        <w:rPr>
          <w:rFonts w:ascii="Tahoma" w:hAnsi="Tahoma" w:cs="Tahoma"/>
          <w:sz w:val="20"/>
          <w:szCs w:val="20"/>
        </w:rPr>
        <w:t>: 63129304224</w:t>
      </w:r>
      <w:r w:rsidR="00B24E38" w:rsidRPr="00C00AEB">
        <w:rPr>
          <w:rFonts w:ascii="Tahoma" w:hAnsi="Tahoma" w:cs="Tahoma"/>
          <w:sz w:val="20"/>
          <w:szCs w:val="20"/>
        </w:rPr>
        <w:tab/>
      </w:r>
    </w:p>
    <w:p w:rsidR="00B24E38" w:rsidRPr="00C00AEB" w:rsidRDefault="00B24E38" w:rsidP="00CE612A">
      <w:pPr>
        <w:ind w:left="426"/>
        <w:rPr>
          <w:rFonts w:ascii="Tahoma" w:hAnsi="Tahoma" w:cs="Tahoma"/>
          <w:sz w:val="20"/>
          <w:szCs w:val="20"/>
        </w:rPr>
      </w:pPr>
    </w:p>
    <w:p w:rsidR="00447ED7" w:rsidRPr="00C00AEB" w:rsidRDefault="00BD47F7" w:rsidP="00BD47F7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L</w:t>
      </w:r>
      <w:r w:rsidR="00C00AEB">
        <w:rPr>
          <w:rFonts w:ascii="Tahoma" w:hAnsi="Tahoma" w:cs="Tahoma"/>
          <w:sz w:val="20"/>
          <w:szCs w:val="20"/>
        </w:rPr>
        <w:t>icencia: Tipo</w:t>
      </w:r>
      <w:r w:rsidR="00447ED7" w:rsidRPr="00C00AEB">
        <w:rPr>
          <w:rFonts w:ascii="Tahoma" w:hAnsi="Tahoma" w:cs="Tahoma"/>
          <w:sz w:val="20"/>
          <w:szCs w:val="20"/>
        </w:rPr>
        <w:t xml:space="preserve"> A</w:t>
      </w:r>
      <w:r w:rsidRPr="00C00AEB">
        <w:rPr>
          <w:rFonts w:ascii="Tahoma" w:hAnsi="Tahoma" w:cs="Tahoma"/>
          <w:sz w:val="20"/>
          <w:szCs w:val="20"/>
        </w:rPr>
        <w:t xml:space="preserve"> </w:t>
      </w:r>
      <w:r w:rsidR="00447ED7" w:rsidRPr="00C00AEB">
        <w:rPr>
          <w:rFonts w:ascii="Tahoma" w:hAnsi="Tahoma" w:cs="Tahoma"/>
          <w:sz w:val="20"/>
          <w:szCs w:val="20"/>
        </w:rPr>
        <w:t xml:space="preserve"> </w:t>
      </w:r>
      <w:r w:rsidR="00C00AEB">
        <w:rPr>
          <w:rFonts w:ascii="Tahoma" w:hAnsi="Tahoma" w:cs="Tahoma"/>
          <w:sz w:val="20"/>
          <w:szCs w:val="20"/>
        </w:rPr>
        <w:t>Vigente</w:t>
      </w:r>
    </w:p>
    <w:p w:rsidR="00447ED7" w:rsidRPr="00C00AEB" w:rsidRDefault="00447ED7" w:rsidP="00CE612A">
      <w:pPr>
        <w:ind w:left="426"/>
        <w:rPr>
          <w:rFonts w:ascii="Tahoma" w:hAnsi="Tahoma" w:cs="Tahoma"/>
          <w:sz w:val="20"/>
          <w:szCs w:val="20"/>
        </w:rPr>
      </w:pPr>
    </w:p>
    <w:p w:rsidR="00D07378" w:rsidRPr="00C00AEB" w:rsidRDefault="00B24E38" w:rsidP="00CE61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E-mail:</w:t>
      </w:r>
      <w:r w:rsidRPr="00C00AEB">
        <w:rPr>
          <w:rFonts w:ascii="Tahoma" w:hAnsi="Tahoma" w:cs="Tahoma"/>
          <w:sz w:val="20"/>
          <w:szCs w:val="20"/>
        </w:rPr>
        <w:tab/>
      </w:r>
      <w:hyperlink r:id="rId6" w:history="1">
        <w:r w:rsidR="00D07378" w:rsidRPr="00C00AEB">
          <w:rPr>
            <w:rStyle w:val="Hipervnculo"/>
            <w:rFonts w:ascii="Tahoma" w:hAnsi="Tahoma" w:cs="Tahoma"/>
            <w:sz w:val="20"/>
            <w:szCs w:val="20"/>
          </w:rPr>
          <w:t>susanaprinsess@live.com.mx</w:t>
        </w:r>
      </w:hyperlink>
      <w:r w:rsidR="00D07378" w:rsidRPr="00C00AEB">
        <w:rPr>
          <w:rFonts w:ascii="Tahoma" w:hAnsi="Tahoma" w:cs="Tahoma"/>
          <w:sz w:val="20"/>
          <w:szCs w:val="20"/>
        </w:rPr>
        <w:t xml:space="preserve">   </w:t>
      </w:r>
    </w:p>
    <w:p w:rsidR="0018573C" w:rsidRPr="00C00AEB" w:rsidRDefault="0018573C" w:rsidP="00CE61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ind w:left="426"/>
        <w:rPr>
          <w:rFonts w:ascii="Tahoma" w:hAnsi="Tahoma" w:cs="Tahoma"/>
          <w:sz w:val="20"/>
          <w:szCs w:val="20"/>
        </w:rPr>
      </w:pPr>
    </w:p>
    <w:p w:rsidR="00B24E38" w:rsidRPr="00C00AEB" w:rsidRDefault="0018573C" w:rsidP="007F1C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 </w:t>
      </w:r>
    </w:p>
    <w:p w:rsidR="00B24E38" w:rsidRPr="00C00AEB" w:rsidRDefault="00B24E38" w:rsidP="00CE612A">
      <w:pPr>
        <w:ind w:left="426"/>
        <w:rPr>
          <w:rFonts w:ascii="Tahoma" w:hAnsi="Tahoma" w:cs="Tahoma"/>
          <w:i/>
          <w:sz w:val="20"/>
          <w:szCs w:val="20"/>
        </w:rPr>
      </w:pPr>
    </w:p>
    <w:p w:rsidR="005B482A" w:rsidRPr="00C00AEB" w:rsidRDefault="00533946" w:rsidP="007F1CF5">
      <w:pPr>
        <w:pStyle w:val="Ttulo1"/>
        <w:ind w:left="426"/>
        <w:rPr>
          <w:rFonts w:ascii="Tahoma" w:hAnsi="Tahoma" w:cs="Tahoma"/>
          <w:i/>
          <w:szCs w:val="20"/>
        </w:rPr>
      </w:pPr>
      <w:r w:rsidRPr="00C00AEB">
        <w:rPr>
          <w:rFonts w:ascii="Tahoma" w:hAnsi="Tahoma" w:cs="Tahoma"/>
          <w:i/>
          <w:szCs w:val="20"/>
        </w:rPr>
        <w:t>EXPERIENCIA PROFESIONAL:</w:t>
      </w:r>
    </w:p>
    <w:p w:rsidR="005B482A" w:rsidRPr="00C00AEB" w:rsidRDefault="005B482A" w:rsidP="005B482A">
      <w:pPr>
        <w:pStyle w:val="Ttulo1"/>
        <w:ind w:left="426"/>
        <w:rPr>
          <w:rFonts w:ascii="Tahoma" w:hAnsi="Tahoma" w:cs="Tahoma"/>
          <w:szCs w:val="20"/>
        </w:rPr>
      </w:pPr>
      <w:r w:rsidRPr="00C00AEB">
        <w:rPr>
          <w:rFonts w:ascii="Tahoma" w:hAnsi="Tahoma" w:cs="Tahoma"/>
          <w:szCs w:val="20"/>
        </w:rPr>
        <w:t xml:space="preserve">Empresa: PRODUCTOS Y SERVICIOS DRES </w:t>
      </w:r>
      <w:r w:rsidRPr="00C00AEB">
        <w:rPr>
          <w:rFonts w:ascii="Tahoma" w:hAnsi="Tahoma" w:cs="Tahoma"/>
          <w:szCs w:val="20"/>
        </w:rPr>
        <w:tab/>
      </w:r>
      <w:r w:rsidRPr="00C00AEB">
        <w:rPr>
          <w:rFonts w:ascii="Tahoma" w:hAnsi="Tahoma" w:cs="Tahoma"/>
          <w:szCs w:val="20"/>
        </w:rPr>
        <w:tab/>
      </w:r>
      <w:r w:rsidRPr="00C00AEB">
        <w:rPr>
          <w:rFonts w:ascii="Tahoma" w:hAnsi="Tahoma" w:cs="Tahoma"/>
          <w:szCs w:val="20"/>
        </w:rPr>
        <w:tab/>
      </w:r>
    </w:p>
    <w:p w:rsidR="005B482A" w:rsidRPr="00C00AEB" w:rsidRDefault="005B482A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Jefe Inmediato:</w:t>
      </w:r>
      <w:r w:rsidRPr="00C00AEB">
        <w:rPr>
          <w:rFonts w:ascii="Tahoma" w:hAnsi="Tahoma" w:cs="Tahoma"/>
          <w:sz w:val="20"/>
          <w:szCs w:val="20"/>
        </w:rPr>
        <w:tab/>
        <w:t>JUAN RUIZ</w:t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</w:p>
    <w:p w:rsidR="005B482A" w:rsidRPr="00C00AEB" w:rsidRDefault="005B482A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Teléfono: -------</w:t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</w:p>
    <w:p w:rsidR="005B482A" w:rsidRPr="00C00AEB" w:rsidRDefault="005B482A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Fecha: MARZO 2014</w:t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</w:p>
    <w:p w:rsidR="005B482A" w:rsidRPr="00C00AEB" w:rsidRDefault="007F1CF5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Puesto Desempeñado: </w:t>
      </w:r>
      <w:r w:rsidR="005B482A" w:rsidRPr="00C00AEB">
        <w:rPr>
          <w:rFonts w:ascii="Tahoma" w:hAnsi="Tahoma" w:cs="Tahoma"/>
          <w:sz w:val="20"/>
          <w:szCs w:val="20"/>
        </w:rPr>
        <w:t>SECRETARIA</w:t>
      </w:r>
      <w:r w:rsidR="005B482A" w:rsidRPr="00C00AEB">
        <w:rPr>
          <w:rFonts w:ascii="Tahoma" w:hAnsi="Tahoma" w:cs="Tahoma"/>
          <w:sz w:val="20"/>
          <w:szCs w:val="20"/>
        </w:rPr>
        <w:tab/>
      </w:r>
    </w:p>
    <w:p w:rsidR="00CE612A" w:rsidRPr="00C00AEB" w:rsidRDefault="005B482A" w:rsidP="007F1CF5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Actividades: Realización de facturas, estimaciones de obras públicas realizadas por la empresa, entrega de nóminas a trabajadores; Control de Estados financieros de la compañía.</w:t>
      </w:r>
      <w:r w:rsidRPr="00C00AEB">
        <w:rPr>
          <w:rFonts w:ascii="Tahoma" w:hAnsi="Tahoma" w:cs="Tahoma"/>
          <w:sz w:val="20"/>
          <w:szCs w:val="20"/>
        </w:rPr>
        <w:tab/>
      </w:r>
    </w:p>
    <w:p w:rsidR="007F1CF5" w:rsidRPr="00C00AEB" w:rsidRDefault="007F1CF5" w:rsidP="007F1CF5">
      <w:pPr>
        <w:ind w:left="426"/>
        <w:rPr>
          <w:rFonts w:ascii="Tahoma" w:hAnsi="Tahoma" w:cs="Tahoma"/>
          <w:sz w:val="20"/>
          <w:szCs w:val="20"/>
        </w:rPr>
      </w:pPr>
    </w:p>
    <w:p w:rsidR="00533946" w:rsidRPr="00C00AEB" w:rsidRDefault="00533946" w:rsidP="00CE612A">
      <w:pPr>
        <w:pStyle w:val="Ttulo1"/>
        <w:ind w:left="426"/>
        <w:rPr>
          <w:rFonts w:ascii="Tahoma" w:hAnsi="Tahoma" w:cs="Tahoma"/>
          <w:szCs w:val="20"/>
        </w:rPr>
      </w:pPr>
      <w:r w:rsidRPr="00C00AEB">
        <w:rPr>
          <w:rFonts w:ascii="Tahoma" w:hAnsi="Tahoma" w:cs="Tahoma"/>
          <w:szCs w:val="20"/>
        </w:rPr>
        <w:t>Empresa:</w:t>
      </w:r>
      <w:r w:rsidRPr="00C00AEB">
        <w:rPr>
          <w:rFonts w:ascii="Tahoma" w:hAnsi="Tahoma" w:cs="Tahoma"/>
          <w:szCs w:val="20"/>
        </w:rPr>
        <w:tab/>
      </w:r>
      <w:r w:rsidR="00D07378" w:rsidRPr="00C00AEB">
        <w:rPr>
          <w:rFonts w:ascii="Tahoma" w:hAnsi="Tahoma" w:cs="Tahoma"/>
          <w:szCs w:val="20"/>
        </w:rPr>
        <w:t>MAZDA</w:t>
      </w:r>
      <w:r w:rsidRPr="00C00AEB">
        <w:rPr>
          <w:rFonts w:ascii="Tahoma" w:hAnsi="Tahoma" w:cs="Tahoma"/>
          <w:szCs w:val="20"/>
        </w:rPr>
        <w:tab/>
      </w:r>
    </w:p>
    <w:p w:rsidR="007F1CF5" w:rsidRPr="00C00AEB" w:rsidRDefault="007F1CF5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Jefe Inmediato: </w:t>
      </w:r>
      <w:r w:rsidR="00CE612A" w:rsidRPr="00C00AEB">
        <w:rPr>
          <w:rFonts w:ascii="Tahoma" w:hAnsi="Tahoma" w:cs="Tahoma"/>
          <w:sz w:val="20"/>
          <w:szCs w:val="20"/>
        </w:rPr>
        <w:t>TOMAS LÓ</w:t>
      </w:r>
      <w:r w:rsidR="00D07378" w:rsidRPr="00C00AEB">
        <w:rPr>
          <w:rFonts w:ascii="Tahoma" w:hAnsi="Tahoma" w:cs="Tahoma"/>
          <w:sz w:val="20"/>
          <w:szCs w:val="20"/>
        </w:rPr>
        <w:t>PEZ RANGEL</w:t>
      </w:r>
      <w:r w:rsidR="00533946" w:rsidRPr="00C00AEB">
        <w:rPr>
          <w:rFonts w:ascii="Tahoma" w:hAnsi="Tahoma" w:cs="Tahoma"/>
          <w:sz w:val="20"/>
          <w:szCs w:val="20"/>
        </w:rPr>
        <w:tab/>
      </w:r>
    </w:p>
    <w:p w:rsidR="002F197B" w:rsidRPr="00C00AEB" w:rsidRDefault="007F1CF5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Puesto: SUPERVISOR</w:t>
      </w:r>
    </w:p>
    <w:p w:rsidR="002F197B" w:rsidRPr="00C00AEB" w:rsidRDefault="00533946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Teléfono:</w:t>
      </w:r>
      <w:r w:rsidR="00D07378" w:rsidRPr="00C00AEB">
        <w:rPr>
          <w:rFonts w:ascii="Tahoma" w:hAnsi="Tahoma" w:cs="Tahoma"/>
          <w:sz w:val="20"/>
          <w:szCs w:val="20"/>
        </w:rPr>
        <w:t xml:space="preserve"> 464 130 29 63</w:t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</w:p>
    <w:p w:rsidR="007F1CF5" w:rsidRPr="00C00AEB" w:rsidRDefault="007F1CF5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Fecha de Ingreso: </w:t>
      </w:r>
      <w:r w:rsidR="00030A51" w:rsidRPr="00C00AEB">
        <w:rPr>
          <w:rFonts w:ascii="Tahoma" w:hAnsi="Tahoma" w:cs="Tahoma"/>
          <w:sz w:val="20"/>
          <w:szCs w:val="20"/>
        </w:rPr>
        <w:t>SEPTIEMBRE 2014</w:t>
      </w:r>
    </w:p>
    <w:p w:rsidR="007F1CF5" w:rsidRPr="00C00AEB" w:rsidRDefault="007F1CF5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Fecha de Terminación Laboral: Junio 2015</w:t>
      </w:r>
    </w:p>
    <w:p w:rsidR="002F197B" w:rsidRPr="00C00AEB" w:rsidRDefault="007F1CF5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Motivo de Separación: Estudios</w:t>
      </w:r>
      <w:r w:rsidR="00533946" w:rsidRPr="00C00AEB">
        <w:rPr>
          <w:rFonts w:ascii="Tahoma" w:hAnsi="Tahoma" w:cs="Tahoma"/>
          <w:sz w:val="20"/>
          <w:szCs w:val="20"/>
        </w:rPr>
        <w:tab/>
      </w:r>
      <w:r w:rsidR="00533946" w:rsidRPr="00C00AEB">
        <w:rPr>
          <w:rFonts w:ascii="Tahoma" w:hAnsi="Tahoma" w:cs="Tahoma"/>
          <w:sz w:val="20"/>
          <w:szCs w:val="20"/>
        </w:rPr>
        <w:tab/>
      </w:r>
    </w:p>
    <w:p w:rsidR="00533946" w:rsidRPr="00C00AEB" w:rsidRDefault="007F1CF5" w:rsidP="00CE61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Puesto Desempeñado: </w:t>
      </w:r>
      <w:r w:rsidR="00D07378" w:rsidRPr="00C00AEB">
        <w:rPr>
          <w:rFonts w:ascii="Tahoma" w:hAnsi="Tahoma" w:cs="Tahoma"/>
          <w:sz w:val="20"/>
          <w:szCs w:val="20"/>
        </w:rPr>
        <w:t>INSPECTOR DE CALIDAD</w:t>
      </w:r>
    </w:p>
    <w:p w:rsidR="008271DB" w:rsidRDefault="00533946" w:rsidP="00CE612A">
      <w:pPr>
        <w:ind w:left="426"/>
        <w:rPr>
          <w:rFonts w:ascii="Tahoma" w:hAnsi="Tahoma" w:cs="Tahoma"/>
          <w:sz w:val="20"/>
          <w:szCs w:val="20"/>
        </w:rPr>
      </w:pPr>
      <w:r w:rsidRPr="00B24E38">
        <w:rPr>
          <w:rFonts w:ascii="Tahoma" w:hAnsi="Tahoma" w:cs="Tahoma"/>
          <w:sz w:val="20"/>
          <w:szCs w:val="20"/>
        </w:rPr>
        <w:t>Actividades:</w:t>
      </w:r>
      <w:r w:rsidR="00D07378">
        <w:rPr>
          <w:rFonts w:ascii="Tahoma" w:hAnsi="Tahoma" w:cs="Tahoma"/>
          <w:sz w:val="20"/>
          <w:szCs w:val="20"/>
        </w:rPr>
        <w:t xml:space="preserve"> </w:t>
      </w:r>
    </w:p>
    <w:p w:rsidR="008271DB" w:rsidRPr="00C00AEB" w:rsidRDefault="00D07378" w:rsidP="007F1CF5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Inspección de Vehículos Terminados en las estaciones de</w:t>
      </w:r>
      <w:r w:rsidR="007F1CF5" w:rsidRPr="00C00AEB">
        <w:rPr>
          <w:rFonts w:ascii="Tahoma" w:hAnsi="Tahoma" w:cs="Tahoma"/>
          <w:sz w:val="20"/>
          <w:szCs w:val="20"/>
        </w:rPr>
        <w:t>:</w:t>
      </w:r>
      <w:r w:rsidRPr="00C00AEB">
        <w:rPr>
          <w:rFonts w:ascii="Tahoma" w:hAnsi="Tahoma" w:cs="Tahoma"/>
          <w:sz w:val="20"/>
          <w:szCs w:val="20"/>
        </w:rPr>
        <w:t xml:space="preserve"> Big </w:t>
      </w:r>
      <w:proofErr w:type="spellStart"/>
      <w:r w:rsidR="007F1CF5" w:rsidRPr="00C00AEB">
        <w:rPr>
          <w:rFonts w:ascii="Tahoma" w:hAnsi="Tahoma" w:cs="Tahoma"/>
          <w:sz w:val="20"/>
          <w:szCs w:val="20"/>
        </w:rPr>
        <w:t>stamp</w:t>
      </w:r>
      <w:proofErr w:type="spellEnd"/>
      <w:r w:rsidR="007F1CF5" w:rsidRPr="00C00AEB">
        <w:rPr>
          <w:rFonts w:ascii="Tahoma" w:hAnsi="Tahoma" w:cs="Tahoma"/>
          <w:sz w:val="20"/>
          <w:szCs w:val="20"/>
        </w:rPr>
        <w:t>, confirmación de códigos, Prueba</w:t>
      </w:r>
      <w:r w:rsidRPr="00C00AEB">
        <w:rPr>
          <w:rFonts w:ascii="Tahoma" w:hAnsi="Tahoma" w:cs="Tahoma"/>
          <w:sz w:val="20"/>
          <w:szCs w:val="20"/>
        </w:rPr>
        <w:t xml:space="preserve"> de agua, Prueba de carretera.</w:t>
      </w:r>
    </w:p>
    <w:p w:rsidR="008271DB" w:rsidRPr="00C00AEB" w:rsidRDefault="00D07378" w:rsidP="008271DB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Registro de defectos de las unidades en el sistema PQRS.</w:t>
      </w:r>
    </w:p>
    <w:p w:rsidR="008271DB" w:rsidRPr="00C00AEB" w:rsidRDefault="00D07378" w:rsidP="008271DB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Capacitación de nuevo personal dentro del área de calidad.</w:t>
      </w:r>
    </w:p>
    <w:p w:rsidR="00030A51" w:rsidRPr="00C00AEB" w:rsidRDefault="00030A51" w:rsidP="008271DB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Realización de Reportes Internos Asistencia, Control de defectos.</w:t>
      </w:r>
    </w:p>
    <w:p w:rsidR="00D07378" w:rsidRPr="00C00AEB" w:rsidRDefault="00D07378" w:rsidP="00CE612A">
      <w:pPr>
        <w:ind w:left="426"/>
        <w:rPr>
          <w:rFonts w:ascii="Tahoma" w:hAnsi="Tahoma" w:cs="Tahoma"/>
          <w:sz w:val="20"/>
          <w:szCs w:val="20"/>
        </w:rPr>
      </w:pPr>
    </w:p>
    <w:p w:rsidR="00533946" w:rsidRPr="00C00AEB" w:rsidRDefault="00533946" w:rsidP="00CE612A">
      <w:pPr>
        <w:ind w:left="426"/>
        <w:rPr>
          <w:rFonts w:ascii="Tahoma" w:hAnsi="Tahoma" w:cs="Tahoma"/>
          <w:szCs w:val="20"/>
        </w:rPr>
      </w:pPr>
      <w:r w:rsidRPr="00C00AEB">
        <w:rPr>
          <w:rFonts w:ascii="Tahoma" w:hAnsi="Tahoma" w:cs="Tahoma"/>
          <w:szCs w:val="20"/>
        </w:rPr>
        <w:tab/>
      </w:r>
    </w:p>
    <w:p w:rsidR="00533946" w:rsidRPr="00C00AEB" w:rsidRDefault="00533946" w:rsidP="00CE612A">
      <w:pPr>
        <w:ind w:left="426"/>
        <w:rPr>
          <w:rFonts w:ascii="Tahoma" w:hAnsi="Tahoma" w:cs="Tahoma"/>
          <w:sz w:val="20"/>
          <w:szCs w:val="20"/>
        </w:rPr>
      </w:pPr>
    </w:p>
    <w:p w:rsidR="00533946" w:rsidRPr="00C00AEB" w:rsidRDefault="00533946" w:rsidP="00CE612A">
      <w:pPr>
        <w:ind w:left="426"/>
        <w:rPr>
          <w:rFonts w:ascii="Tahoma" w:hAnsi="Tahoma" w:cs="Tahoma"/>
          <w:sz w:val="20"/>
          <w:szCs w:val="20"/>
        </w:rPr>
      </w:pPr>
    </w:p>
    <w:p w:rsidR="00030A51" w:rsidRPr="00C00AEB" w:rsidRDefault="00030A51" w:rsidP="00CE612A">
      <w:pPr>
        <w:ind w:left="426"/>
        <w:rPr>
          <w:rFonts w:ascii="Tahoma" w:hAnsi="Tahoma" w:cs="Tahoma"/>
          <w:sz w:val="20"/>
          <w:szCs w:val="20"/>
        </w:rPr>
      </w:pPr>
    </w:p>
    <w:p w:rsidR="005B482A" w:rsidRPr="00C00AEB" w:rsidRDefault="005B482A" w:rsidP="005B482A">
      <w:pPr>
        <w:pStyle w:val="Ttulo1"/>
        <w:ind w:left="426"/>
        <w:rPr>
          <w:rFonts w:ascii="Tahoma" w:hAnsi="Tahoma" w:cs="Tahoma"/>
          <w:szCs w:val="20"/>
        </w:rPr>
      </w:pPr>
      <w:r w:rsidRPr="00C00AEB">
        <w:rPr>
          <w:rFonts w:ascii="Tahoma" w:hAnsi="Tahoma" w:cs="Tahoma"/>
          <w:szCs w:val="20"/>
        </w:rPr>
        <w:t>Empresa:</w:t>
      </w:r>
      <w:r w:rsidRPr="00C00AEB">
        <w:rPr>
          <w:rFonts w:ascii="Tahoma" w:hAnsi="Tahoma" w:cs="Tahoma"/>
          <w:szCs w:val="20"/>
        </w:rPr>
        <w:tab/>
      </w:r>
      <w:r w:rsidRPr="00C00AEB">
        <w:rPr>
          <w:rFonts w:ascii="Tahoma" w:hAnsi="Tahoma" w:cs="Tahoma"/>
          <w:szCs w:val="20"/>
        </w:rPr>
        <w:tab/>
        <w:t xml:space="preserve">CENTRO INTEGRAL DE ESPECIALIDADES NEFROLOGICAS </w:t>
      </w:r>
      <w:r w:rsidRPr="00C00AEB">
        <w:rPr>
          <w:rFonts w:ascii="Tahoma" w:hAnsi="Tahoma" w:cs="Tahoma"/>
          <w:szCs w:val="20"/>
        </w:rPr>
        <w:tab/>
      </w:r>
    </w:p>
    <w:p w:rsidR="005B482A" w:rsidRPr="00C00AEB" w:rsidRDefault="005B482A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Jefe Inmediato:</w:t>
      </w:r>
      <w:r w:rsidRPr="00C00AEB">
        <w:rPr>
          <w:rFonts w:ascii="Tahoma" w:hAnsi="Tahoma" w:cs="Tahoma"/>
          <w:sz w:val="20"/>
          <w:szCs w:val="20"/>
        </w:rPr>
        <w:tab/>
        <w:t xml:space="preserve"> DR. MARCOS MARINO GÓMEZ GARCIA  PUESTO: COORDINADOR MÉDICO</w:t>
      </w:r>
    </w:p>
    <w:p w:rsidR="007F1CF5" w:rsidRPr="00C00AEB" w:rsidRDefault="007F1CF5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Puesto: Responsable de Unidad</w:t>
      </w:r>
    </w:p>
    <w:p w:rsidR="005B482A" w:rsidRPr="00C00AEB" w:rsidRDefault="005B482A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Teléfono: 464 123 25 24</w:t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</w:p>
    <w:p w:rsidR="007F1CF5" w:rsidRPr="00C00AEB" w:rsidRDefault="005B482A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Fecha</w:t>
      </w:r>
      <w:r w:rsidR="007F1CF5" w:rsidRPr="00C00AEB">
        <w:rPr>
          <w:rFonts w:ascii="Tahoma" w:hAnsi="Tahoma" w:cs="Tahoma"/>
          <w:sz w:val="20"/>
          <w:szCs w:val="20"/>
        </w:rPr>
        <w:t xml:space="preserve"> de Ingreso</w:t>
      </w:r>
      <w:r w:rsidRPr="00C00AEB">
        <w:rPr>
          <w:rFonts w:ascii="Tahoma" w:hAnsi="Tahoma" w:cs="Tahoma"/>
          <w:sz w:val="20"/>
          <w:szCs w:val="20"/>
        </w:rPr>
        <w:t>:</w:t>
      </w:r>
      <w:r w:rsidRPr="00C00AEB">
        <w:rPr>
          <w:rFonts w:ascii="Tahoma" w:hAnsi="Tahoma" w:cs="Tahoma"/>
          <w:sz w:val="20"/>
          <w:szCs w:val="20"/>
        </w:rPr>
        <w:tab/>
        <w:t>NOVIEMBRE 2014</w:t>
      </w:r>
    </w:p>
    <w:p w:rsidR="007F1CF5" w:rsidRPr="00C00AEB" w:rsidRDefault="007F1CF5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Fecha de Egreso: OCTUBRE 2015</w:t>
      </w:r>
    </w:p>
    <w:p w:rsidR="005B482A" w:rsidRPr="00C00AEB" w:rsidRDefault="007F1CF5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Motivo de Separación: Quiebra </w:t>
      </w:r>
      <w:r w:rsidR="005B482A" w:rsidRPr="00C00AEB">
        <w:rPr>
          <w:rFonts w:ascii="Tahoma" w:hAnsi="Tahoma" w:cs="Tahoma"/>
          <w:sz w:val="20"/>
          <w:szCs w:val="20"/>
        </w:rPr>
        <w:tab/>
      </w:r>
      <w:r w:rsidR="005B482A" w:rsidRPr="00C00AEB">
        <w:rPr>
          <w:rFonts w:ascii="Tahoma" w:hAnsi="Tahoma" w:cs="Tahoma"/>
          <w:sz w:val="20"/>
          <w:szCs w:val="20"/>
        </w:rPr>
        <w:tab/>
      </w:r>
    </w:p>
    <w:p w:rsidR="005B482A" w:rsidRPr="00C00AEB" w:rsidRDefault="007F1CF5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Puesto Desempeñado: </w:t>
      </w:r>
      <w:r w:rsidR="005B482A" w:rsidRPr="00C00AEB">
        <w:rPr>
          <w:rFonts w:ascii="Tahoma" w:hAnsi="Tahoma" w:cs="Tahoma"/>
          <w:sz w:val="20"/>
          <w:szCs w:val="20"/>
        </w:rPr>
        <w:t>GESTOR  DE CALIDAD</w:t>
      </w:r>
    </w:p>
    <w:p w:rsidR="005B482A" w:rsidRPr="00C00AEB" w:rsidRDefault="005B482A" w:rsidP="005B482A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Actividades: </w:t>
      </w:r>
    </w:p>
    <w:p w:rsidR="005B482A" w:rsidRPr="00C00AEB" w:rsidRDefault="005B482A" w:rsidP="005B482A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Desarrollo del Programa de Calidad referente a los Estándares del Consejo de Salubridad General para la Certificación de Unida</w:t>
      </w:r>
      <w:r w:rsidR="007F1CF5" w:rsidRPr="00C00AEB">
        <w:rPr>
          <w:rFonts w:ascii="Tahoma" w:hAnsi="Tahoma" w:cs="Tahoma"/>
          <w:sz w:val="20"/>
          <w:szCs w:val="20"/>
        </w:rPr>
        <w:t>des Médicas de Hemodiálisis 2015</w:t>
      </w:r>
    </w:p>
    <w:p w:rsidR="00447ED7" w:rsidRPr="00C00AEB" w:rsidRDefault="00447ED7" w:rsidP="00447ED7">
      <w:pPr>
        <w:pStyle w:val="Prrafodelista"/>
        <w:ind w:left="114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(Elaboración de documentos, cotejo, </w:t>
      </w:r>
      <w:r w:rsidR="004936AB" w:rsidRPr="00C00AEB">
        <w:rPr>
          <w:rFonts w:ascii="Tahoma" w:hAnsi="Tahoma" w:cs="Tahoma"/>
          <w:sz w:val="20"/>
          <w:szCs w:val="20"/>
        </w:rPr>
        <w:t>conservación y resguardo de archivos</w:t>
      </w:r>
      <w:r w:rsidRPr="00C00AEB">
        <w:rPr>
          <w:rFonts w:ascii="Tahoma" w:hAnsi="Tahoma" w:cs="Tahoma"/>
          <w:sz w:val="20"/>
          <w:szCs w:val="20"/>
        </w:rPr>
        <w:t>, elaboración de matriz documental organizacional, seguimiento minucioso de estándares)</w:t>
      </w:r>
    </w:p>
    <w:p w:rsidR="005B482A" w:rsidRDefault="005B482A" w:rsidP="005B482A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Participación en los Diferentes Comités de Calidad  </w:t>
      </w:r>
    </w:p>
    <w:p w:rsidR="000465DD" w:rsidRDefault="000465DD" w:rsidP="005B482A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Conservación y resguardo del Expediente clínico físico y virtual.</w:t>
      </w:r>
    </w:p>
    <w:p w:rsidR="005B482A" w:rsidRPr="00C00AEB" w:rsidRDefault="000465DD" w:rsidP="005B482A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 </w:t>
      </w:r>
      <w:r w:rsidR="005B482A" w:rsidRPr="00C00AEB">
        <w:rPr>
          <w:rFonts w:ascii="Tahoma" w:hAnsi="Tahoma" w:cs="Tahoma"/>
          <w:sz w:val="20"/>
          <w:szCs w:val="20"/>
        </w:rPr>
        <w:t>Apoyo en la Difusión de Programas, Campañas</w:t>
      </w:r>
    </w:p>
    <w:p w:rsidR="005B482A" w:rsidRPr="00C00AEB" w:rsidRDefault="005B482A" w:rsidP="005B482A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Desarrollo de Lineamientos y Políticas para maximizar la Calidad en la Unidad de Hemodiálisis</w:t>
      </w:r>
    </w:p>
    <w:p w:rsidR="005B482A" w:rsidRPr="0066619C" w:rsidRDefault="00994DCC" w:rsidP="005B482A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6619C">
        <w:rPr>
          <w:rFonts w:ascii="Tahoma" w:hAnsi="Tahoma" w:cs="Tahoma"/>
          <w:sz w:val="20"/>
          <w:szCs w:val="20"/>
        </w:rPr>
        <w:t>Soporte</w:t>
      </w:r>
      <w:r w:rsidR="007F1CF5" w:rsidRPr="0066619C">
        <w:rPr>
          <w:rFonts w:ascii="Tahoma" w:hAnsi="Tahoma" w:cs="Tahoma"/>
          <w:sz w:val="20"/>
          <w:szCs w:val="20"/>
        </w:rPr>
        <w:t xml:space="preserve"> en el área de Recepción, </w:t>
      </w:r>
      <w:r w:rsidR="005B482A" w:rsidRPr="0066619C">
        <w:rPr>
          <w:rFonts w:ascii="Tahoma" w:hAnsi="Tahoma" w:cs="Tahoma"/>
          <w:sz w:val="20"/>
          <w:szCs w:val="20"/>
        </w:rPr>
        <w:t>Atención de Pacientes</w:t>
      </w:r>
      <w:r w:rsidR="004948DE" w:rsidRPr="0066619C">
        <w:rPr>
          <w:rFonts w:ascii="Tahoma" w:hAnsi="Tahoma" w:cs="Tahoma"/>
          <w:sz w:val="20"/>
          <w:szCs w:val="20"/>
        </w:rPr>
        <w:t>, control de registros, asistencias, bitácoras etc.</w:t>
      </w:r>
    </w:p>
    <w:p w:rsidR="005B482A" w:rsidRPr="00C00AEB" w:rsidRDefault="005B482A" w:rsidP="005B482A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Trabajo en Equipo con la empresa de  Revisión Externa </w:t>
      </w:r>
      <w:r w:rsidRPr="00C00AEB">
        <w:rPr>
          <w:rFonts w:ascii="Tahoma" w:hAnsi="Tahoma" w:cs="Tahoma"/>
          <w:sz w:val="20"/>
          <w:szCs w:val="20"/>
        </w:rPr>
        <w:tab/>
        <w:t>INGESTEQ</w:t>
      </w:r>
    </w:p>
    <w:p w:rsidR="007F1CF5" w:rsidRDefault="00994DCC" w:rsidP="005B482A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66619C">
        <w:rPr>
          <w:rFonts w:ascii="Tahoma" w:hAnsi="Tahoma" w:cs="Tahoma"/>
          <w:sz w:val="20"/>
          <w:szCs w:val="20"/>
        </w:rPr>
        <w:t>Soporte</w:t>
      </w:r>
      <w:r w:rsidR="007F1CF5" w:rsidRPr="0066619C">
        <w:rPr>
          <w:rFonts w:ascii="Tahoma" w:hAnsi="Tahoma" w:cs="Tahoma"/>
          <w:sz w:val="20"/>
          <w:szCs w:val="20"/>
        </w:rPr>
        <w:t xml:space="preserve"> en el puesto de Coordinación administrativa: Manejo de caja chica, control de incidencias del personal, control de gastos, </w:t>
      </w:r>
      <w:r w:rsidR="00447ED7" w:rsidRPr="0066619C">
        <w:rPr>
          <w:rFonts w:ascii="Tahoma" w:hAnsi="Tahoma" w:cs="Tahoma"/>
          <w:sz w:val="20"/>
          <w:szCs w:val="20"/>
        </w:rPr>
        <w:t xml:space="preserve">captura de datos, </w:t>
      </w:r>
      <w:r w:rsidR="007F1CF5" w:rsidRPr="0066619C">
        <w:rPr>
          <w:rFonts w:ascii="Tahoma" w:hAnsi="Tahoma" w:cs="Tahoma"/>
          <w:sz w:val="20"/>
          <w:szCs w:val="20"/>
        </w:rPr>
        <w:t xml:space="preserve"> programas de Recursos Humanos, entrega de boletines, notificaciones etc.</w:t>
      </w:r>
    </w:p>
    <w:p w:rsidR="0066619C" w:rsidRDefault="0066619C" w:rsidP="005B482A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Administración en los lineamientos internos y externos de la Unidad, Reglamento Interno, Requerimientos del Sector Salud aplicables.</w:t>
      </w:r>
    </w:p>
    <w:p w:rsidR="0066619C" w:rsidRDefault="0066619C" w:rsidP="000465DD">
      <w:pPr>
        <w:rPr>
          <w:rFonts w:ascii="Tahoma" w:hAnsi="Tahoma" w:cs="Tahoma"/>
          <w:sz w:val="20"/>
          <w:szCs w:val="20"/>
        </w:rPr>
      </w:pPr>
    </w:p>
    <w:p w:rsidR="00937E79" w:rsidRPr="00C00AEB" w:rsidRDefault="00937E79" w:rsidP="00937E79">
      <w:pPr>
        <w:pStyle w:val="Ttulo1"/>
        <w:ind w:left="426"/>
        <w:rPr>
          <w:rFonts w:ascii="Tahoma" w:hAnsi="Tahoma" w:cs="Tahoma"/>
          <w:szCs w:val="20"/>
        </w:rPr>
      </w:pPr>
      <w:r w:rsidRPr="00C00AEB">
        <w:rPr>
          <w:rFonts w:ascii="Tahoma" w:hAnsi="Tahoma" w:cs="Tahoma"/>
          <w:szCs w:val="20"/>
        </w:rPr>
        <w:t>Empre</w:t>
      </w:r>
      <w:r>
        <w:rPr>
          <w:rFonts w:ascii="Tahoma" w:hAnsi="Tahoma" w:cs="Tahoma"/>
          <w:szCs w:val="20"/>
        </w:rPr>
        <w:t>sa:</w:t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 w:rsidRPr="00937E79">
        <w:rPr>
          <w:rFonts w:ascii="Tahoma" w:hAnsi="Tahoma" w:cs="Tahoma"/>
          <w:szCs w:val="20"/>
        </w:rPr>
        <w:t>SABES BACHILLERATO Y UNIVERSIDAD EN GUANAJUATO</w:t>
      </w:r>
      <w:r w:rsidRPr="00C00AEB">
        <w:rPr>
          <w:rFonts w:ascii="Tahoma" w:hAnsi="Tahoma" w:cs="Tahoma"/>
          <w:szCs w:val="20"/>
        </w:rPr>
        <w:tab/>
      </w:r>
    </w:p>
    <w:p w:rsidR="00937E79" w:rsidRPr="00C00AEB" w:rsidRDefault="00937E79" w:rsidP="00937E79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Jefe Inmedi</w:t>
      </w:r>
      <w:r>
        <w:rPr>
          <w:rFonts w:ascii="Tahoma" w:hAnsi="Tahoma" w:cs="Tahoma"/>
          <w:sz w:val="20"/>
          <w:szCs w:val="20"/>
        </w:rPr>
        <w:t>ato:</w:t>
      </w:r>
      <w:r>
        <w:rPr>
          <w:rFonts w:ascii="Tahoma" w:hAnsi="Tahoma" w:cs="Tahoma"/>
          <w:sz w:val="20"/>
          <w:szCs w:val="20"/>
        </w:rPr>
        <w:tab/>
        <w:t xml:space="preserve"> ING. ALICIA CAÑADA MELECIO</w:t>
      </w:r>
    </w:p>
    <w:p w:rsidR="00937E79" w:rsidRPr="00C00AEB" w:rsidRDefault="00DE7BB3" w:rsidP="00937E79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Puesto: Jefe de Centro</w:t>
      </w:r>
    </w:p>
    <w:p w:rsidR="00937E79" w:rsidRPr="00C00AEB" w:rsidRDefault="00937E79" w:rsidP="00937E79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Teléfono: </w:t>
      </w:r>
      <w:r w:rsidR="00DE7BB3">
        <w:rPr>
          <w:rFonts w:ascii="Tahoma" w:hAnsi="Tahoma" w:cs="Tahoma"/>
          <w:sz w:val="20"/>
          <w:szCs w:val="20"/>
        </w:rPr>
        <w:t>473 117 16 03</w:t>
      </w:r>
    </w:p>
    <w:p w:rsidR="00937E79" w:rsidRPr="00C00AEB" w:rsidRDefault="00937E79" w:rsidP="00937E79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Fecha de Ingreso</w:t>
      </w:r>
      <w:r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  <w:t>NOVIEMBRE 2016</w:t>
      </w:r>
    </w:p>
    <w:p w:rsidR="00937E79" w:rsidRPr="00C00AEB" w:rsidRDefault="00937E79" w:rsidP="00937E79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Fecha de Egreso: DICIEMBRE 2016</w:t>
      </w:r>
    </w:p>
    <w:p w:rsidR="00937E79" w:rsidRPr="00C00AEB" w:rsidRDefault="00937E79" w:rsidP="00937E79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Motivo de Separación: Término de interinato</w:t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</w:p>
    <w:p w:rsidR="00937E79" w:rsidRPr="00C00AEB" w:rsidRDefault="00937E79" w:rsidP="00937E79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Puesto Desempeñado: Auxiliar de Centro</w:t>
      </w:r>
    </w:p>
    <w:p w:rsidR="00937E79" w:rsidRDefault="00937E79" w:rsidP="00937E79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Actividades: </w:t>
      </w:r>
    </w:p>
    <w:p w:rsidR="00DE7BB3" w:rsidRDefault="00DE7BB3" w:rsidP="00DE7BB3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DE7BB3">
        <w:rPr>
          <w:rFonts w:ascii="Tahoma" w:hAnsi="Tahoma" w:cs="Tahoma"/>
          <w:sz w:val="20"/>
          <w:szCs w:val="20"/>
        </w:rPr>
        <w:t>Contar con evidencias del Proyecto Educativo del Centro y dar aviso al Jefe de Centro del incumplimiento de profesores.</w:t>
      </w:r>
    </w:p>
    <w:p w:rsidR="00DE7BB3" w:rsidRDefault="00DE7BB3" w:rsidP="00DE7BB3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Contribuir y ejecutar los planes de Comunicación y vinculación para el logro de objetivos que garanticen el mejoramiento del centro.</w:t>
      </w:r>
    </w:p>
    <w:p w:rsidR="00DE7BB3" w:rsidRDefault="00DE7BB3" w:rsidP="00DE7BB3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Mantener actualizada y confiable la información escolar y administrativa.</w:t>
      </w:r>
    </w:p>
    <w:p w:rsidR="00DE7BB3" w:rsidRDefault="00DE7BB3" w:rsidP="00DE7BB3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Contribuir con el orden y la disciplina del Centro Educativo para crear un ambiente favorable al aprendizaje.</w:t>
      </w:r>
    </w:p>
    <w:p w:rsidR="00DE7BB3" w:rsidRPr="00DE7BB3" w:rsidRDefault="00DE7BB3" w:rsidP="00DE7BB3">
      <w:pPr>
        <w:pStyle w:val="Prrafodelista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Aplicar programas y acciones para asegurar que la infraestructura y equipamiento del centro está en condiciones operables de acuerdo a </w:t>
      </w:r>
      <w:bookmarkStart w:id="0" w:name="_GoBack"/>
      <w:bookmarkEnd w:id="0"/>
      <w:r>
        <w:rPr>
          <w:rFonts w:ascii="Tahoma" w:hAnsi="Tahoma" w:cs="Tahoma"/>
          <w:sz w:val="20"/>
          <w:szCs w:val="20"/>
        </w:rPr>
        <w:t>la cultura prevención  y racionalización institucional.</w:t>
      </w:r>
    </w:p>
    <w:p w:rsidR="00937E79" w:rsidRPr="000465DD" w:rsidRDefault="00937E79" w:rsidP="000465DD">
      <w:pPr>
        <w:rPr>
          <w:rFonts w:ascii="Tahoma" w:hAnsi="Tahoma" w:cs="Tahoma"/>
          <w:sz w:val="20"/>
          <w:szCs w:val="20"/>
        </w:rPr>
      </w:pPr>
    </w:p>
    <w:p w:rsidR="00533946" w:rsidRPr="00C00AEB" w:rsidRDefault="00533946" w:rsidP="007F1CF5">
      <w:pPr>
        <w:rPr>
          <w:rFonts w:ascii="Tahoma" w:hAnsi="Tahoma" w:cs="Tahoma"/>
          <w:sz w:val="20"/>
          <w:szCs w:val="20"/>
        </w:rPr>
      </w:pPr>
    </w:p>
    <w:p w:rsidR="00B24E38" w:rsidRPr="00C00AEB" w:rsidRDefault="0018573C" w:rsidP="00CE612A">
      <w:pPr>
        <w:pStyle w:val="Ttulo1"/>
        <w:ind w:left="426"/>
        <w:rPr>
          <w:rFonts w:ascii="Tahoma" w:hAnsi="Tahoma" w:cs="Tahoma"/>
        </w:rPr>
      </w:pPr>
      <w:r w:rsidRPr="00C00AEB">
        <w:rPr>
          <w:rFonts w:ascii="Tahoma" w:hAnsi="Tahoma" w:cs="Tahoma"/>
        </w:rPr>
        <w:t xml:space="preserve">TRAYECTORIA </w:t>
      </w:r>
      <w:r w:rsidR="00533946" w:rsidRPr="00C00AEB">
        <w:rPr>
          <w:rFonts w:ascii="Tahoma" w:hAnsi="Tahoma" w:cs="Tahoma"/>
        </w:rPr>
        <w:t xml:space="preserve"> ACADEMICA</w:t>
      </w:r>
    </w:p>
    <w:p w:rsidR="00B24E38" w:rsidRPr="00C00AEB" w:rsidRDefault="00B24E38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C00AEB" w:rsidRDefault="00B24E38" w:rsidP="007F1CF5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Primaria:</w:t>
      </w:r>
      <w:r w:rsidRPr="00C00AEB">
        <w:rPr>
          <w:rFonts w:ascii="Tahoma" w:hAnsi="Tahoma" w:cs="Tahoma"/>
          <w:sz w:val="20"/>
          <w:szCs w:val="20"/>
        </w:rPr>
        <w:tab/>
      </w:r>
      <w:r w:rsidR="00AD6066" w:rsidRPr="00C00AEB">
        <w:rPr>
          <w:rFonts w:ascii="Tahoma" w:hAnsi="Tahoma" w:cs="Tahoma"/>
          <w:sz w:val="20"/>
          <w:szCs w:val="20"/>
        </w:rPr>
        <w:t xml:space="preserve">MARIA DEL CARMEN ROMERO TORRES </w:t>
      </w:r>
      <w:r w:rsidR="00D07378" w:rsidRPr="00C00AEB">
        <w:rPr>
          <w:rFonts w:ascii="Tahoma" w:hAnsi="Tahoma" w:cs="Tahoma"/>
          <w:sz w:val="20"/>
          <w:szCs w:val="20"/>
        </w:rPr>
        <w:t>(certificado)</w:t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  <w:t xml:space="preserve"> </w:t>
      </w:r>
    </w:p>
    <w:p w:rsidR="00B24E38" w:rsidRPr="00C00AEB" w:rsidRDefault="00B24E38" w:rsidP="007F1CF5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Secundaria:</w:t>
      </w:r>
      <w:r w:rsidRPr="00C00AEB">
        <w:rPr>
          <w:rFonts w:ascii="Tahoma" w:hAnsi="Tahoma" w:cs="Tahoma"/>
          <w:sz w:val="20"/>
          <w:szCs w:val="20"/>
        </w:rPr>
        <w:tab/>
      </w:r>
      <w:r w:rsidR="00AD6066" w:rsidRPr="00C00AEB">
        <w:rPr>
          <w:rFonts w:ascii="Tahoma" w:hAnsi="Tahoma" w:cs="Tahoma"/>
          <w:sz w:val="20"/>
          <w:szCs w:val="20"/>
        </w:rPr>
        <w:t>TELESECUNDARIA NO. 43</w:t>
      </w:r>
      <w:r w:rsidRPr="00C00AEB">
        <w:rPr>
          <w:rFonts w:ascii="Tahoma" w:hAnsi="Tahoma" w:cs="Tahoma"/>
          <w:sz w:val="20"/>
          <w:szCs w:val="20"/>
        </w:rPr>
        <w:tab/>
      </w:r>
      <w:r w:rsidR="00D07378" w:rsidRPr="00C00AEB">
        <w:rPr>
          <w:rFonts w:ascii="Tahoma" w:hAnsi="Tahoma" w:cs="Tahoma"/>
          <w:sz w:val="20"/>
          <w:szCs w:val="20"/>
        </w:rPr>
        <w:t>(certificado)</w:t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  <w:r w:rsidRPr="00C00AEB">
        <w:rPr>
          <w:rFonts w:ascii="Tahoma" w:hAnsi="Tahoma" w:cs="Tahoma"/>
          <w:sz w:val="20"/>
          <w:szCs w:val="20"/>
        </w:rPr>
        <w:tab/>
      </w:r>
    </w:p>
    <w:p w:rsidR="004861F8" w:rsidRPr="00C00AEB" w:rsidRDefault="00B24E38" w:rsidP="007F1CF5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Preparatoria:</w:t>
      </w:r>
      <w:r w:rsidRPr="00C00AEB">
        <w:rPr>
          <w:rFonts w:ascii="Tahoma" w:hAnsi="Tahoma" w:cs="Tahoma"/>
          <w:sz w:val="20"/>
          <w:szCs w:val="20"/>
        </w:rPr>
        <w:tab/>
      </w:r>
      <w:r w:rsidR="00AD6066" w:rsidRPr="00C00AEB">
        <w:rPr>
          <w:rFonts w:ascii="Tahoma" w:hAnsi="Tahoma" w:cs="Tahoma"/>
          <w:sz w:val="20"/>
          <w:szCs w:val="20"/>
        </w:rPr>
        <w:t>CENTRO DE ESTUDIOS TECNOLOGICOS INSDUSTRIALES Y DE SERVICIOS NO. 62</w:t>
      </w:r>
      <w:r w:rsidR="00D07378" w:rsidRPr="00C00AEB">
        <w:rPr>
          <w:rFonts w:ascii="Tahoma" w:hAnsi="Tahoma" w:cs="Tahoma"/>
          <w:sz w:val="20"/>
          <w:szCs w:val="20"/>
        </w:rPr>
        <w:t xml:space="preserve"> </w:t>
      </w:r>
      <w:r w:rsidR="005B482A" w:rsidRPr="00C00AEB">
        <w:rPr>
          <w:rFonts w:ascii="Tahoma" w:hAnsi="Tahoma" w:cs="Tahoma"/>
          <w:sz w:val="20"/>
          <w:szCs w:val="20"/>
        </w:rPr>
        <w:t xml:space="preserve">        </w:t>
      </w:r>
      <w:r w:rsidR="004861F8" w:rsidRPr="00C00AEB">
        <w:rPr>
          <w:rFonts w:ascii="Tahoma" w:hAnsi="Tahoma" w:cs="Tahoma"/>
          <w:sz w:val="20"/>
          <w:szCs w:val="20"/>
        </w:rPr>
        <w:t>(certificado)</w:t>
      </w:r>
    </w:p>
    <w:p w:rsidR="00B24E38" w:rsidRPr="00C00AEB" w:rsidRDefault="004861F8" w:rsidP="007F1CF5">
      <w:pPr>
        <w:ind w:left="426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Carrera técnica: Técnico en Producción Industrial </w:t>
      </w:r>
      <w:r w:rsidR="00CE612A" w:rsidRPr="00C00AEB">
        <w:rPr>
          <w:rFonts w:ascii="Tahoma" w:hAnsi="Tahoma" w:cs="Tahoma"/>
          <w:sz w:val="20"/>
          <w:szCs w:val="20"/>
        </w:rPr>
        <w:t>(Título y Cé</w:t>
      </w:r>
      <w:r w:rsidR="00D07378" w:rsidRPr="00C00AEB">
        <w:rPr>
          <w:rFonts w:ascii="Tahoma" w:hAnsi="Tahoma" w:cs="Tahoma"/>
          <w:sz w:val="20"/>
          <w:szCs w:val="20"/>
        </w:rPr>
        <w:t>dula en proceso)</w:t>
      </w:r>
    </w:p>
    <w:p w:rsidR="00990361" w:rsidRPr="00C00AEB" w:rsidRDefault="00B24E38" w:rsidP="00CE612A">
      <w:pPr>
        <w:ind w:left="426"/>
        <w:rPr>
          <w:rFonts w:ascii="Tahoma" w:hAnsi="Tahoma" w:cs="Tahoma"/>
          <w:b/>
          <w:bCs/>
          <w:sz w:val="20"/>
          <w:szCs w:val="20"/>
        </w:rPr>
      </w:pPr>
      <w:r w:rsidRPr="00C00AEB">
        <w:rPr>
          <w:rFonts w:ascii="Tahoma" w:hAnsi="Tahoma" w:cs="Tahoma"/>
          <w:b/>
          <w:bCs/>
          <w:sz w:val="20"/>
          <w:szCs w:val="20"/>
        </w:rPr>
        <w:t>Profesional:</w:t>
      </w:r>
      <w:r w:rsidRPr="00C00AEB">
        <w:rPr>
          <w:rFonts w:ascii="Tahoma" w:hAnsi="Tahoma" w:cs="Tahoma"/>
          <w:b/>
          <w:bCs/>
          <w:sz w:val="20"/>
          <w:szCs w:val="20"/>
        </w:rPr>
        <w:tab/>
      </w:r>
      <w:r w:rsidR="002B1076" w:rsidRPr="00C00AEB">
        <w:rPr>
          <w:rFonts w:ascii="Tahoma" w:hAnsi="Tahoma" w:cs="Tahoma"/>
          <w:b/>
          <w:bCs/>
          <w:sz w:val="20"/>
          <w:szCs w:val="20"/>
        </w:rPr>
        <w:t>UNIVERSIDAD INTERACTIVA Y A DISTANCIA DEL ESTADO DE GUANAJUANTO</w:t>
      </w:r>
      <w:r w:rsidR="00D07378" w:rsidRPr="00C00AEB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18573C" w:rsidRPr="00994DCC" w:rsidRDefault="0018573C" w:rsidP="0018573C">
      <w:pPr>
        <w:ind w:left="426"/>
        <w:jc w:val="center"/>
        <w:rPr>
          <w:rFonts w:ascii="Tahoma" w:hAnsi="Tahoma" w:cs="Tahoma"/>
          <w:b/>
          <w:bCs/>
          <w:sz w:val="20"/>
          <w:szCs w:val="20"/>
        </w:rPr>
      </w:pPr>
      <w:r w:rsidRPr="00994DCC">
        <w:rPr>
          <w:rFonts w:ascii="Tahoma" w:hAnsi="Tahoma" w:cs="Tahoma"/>
          <w:b/>
          <w:bCs/>
          <w:sz w:val="20"/>
          <w:szCs w:val="20"/>
        </w:rPr>
        <w:t xml:space="preserve">PLANTEL IRAPUATO </w:t>
      </w:r>
    </w:p>
    <w:p w:rsidR="00990361" w:rsidRPr="00994DCC" w:rsidRDefault="00990361" w:rsidP="00CE612A">
      <w:pPr>
        <w:ind w:left="426"/>
        <w:rPr>
          <w:rFonts w:ascii="Tahoma" w:hAnsi="Tahoma" w:cs="Tahoma"/>
          <w:b/>
          <w:bCs/>
          <w:sz w:val="20"/>
          <w:szCs w:val="20"/>
        </w:rPr>
      </w:pPr>
    </w:p>
    <w:p w:rsidR="00990361" w:rsidRPr="00C00AEB" w:rsidRDefault="00990361" w:rsidP="00CE612A">
      <w:pPr>
        <w:ind w:left="426"/>
        <w:rPr>
          <w:rFonts w:ascii="Tahoma" w:hAnsi="Tahoma" w:cs="Tahoma"/>
          <w:b/>
          <w:bCs/>
          <w:sz w:val="20"/>
          <w:szCs w:val="20"/>
        </w:rPr>
      </w:pPr>
      <w:r w:rsidRPr="00994DCC">
        <w:rPr>
          <w:rFonts w:ascii="Tahoma" w:hAnsi="Tahoma" w:cs="Tahoma"/>
          <w:b/>
          <w:bCs/>
          <w:sz w:val="20"/>
          <w:szCs w:val="20"/>
        </w:rPr>
        <w:lastRenderedPageBreak/>
        <w:t xml:space="preserve">                        </w:t>
      </w:r>
      <w:r w:rsidR="0018573C" w:rsidRPr="00994DCC">
        <w:rPr>
          <w:rFonts w:ascii="Tahoma" w:hAnsi="Tahoma" w:cs="Tahoma"/>
          <w:b/>
          <w:bCs/>
          <w:sz w:val="20"/>
          <w:szCs w:val="20"/>
        </w:rPr>
        <w:t xml:space="preserve">     </w:t>
      </w:r>
      <w:r w:rsidRPr="00994DCC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C11CA">
        <w:rPr>
          <w:rFonts w:ascii="Tahoma" w:hAnsi="Tahoma" w:cs="Tahoma"/>
          <w:b/>
          <w:bCs/>
          <w:sz w:val="20"/>
          <w:szCs w:val="20"/>
        </w:rPr>
        <w:t xml:space="preserve">LIC. EN  INGENIERIA INDUSTRIAL </w:t>
      </w:r>
      <w:r w:rsidR="001366DC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1366DC" w:rsidRPr="001366DC">
        <w:rPr>
          <w:rFonts w:ascii="Tahoma" w:hAnsi="Tahoma" w:cs="Tahoma"/>
          <w:bCs/>
          <w:sz w:val="20"/>
          <w:szCs w:val="20"/>
        </w:rPr>
        <w:t>Título y cédula en proceso</w:t>
      </w:r>
      <w:r w:rsidR="001366DC">
        <w:rPr>
          <w:rFonts w:ascii="Tahoma" w:hAnsi="Tahoma" w:cs="Tahoma"/>
          <w:b/>
          <w:bCs/>
          <w:sz w:val="20"/>
          <w:szCs w:val="20"/>
        </w:rPr>
        <w:t>)</w:t>
      </w:r>
      <w:r w:rsidR="00B24E38" w:rsidRPr="00C00AEB">
        <w:rPr>
          <w:rFonts w:ascii="Tahoma" w:hAnsi="Tahoma" w:cs="Tahoma"/>
          <w:b/>
          <w:bCs/>
          <w:sz w:val="20"/>
          <w:szCs w:val="20"/>
        </w:rPr>
        <w:tab/>
      </w:r>
    </w:p>
    <w:p w:rsidR="00B24E38" w:rsidRPr="00C00AEB" w:rsidRDefault="00B24E38" w:rsidP="00CE612A">
      <w:pPr>
        <w:ind w:left="426"/>
        <w:rPr>
          <w:rFonts w:ascii="Tahoma" w:hAnsi="Tahoma" w:cs="Tahoma"/>
          <w:b/>
          <w:bCs/>
          <w:sz w:val="20"/>
          <w:szCs w:val="20"/>
        </w:rPr>
      </w:pPr>
      <w:r w:rsidRPr="00C00AEB">
        <w:rPr>
          <w:rFonts w:ascii="Tahoma" w:hAnsi="Tahoma" w:cs="Tahoma"/>
          <w:b/>
          <w:bCs/>
          <w:sz w:val="20"/>
          <w:szCs w:val="20"/>
        </w:rPr>
        <w:tab/>
      </w:r>
    </w:p>
    <w:p w:rsidR="00B24E38" w:rsidRDefault="00011D96" w:rsidP="00CE612A">
      <w:pPr>
        <w:ind w:left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CU</w:t>
      </w:r>
      <w:r w:rsidR="00B24E38" w:rsidRPr="00B24E38">
        <w:rPr>
          <w:rFonts w:ascii="Tahoma" w:hAnsi="Tahoma" w:cs="Tahoma"/>
          <w:b/>
          <w:bCs/>
          <w:sz w:val="20"/>
          <w:szCs w:val="20"/>
        </w:rPr>
        <w:t>RSOS RECIBIDOS</w:t>
      </w:r>
      <w:r w:rsidR="00B24E38" w:rsidRPr="00B24E38">
        <w:rPr>
          <w:rFonts w:ascii="Tahoma" w:hAnsi="Tahoma" w:cs="Tahoma"/>
          <w:sz w:val="20"/>
          <w:szCs w:val="20"/>
        </w:rPr>
        <w:t>:</w:t>
      </w:r>
    </w:p>
    <w:p w:rsidR="00B24E38" w:rsidRPr="00B24E38" w:rsidRDefault="00B24E38" w:rsidP="00CE612A">
      <w:pPr>
        <w:ind w:left="426"/>
        <w:rPr>
          <w:rFonts w:ascii="Tahoma" w:hAnsi="Tahoma" w:cs="Tahoma"/>
          <w:sz w:val="20"/>
          <w:szCs w:val="20"/>
        </w:rPr>
      </w:pPr>
    </w:p>
    <w:p w:rsidR="00B24E38" w:rsidRPr="00C00AEB" w:rsidRDefault="00030A51" w:rsidP="00CE612A">
      <w:pPr>
        <w:pStyle w:val="Prrafodelista"/>
        <w:numPr>
          <w:ilvl w:val="0"/>
          <w:numId w:val="1"/>
        </w:numPr>
        <w:ind w:left="426" w:firstLine="0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CONOCIMENTO Y MANEJO DE FUNCIONES EXCEL               </w:t>
      </w:r>
    </w:p>
    <w:p w:rsidR="00030A51" w:rsidRPr="00C00AEB" w:rsidRDefault="00030A51" w:rsidP="00CE612A">
      <w:pPr>
        <w:ind w:left="426"/>
        <w:jc w:val="both"/>
        <w:rPr>
          <w:rFonts w:ascii="Tahoma" w:hAnsi="Tahoma" w:cs="Tahoma"/>
          <w:sz w:val="20"/>
          <w:szCs w:val="20"/>
        </w:rPr>
      </w:pPr>
    </w:p>
    <w:p w:rsidR="00030A51" w:rsidRPr="00C00AEB" w:rsidRDefault="00030A51" w:rsidP="00CE612A">
      <w:pPr>
        <w:pStyle w:val="Prrafodelista"/>
        <w:numPr>
          <w:ilvl w:val="0"/>
          <w:numId w:val="1"/>
        </w:numPr>
        <w:ind w:left="426" w:firstLine="0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CONOCIMIENTO Y MANEJO DE FUNCIONES DE WORD</w:t>
      </w:r>
    </w:p>
    <w:p w:rsidR="00030A51" w:rsidRPr="00C00AEB" w:rsidRDefault="00030A51" w:rsidP="00CE612A">
      <w:pPr>
        <w:ind w:left="426"/>
        <w:jc w:val="both"/>
        <w:rPr>
          <w:rFonts w:ascii="Tahoma" w:hAnsi="Tahoma" w:cs="Tahoma"/>
          <w:sz w:val="20"/>
          <w:szCs w:val="20"/>
        </w:rPr>
      </w:pPr>
    </w:p>
    <w:p w:rsidR="00030A51" w:rsidRPr="00C00AEB" w:rsidRDefault="00030A51" w:rsidP="00CE612A">
      <w:pPr>
        <w:pStyle w:val="Prrafodelista"/>
        <w:numPr>
          <w:ilvl w:val="0"/>
          <w:numId w:val="1"/>
        </w:numPr>
        <w:ind w:left="426" w:firstLine="0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CONOCIEMTO Y MANEJO DE FUNCIONES POWER POINT</w:t>
      </w:r>
    </w:p>
    <w:p w:rsidR="000F4FDB" w:rsidRPr="00C00AEB" w:rsidRDefault="000F4FDB" w:rsidP="000F4FDB">
      <w:pPr>
        <w:pStyle w:val="Prrafodelista"/>
        <w:rPr>
          <w:rFonts w:ascii="Tahoma" w:hAnsi="Tahoma" w:cs="Tahoma"/>
          <w:sz w:val="20"/>
          <w:szCs w:val="20"/>
        </w:rPr>
      </w:pPr>
    </w:p>
    <w:p w:rsidR="000F4FDB" w:rsidRPr="00C00AEB" w:rsidRDefault="000F4FDB" w:rsidP="000F4FDB">
      <w:pPr>
        <w:pStyle w:val="Prrafodelista"/>
        <w:numPr>
          <w:ilvl w:val="0"/>
          <w:numId w:val="1"/>
        </w:numPr>
        <w:ind w:left="426" w:firstLine="0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CONOCIEMTO Y MANEJO DE FUNCIONES INTERNET</w:t>
      </w:r>
      <w:r w:rsidR="00386854" w:rsidRPr="00C00AEB">
        <w:rPr>
          <w:rFonts w:ascii="Tahoma" w:hAnsi="Tahoma" w:cs="Tahoma"/>
          <w:sz w:val="20"/>
          <w:szCs w:val="20"/>
        </w:rPr>
        <w:t>, OUTLOOK</w:t>
      </w:r>
    </w:p>
    <w:p w:rsidR="004861F8" w:rsidRPr="00C00AEB" w:rsidRDefault="004861F8" w:rsidP="000F4FDB">
      <w:pPr>
        <w:rPr>
          <w:rFonts w:ascii="Tahoma" w:hAnsi="Tahoma" w:cs="Tahoma"/>
          <w:sz w:val="20"/>
          <w:szCs w:val="20"/>
        </w:rPr>
      </w:pPr>
    </w:p>
    <w:p w:rsidR="004861F8" w:rsidRDefault="004861F8" w:rsidP="00CE612A">
      <w:pPr>
        <w:pStyle w:val="Prrafodelista"/>
        <w:numPr>
          <w:ilvl w:val="0"/>
          <w:numId w:val="1"/>
        </w:numPr>
        <w:ind w:left="426" w:firstLine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CURSO INTEGRAL DE MERCADOTECNIA</w:t>
      </w:r>
    </w:p>
    <w:p w:rsidR="003741A8" w:rsidRPr="003741A8" w:rsidRDefault="003741A8" w:rsidP="003741A8">
      <w:pPr>
        <w:pStyle w:val="Prrafodelista"/>
        <w:rPr>
          <w:rFonts w:ascii="Tahoma" w:hAnsi="Tahoma" w:cs="Tahoma"/>
          <w:sz w:val="20"/>
          <w:szCs w:val="20"/>
        </w:rPr>
      </w:pPr>
    </w:p>
    <w:p w:rsidR="003741A8" w:rsidRPr="00C00AEB" w:rsidRDefault="003741A8" w:rsidP="00CE612A">
      <w:pPr>
        <w:pStyle w:val="Prrafodelista"/>
        <w:numPr>
          <w:ilvl w:val="0"/>
          <w:numId w:val="1"/>
        </w:numPr>
        <w:ind w:left="426" w:firstLine="0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Uso óptimo de las Herramientas Informáticas</w:t>
      </w:r>
    </w:p>
    <w:p w:rsidR="00CE612A" w:rsidRPr="00C00AEB" w:rsidRDefault="00CE612A" w:rsidP="00CE612A">
      <w:pPr>
        <w:pStyle w:val="Prrafodelista"/>
        <w:rPr>
          <w:rFonts w:ascii="Tahoma" w:hAnsi="Tahoma" w:cs="Tahoma"/>
          <w:sz w:val="20"/>
          <w:szCs w:val="20"/>
        </w:rPr>
      </w:pPr>
    </w:p>
    <w:p w:rsidR="005B482A" w:rsidRPr="00C00AEB" w:rsidRDefault="00CE612A" w:rsidP="005B482A">
      <w:pPr>
        <w:pStyle w:val="Prrafodelista"/>
        <w:numPr>
          <w:ilvl w:val="0"/>
          <w:numId w:val="1"/>
        </w:numPr>
        <w:ind w:left="426" w:firstLine="0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Manejo de los Residuos Biológico Infecciosos </w:t>
      </w:r>
    </w:p>
    <w:p w:rsidR="00CE612A" w:rsidRPr="00C00AEB" w:rsidRDefault="00CE612A" w:rsidP="00CE612A">
      <w:pPr>
        <w:pStyle w:val="Prrafodelista"/>
        <w:rPr>
          <w:rFonts w:ascii="Tahoma" w:hAnsi="Tahoma" w:cs="Tahoma"/>
          <w:sz w:val="20"/>
          <w:szCs w:val="20"/>
        </w:rPr>
      </w:pPr>
    </w:p>
    <w:p w:rsidR="00CE612A" w:rsidRPr="00C00AEB" w:rsidRDefault="00CE612A" w:rsidP="00CE612A">
      <w:pPr>
        <w:pStyle w:val="Prrafodelista"/>
        <w:numPr>
          <w:ilvl w:val="0"/>
          <w:numId w:val="1"/>
        </w:numPr>
        <w:ind w:left="426" w:firstLine="0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Curso de Certificación de Unidades en Hemodiálisis Cd. De México por Integrantes del Consejo de </w:t>
      </w:r>
      <w:r w:rsidR="005B482A" w:rsidRPr="00C00AEB">
        <w:rPr>
          <w:rFonts w:ascii="Tahoma" w:hAnsi="Tahoma" w:cs="Tahoma"/>
          <w:sz w:val="20"/>
          <w:szCs w:val="20"/>
        </w:rPr>
        <w:t xml:space="preserve">Salubridad </w:t>
      </w:r>
      <w:r w:rsidRPr="00C00AEB">
        <w:rPr>
          <w:rFonts w:ascii="Tahoma" w:hAnsi="Tahoma" w:cs="Tahoma"/>
          <w:sz w:val="20"/>
          <w:szCs w:val="20"/>
        </w:rPr>
        <w:t xml:space="preserve">General  </w:t>
      </w:r>
    </w:p>
    <w:p w:rsidR="00990361" w:rsidRPr="00C00AEB" w:rsidRDefault="00990361" w:rsidP="00CE612A">
      <w:pPr>
        <w:pStyle w:val="Prrafodelista"/>
        <w:ind w:left="426"/>
        <w:rPr>
          <w:rFonts w:ascii="Tahoma" w:hAnsi="Tahoma" w:cs="Tahoma"/>
          <w:sz w:val="20"/>
          <w:szCs w:val="20"/>
        </w:rPr>
      </w:pPr>
    </w:p>
    <w:p w:rsidR="00990361" w:rsidRPr="00C00AEB" w:rsidRDefault="00990361" w:rsidP="00CE612A">
      <w:pPr>
        <w:ind w:left="426"/>
        <w:jc w:val="both"/>
        <w:rPr>
          <w:rFonts w:ascii="Tahoma" w:hAnsi="Tahoma" w:cs="Tahoma"/>
          <w:sz w:val="20"/>
          <w:szCs w:val="20"/>
        </w:rPr>
      </w:pPr>
    </w:p>
    <w:p w:rsidR="005B482A" w:rsidRPr="00C00AEB" w:rsidRDefault="005B482A" w:rsidP="00CE612A">
      <w:pPr>
        <w:ind w:left="426"/>
        <w:jc w:val="both"/>
        <w:rPr>
          <w:rFonts w:ascii="Tahoma" w:hAnsi="Tahoma" w:cs="Tahoma"/>
          <w:sz w:val="20"/>
          <w:szCs w:val="20"/>
        </w:rPr>
      </w:pPr>
    </w:p>
    <w:p w:rsidR="005B482A" w:rsidRPr="00C00AEB" w:rsidRDefault="005B482A" w:rsidP="00CE612A">
      <w:pPr>
        <w:ind w:left="426"/>
        <w:jc w:val="both"/>
        <w:rPr>
          <w:rFonts w:ascii="Tahoma" w:hAnsi="Tahoma" w:cs="Tahoma"/>
          <w:sz w:val="20"/>
          <w:szCs w:val="20"/>
        </w:rPr>
      </w:pPr>
    </w:p>
    <w:p w:rsidR="005B482A" w:rsidRPr="00C00AEB" w:rsidRDefault="005B482A" w:rsidP="007F1CF5">
      <w:pPr>
        <w:jc w:val="both"/>
        <w:rPr>
          <w:rFonts w:ascii="Tahoma" w:hAnsi="Tahoma" w:cs="Tahoma"/>
          <w:sz w:val="20"/>
          <w:szCs w:val="20"/>
        </w:rPr>
      </w:pPr>
    </w:p>
    <w:p w:rsidR="00990361" w:rsidRPr="00C00AEB" w:rsidRDefault="00990361" w:rsidP="008271DB">
      <w:pPr>
        <w:jc w:val="both"/>
        <w:rPr>
          <w:rFonts w:ascii="Tahoma" w:hAnsi="Tahoma" w:cs="Tahoma"/>
          <w:sz w:val="20"/>
          <w:szCs w:val="20"/>
        </w:rPr>
      </w:pPr>
    </w:p>
    <w:p w:rsidR="00990361" w:rsidRPr="00994DCC" w:rsidRDefault="008271DB" w:rsidP="008271DB">
      <w:pPr>
        <w:ind w:right="473"/>
        <w:jc w:val="both"/>
        <w:rPr>
          <w:rFonts w:ascii="Tahoma" w:hAnsi="Tahoma" w:cs="Tahoma"/>
          <w:b/>
          <w:sz w:val="20"/>
          <w:szCs w:val="20"/>
        </w:rPr>
      </w:pPr>
      <w:r w:rsidRPr="00C00AEB">
        <w:rPr>
          <w:rFonts w:ascii="Tahoma" w:hAnsi="Tahoma" w:cs="Tahoma"/>
          <w:b/>
          <w:sz w:val="20"/>
          <w:szCs w:val="20"/>
        </w:rPr>
        <w:t xml:space="preserve">        </w:t>
      </w:r>
      <w:r w:rsidR="00990361" w:rsidRPr="00994DCC">
        <w:rPr>
          <w:rFonts w:ascii="Tahoma" w:hAnsi="Tahoma" w:cs="Tahoma"/>
          <w:b/>
          <w:sz w:val="20"/>
          <w:szCs w:val="20"/>
        </w:rPr>
        <w:t>INTERESES PERSONALES:</w:t>
      </w:r>
    </w:p>
    <w:p w:rsidR="00990361" w:rsidRPr="00994DCC" w:rsidRDefault="00990361" w:rsidP="00CE612A">
      <w:pPr>
        <w:ind w:left="851" w:right="473"/>
        <w:jc w:val="both"/>
        <w:rPr>
          <w:rFonts w:ascii="Tahoma" w:hAnsi="Tahoma" w:cs="Tahoma"/>
          <w:b/>
          <w:sz w:val="20"/>
          <w:szCs w:val="20"/>
        </w:rPr>
      </w:pPr>
    </w:p>
    <w:p w:rsidR="0018573C" w:rsidRPr="00C00AEB" w:rsidRDefault="00990361" w:rsidP="007F1CF5">
      <w:pPr>
        <w:spacing w:line="360" w:lineRule="auto"/>
        <w:ind w:left="851" w:right="473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 xml:space="preserve">Desarrollarme profesionalmente con éxito al terminar mi carrera, establecerme en una empresa o institución generar oportunidades para esta, desarrollándome estratégicamente Contribuyendo con mi experiencia y conocimientos en el lugar de trabajo que me establezca. Aprender cada día cosas nuevas y aplicarlas en el desarrollo de mis objetivos. </w:t>
      </w:r>
    </w:p>
    <w:p w:rsidR="0018573C" w:rsidRDefault="0018573C" w:rsidP="0018573C">
      <w:pPr>
        <w:ind w:right="473" w:firstLine="426"/>
        <w:jc w:val="both"/>
        <w:rPr>
          <w:rFonts w:ascii="Tahoma" w:hAnsi="Tahoma" w:cs="Tahoma"/>
          <w:b/>
          <w:sz w:val="20"/>
          <w:szCs w:val="20"/>
        </w:rPr>
      </w:pPr>
      <w:r w:rsidRPr="00C00AEB">
        <w:rPr>
          <w:rFonts w:ascii="Tahoma" w:hAnsi="Tahoma" w:cs="Tahoma"/>
          <w:b/>
          <w:sz w:val="20"/>
          <w:szCs w:val="20"/>
        </w:rPr>
        <w:t xml:space="preserve"> </w:t>
      </w:r>
      <w:r w:rsidRPr="0018573C">
        <w:rPr>
          <w:rFonts w:ascii="Tahoma" w:hAnsi="Tahoma" w:cs="Tahoma"/>
          <w:b/>
          <w:sz w:val="20"/>
          <w:szCs w:val="20"/>
        </w:rPr>
        <w:t>OBJETIVO</w:t>
      </w:r>
      <w:r>
        <w:rPr>
          <w:rFonts w:ascii="Tahoma" w:hAnsi="Tahoma" w:cs="Tahoma"/>
          <w:b/>
          <w:sz w:val="20"/>
          <w:szCs w:val="20"/>
        </w:rPr>
        <w:t>S</w:t>
      </w:r>
      <w:r w:rsidRPr="0018573C">
        <w:rPr>
          <w:rFonts w:ascii="Tahoma" w:hAnsi="Tahoma" w:cs="Tahoma"/>
          <w:b/>
          <w:sz w:val="20"/>
          <w:szCs w:val="20"/>
        </w:rPr>
        <w:t xml:space="preserve"> PROFESIONAL</w:t>
      </w:r>
      <w:r>
        <w:rPr>
          <w:rFonts w:ascii="Tahoma" w:hAnsi="Tahoma" w:cs="Tahoma"/>
          <w:b/>
          <w:sz w:val="20"/>
          <w:szCs w:val="20"/>
        </w:rPr>
        <w:t>ES</w:t>
      </w:r>
      <w:r w:rsidRPr="0018573C">
        <w:rPr>
          <w:rFonts w:ascii="Tahoma" w:hAnsi="Tahoma" w:cs="Tahoma"/>
          <w:b/>
          <w:sz w:val="20"/>
          <w:szCs w:val="20"/>
        </w:rPr>
        <w:t>:</w:t>
      </w:r>
    </w:p>
    <w:p w:rsidR="0018573C" w:rsidRDefault="0018573C" w:rsidP="0018573C">
      <w:pPr>
        <w:ind w:right="473" w:firstLine="426"/>
        <w:jc w:val="both"/>
        <w:rPr>
          <w:rFonts w:ascii="Tahoma" w:hAnsi="Tahoma" w:cs="Tahoma"/>
          <w:b/>
          <w:sz w:val="20"/>
          <w:szCs w:val="20"/>
        </w:rPr>
      </w:pPr>
    </w:p>
    <w:p w:rsidR="0018573C" w:rsidRPr="00C00AEB" w:rsidRDefault="0018573C" w:rsidP="0018573C">
      <w:pPr>
        <w:pStyle w:val="Prrafodelista"/>
        <w:numPr>
          <w:ilvl w:val="0"/>
          <w:numId w:val="4"/>
        </w:numPr>
        <w:tabs>
          <w:tab w:val="num" w:pos="720"/>
        </w:tabs>
        <w:spacing w:line="360" w:lineRule="auto"/>
        <w:ind w:right="473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EFICACIA: Resolver con agilidad el mayor número de cuestiones relacionados con el proyecto para tranquilidad del cliente.</w:t>
      </w:r>
    </w:p>
    <w:p w:rsidR="0018573C" w:rsidRPr="00C00AEB" w:rsidRDefault="0018573C" w:rsidP="0018573C">
      <w:pPr>
        <w:pStyle w:val="Prrafodelista"/>
        <w:numPr>
          <w:ilvl w:val="0"/>
          <w:numId w:val="4"/>
        </w:numPr>
        <w:tabs>
          <w:tab w:val="num" w:pos="720"/>
        </w:tabs>
        <w:spacing w:line="360" w:lineRule="auto"/>
        <w:ind w:right="473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FLEXIBILIDAD: capacidad de adaptación a los entornos cambiantes y necesidades de los clientes en lo que respecta a plazo, coste y exigencia de los proyectos.</w:t>
      </w:r>
    </w:p>
    <w:p w:rsidR="0018573C" w:rsidRPr="00C00AEB" w:rsidRDefault="0018573C" w:rsidP="0018573C">
      <w:pPr>
        <w:pStyle w:val="Prrafodelista"/>
        <w:numPr>
          <w:ilvl w:val="0"/>
          <w:numId w:val="4"/>
        </w:numPr>
        <w:tabs>
          <w:tab w:val="num" w:pos="720"/>
        </w:tabs>
        <w:spacing w:line="360" w:lineRule="auto"/>
        <w:ind w:right="473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COMPROMISO: consecución de tareas con la máxima calidad, posterior seguimiento del proyecto y del grado de satisfacción del cliente.</w:t>
      </w:r>
    </w:p>
    <w:p w:rsidR="0018573C" w:rsidRPr="00C00AEB" w:rsidRDefault="0018573C" w:rsidP="007F1CF5">
      <w:pPr>
        <w:pStyle w:val="Prrafodelista"/>
        <w:numPr>
          <w:ilvl w:val="0"/>
          <w:numId w:val="4"/>
        </w:numPr>
        <w:tabs>
          <w:tab w:val="num" w:pos="720"/>
        </w:tabs>
        <w:spacing w:line="360" w:lineRule="auto"/>
        <w:ind w:right="473"/>
        <w:jc w:val="both"/>
        <w:rPr>
          <w:rFonts w:ascii="Tahoma" w:hAnsi="Tahoma" w:cs="Tahoma"/>
          <w:sz w:val="20"/>
          <w:szCs w:val="20"/>
        </w:rPr>
      </w:pPr>
      <w:r w:rsidRPr="00C00AEB">
        <w:rPr>
          <w:rFonts w:ascii="Tahoma" w:hAnsi="Tahoma" w:cs="Tahoma"/>
          <w:sz w:val="20"/>
          <w:szCs w:val="20"/>
        </w:rPr>
        <w:t>TRABAJO EN</w:t>
      </w:r>
      <w:r w:rsidR="005B482A" w:rsidRPr="00C00AEB">
        <w:rPr>
          <w:rFonts w:ascii="Tahoma" w:hAnsi="Tahoma" w:cs="Tahoma"/>
          <w:sz w:val="20"/>
          <w:szCs w:val="20"/>
        </w:rPr>
        <w:t xml:space="preserve"> EQUIPO Y TRATO PERSONALIZADO: I</w:t>
      </w:r>
      <w:r w:rsidRPr="00C00AEB">
        <w:rPr>
          <w:rFonts w:ascii="Tahoma" w:hAnsi="Tahoma" w:cs="Tahoma"/>
          <w:sz w:val="20"/>
          <w:szCs w:val="20"/>
        </w:rPr>
        <w:t>ndispensable para poder colaborar con eficacia y conseguir mejores logros de forma rápida.</w:t>
      </w:r>
    </w:p>
    <w:p w:rsidR="0018573C" w:rsidRDefault="0018573C" w:rsidP="0018573C">
      <w:pPr>
        <w:ind w:right="473" w:firstLine="426"/>
        <w:jc w:val="both"/>
        <w:rPr>
          <w:rFonts w:ascii="Tahoma" w:hAnsi="Tahoma" w:cs="Tahoma"/>
          <w:b/>
          <w:sz w:val="20"/>
          <w:szCs w:val="20"/>
        </w:rPr>
      </w:pPr>
      <w:r w:rsidRPr="0018573C">
        <w:rPr>
          <w:rFonts w:ascii="Tahoma" w:hAnsi="Tahoma" w:cs="Tahoma"/>
          <w:b/>
          <w:sz w:val="20"/>
          <w:szCs w:val="20"/>
        </w:rPr>
        <w:t>Experiencias Relevantes</w:t>
      </w:r>
    </w:p>
    <w:p w:rsidR="0018573C" w:rsidRDefault="0018573C" w:rsidP="0018573C">
      <w:pPr>
        <w:ind w:right="473" w:firstLine="426"/>
        <w:jc w:val="both"/>
        <w:rPr>
          <w:rFonts w:ascii="Tahoma" w:hAnsi="Tahoma" w:cs="Tahoma"/>
          <w:b/>
          <w:sz w:val="20"/>
          <w:szCs w:val="20"/>
        </w:rPr>
      </w:pPr>
    </w:p>
    <w:p w:rsidR="0018573C" w:rsidRPr="00C00AEB" w:rsidRDefault="0018573C" w:rsidP="007B4BAB">
      <w:pPr>
        <w:pStyle w:val="Prrafodelista"/>
        <w:numPr>
          <w:ilvl w:val="0"/>
          <w:numId w:val="6"/>
        </w:numPr>
        <w:ind w:right="473"/>
        <w:jc w:val="both"/>
        <w:rPr>
          <w:rFonts w:ascii="Tahoma" w:hAnsi="Tahoma" w:cs="Tahoma"/>
          <w:b/>
          <w:sz w:val="20"/>
          <w:szCs w:val="20"/>
        </w:rPr>
      </w:pPr>
      <w:r w:rsidRPr="00C00AEB">
        <w:rPr>
          <w:rFonts w:ascii="Tahoma" w:hAnsi="Tahoma" w:cs="Tahoma"/>
          <w:b/>
          <w:sz w:val="20"/>
          <w:szCs w:val="20"/>
        </w:rPr>
        <w:t xml:space="preserve">Colaboración como </w:t>
      </w:r>
      <w:r w:rsidR="007B4BAB" w:rsidRPr="00C00AEB">
        <w:rPr>
          <w:rFonts w:ascii="Tahoma" w:hAnsi="Tahoma" w:cs="Tahoma"/>
          <w:b/>
          <w:sz w:val="20"/>
          <w:szCs w:val="20"/>
        </w:rPr>
        <w:t xml:space="preserve">analista de Calidad Arranque de Planta Mazda </w:t>
      </w:r>
    </w:p>
    <w:p w:rsidR="007B4BAB" w:rsidRDefault="007B4BAB" w:rsidP="0018573C">
      <w:pPr>
        <w:ind w:right="473" w:firstLine="426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(2014-2015)</w:t>
      </w:r>
    </w:p>
    <w:p w:rsidR="007B4BAB" w:rsidRDefault="007B4BAB" w:rsidP="0018573C">
      <w:pPr>
        <w:ind w:right="473" w:firstLine="426"/>
        <w:jc w:val="both"/>
        <w:rPr>
          <w:rFonts w:ascii="Tahoma" w:hAnsi="Tahoma" w:cs="Tahoma"/>
          <w:b/>
          <w:sz w:val="20"/>
          <w:szCs w:val="20"/>
        </w:rPr>
      </w:pPr>
    </w:p>
    <w:p w:rsidR="007B4BAB" w:rsidRDefault="007B4BAB" w:rsidP="007B4BAB">
      <w:pPr>
        <w:pStyle w:val="Prrafodelista"/>
        <w:numPr>
          <w:ilvl w:val="0"/>
          <w:numId w:val="6"/>
        </w:numPr>
        <w:ind w:right="473"/>
        <w:jc w:val="both"/>
        <w:rPr>
          <w:rFonts w:ascii="Tahoma" w:hAnsi="Tahoma" w:cs="Tahoma"/>
          <w:b/>
          <w:sz w:val="20"/>
          <w:szCs w:val="20"/>
        </w:rPr>
      </w:pPr>
      <w:r w:rsidRPr="00C00AEB">
        <w:rPr>
          <w:rFonts w:ascii="Tahoma" w:hAnsi="Tahoma" w:cs="Tahoma"/>
          <w:b/>
          <w:sz w:val="20"/>
          <w:szCs w:val="20"/>
        </w:rPr>
        <w:t xml:space="preserve">Servicio Social en Jurisdicción Sanitaria No. </w:t>
      </w:r>
      <w:r w:rsidRPr="007B4BAB">
        <w:rPr>
          <w:rFonts w:ascii="Tahoma" w:hAnsi="Tahoma" w:cs="Tahoma"/>
          <w:b/>
          <w:sz w:val="20"/>
          <w:szCs w:val="20"/>
        </w:rPr>
        <w:t>V  (2012)</w:t>
      </w:r>
    </w:p>
    <w:p w:rsidR="005B482A" w:rsidRDefault="005B482A" w:rsidP="005B482A">
      <w:pPr>
        <w:pStyle w:val="Prrafodelista"/>
        <w:ind w:left="1146" w:right="473"/>
        <w:jc w:val="both"/>
        <w:rPr>
          <w:rFonts w:ascii="Tahoma" w:hAnsi="Tahoma" w:cs="Tahoma"/>
          <w:b/>
          <w:sz w:val="20"/>
          <w:szCs w:val="20"/>
        </w:rPr>
      </w:pPr>
    </w:p>
    <w:p w:rsidR="005B482A" w:rsidRPr="00C00AEB" w:rsidRDefault="005B482A" w:rsidP="007B4BAB">
      <w:pPr>
        <w:pStyle w:val="Prrafodelista"/>
        <w:numPr>
          <w:ilvl w:val="0"/>
          <w:numId w:val="6"/>
        </w:numPr>
        <w:ind w:right="473"/>
        <w:jc w:val="both"/>
        <w:rPr>
          <w:rFonts w:ascii="Tahoma" w:hAnsi="Tahoma" w:cs="Tahoma"/>
          <w:b/>
          <w:sz w:val="20"/>
          <w:szCs w:val="20"/>
        </w:rPr>
      </w:pPr>
      <w:r w:rsidRPr="00C00AEB">
        <w:rPr>
          <w:rFonts w:ascii="Tahoma" w:hAnsi="Tahoma" w:cs="Tahoma"/>
          <w:b/>
          <w:sz w:val="20"/>
          <w:szCs w:val="20"/>
        </w:rPr>
        <w:lastRenderedPageBreak/>
        <w:t xml:space="preserve">Desarrollo y Seguimiento de Proceso de Certificación de Unidades de Hemodiálisis Consejo de Salubridad General 2015 </w:t>
      </w:r>
    </w:p>
    <w:p w:rsidR="0018573C" w:rsidRPr="00C00AEB" w:rsidRDefault="0018573C" w:rsidP="007F1CF5">
      <w:pPr>
        <w:ind w:right="473"/>
        <w:jc w:val="both"/>
        <w:rPr>
          <w:rFonts w:ascii="Tahoma" w:hAnsi="Tahoma" w:cs="Tahoma"/>
          <w:b/>
          <w:sz w:val="20"/>
          <w:szCs w:val="20"/>
        </w:rPr>
      </w:pPr>
    </w:p>
    <w:p w:rsidR="0018573C" w:rsidRDefault="0018573C" w:rsidP="0018573C">
      <w:pPr>
        <w:ind w:right="473" w:firstLine="426"/>
        <w:jc w:val="both"/>
        <w:rPr>
          <w:rFonts w:ascii="Tahoma" w:hAnsi="Tahoma" w:cs="Tahoma"/>
          <w:b/>
          <w:sz w:val="20"/>
          <w:szCs w:val="20"/>
        </w:rPr>
      </w:pPr>
      <w:r w:rsidRPr="0018573C">
        <w:rPr>
          <w:rFonts w:ascii="Tahoma" w:hAnsi="Tahoma" w:cs="Tahoma"/>
          <w:b/>
          <w:sz w:val="20"/>
          <w:szCs w:val="20"/>
        </w:rPr>
        <w:t>Habilidades</w:t>
      </w:r>
    </w:p>
    <w:p w:rsidR="0018573C" w:rsidRDefault="0018573C" w:rsidP="0018573C">
      <w:pPr>
        <w:ind w:right="473" w:firstLine="426"/>
        <w:jc w:val="both"/>
        <w:rPr>
          <w:rFonts w:ascii="Tahoma" w:hAnsi="Tahoma" w:cs="Tahoma"/>
          <w:b/>
          <w:sz w:val="20"/>
          <w:szCs w:val="20"/>
        </w:rPr>
      </w:pPr>
    </w:p>
    <w:p w:rsidR="0018573C" w:rsidRPr="00C00AEB" w:rsidRDefault="0018573C" w:rsidP="007B4BAB">
      <w:pPr>
        <w:pStyle w:val="Prrafodelista"/>
        <w:numPr>
          <w:ilvl w:val="0"/>
          <w:numId w:val="5"/>
        </w:numPr>
        <w:ind w:right="473"/>
        <w:jc w:val="both"/>
        <w:rPr>
          <w:rFonts w:ascii="Tahoma" w:hAnsi="Tahoma" w:cs="Tahoma"/>
          <w:b/>
          <w:sz w:val="20"/>
          <w:szCs w:val="20"/>
        </w:rPr>
      </w:pPr>
      <w:r w:rsidRPr="00C00AEB">
        <w:rPr>
          <w:rFonts w:ascii="Tahoma" w:hAnsi="Tahoma" w:cs="Tahoma"/>
          <w:b/>
          <w:sz w:val="20"/>
          <w:szCs w:val="20"/>
        </w:rPr>
        <w:t>Me apasiona el área de calidad persecución de defectos, ana</w:t>
      </w:r>
      <w:r w:rsidR="00447ED7" w:rsidRPr="00C00AEB">
        <w:rPr>
          <w:rFonts w:ascii="Tahoma" w:hAnsi="Tahoma" w:cs="Tahoma"/>
          <w:b/>
          <w:sz w:val="20"/>
          <w:szCs w:val="20"/>
        </w:rPr>
        <w:t>lizar resultados, poner en marcha</w:t>
      </w:r>
      <w:r w:rsidRPr="00C00AEB">
        <w:rPr>
          <w:rFonts w:ascii="Tahoma" w:hAnsi="Tahoma" w:cs="Tahoma"/>
          <w:b/>
          <w:sz w:val="20"/>
          <w:szCs w:val="20"/>
        </w:rPr>
        <w:t xml:space="preserve"> proyectos, programas </w:t>
      </w:r>
      <w:r w:rsidR="007B4BAB" w:rsidRPr="00C00AEB">
        <w:rPr>
          <w:rFonts w:ascii="Tahoma" w:hAnsi="Tahoma" w:cs="Tahoma"/>
          <w:b/>
          <w:sz w:val="20"/>
          <w:szCs w:val="20"/>
        </w:rPr>
        <w:t>desarrollar estándares, así como su implementación.</w:t>
      </w:r>
    </w:p>
    <w:p w:rsidR="007B4BAB" w:rsidRPr="00C00AEB" w:rsidRDefault="007B4BAB" w:rsidP="007B4BAB">
      <w:pPr>
        <w:pStyle w:val="Prrafodelista"/>
        <w:numPr>
          <w:ilvl w:val="0"/>
          <w:numId w:val="5"/>
        </w:numPr>
        <w:ind w:right="473"/>
        <w:jc w:val="both"/>
        <w:rPr>
          <w:rFonts w:ascii="Tahoma" w:hAnsi="Tahoma" w:cs="Tahoma"/>
          <w:b/>
          <w:sz w:val="20"/>
          <w:szCs w:val="20"/>
        </w:rPr>
      </w:pPr>
      <w:r w:rsidRPr="00C00AEB">
        <w:rPr>
          <w:rFonts w:ascii="Tahoma" w:hAnsi="Tahoma" w:cs="Tahoma"/>
          <w:b/>
          <w:sz w:val="20"/>
          <w:szCs w:val="20"/>
        </w:rPr>
        <w:t>Soy una persona organizada, que le gusta realizar las cosas con esfuerzo y dedicación.</w:t>
      </w:r>
    </w:p>
    <w:p w:rsidR="007B4BAB" w:rsidRDefault="007B4BAB" w:rsidP="007B4BAB">
      <w:pPr>
        <w:pStyle w:val="Prrafodelista"/>
        <w:numPr>
          <w:ilvl w:val="0"/>
          <w:numId w:val="5"/>
        </w:numPr>
        <w:ind w:right="473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Analista</w:t>
      </w:r>
    </w:p>
    <w:p w:rsidR="007B4BAB" w:rsidRDefault="007B4BAB" w:rsidP="007B4BAB">
      <w:pPr>
        <w:pStyle w:val="Prrafodelista"/>
        <w:numPr>
          <w:ilvl w:val="0"/>
          <w:numId w:val="5"/>
        </w:numPr>
        <w:ind w:right="473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Innovadora</w:t>
      </w:r>
    </w:p>
    <w:p w:rsidR="007B4BAB" w:rsidRDefault="007B4BAB" w:rsidP="007B4BAB">
      <w:pPr>
        <w:pStyle w:val="Prrafodelista"/>
        <w:numPr>
          <w:ilvl w:val="0"/>
          <w:numId w:val="5"/>
        </w:numPr>
        <w:ind w:right="473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Comprometida</w:t>
      </w:r>
    </w:p>
    <w:p w:rsidR="007B4BAB" w:rsidRPr="007B4BAB" w:rsidRDefault="007B4BAB" w:rsidP="007B4BAB">
      <w:pPr>
        <w:pStyle w:val="Prrafodelista"/>
        <w:ind w:left="1146" w:right="473"/>
        <w:jc w:val="both"/>
        <w:rPr>
          <w:rFonts w:ascii="Tahoma" w:hAnsi="Tahoma" w:cs="Tahoma"/>
          <w:b/>
          <w:sz w:val="20"/>
          <w:szCs w:val="20"/>
        </w:rPr>
      </w:pPr>
    </w:p>
    <w:sectPr w:rsidR="007B4BAB" w:rsidRPr="007B4BAB" w:rsidSect="00CE612A">
      <w:pgSz w:w="12240" w:h="15840"/>
      <w:pgMar w:top="1134" w:right="851" w:bottom="1134" w:left="851" w:header="709" w:footer="709" w:gutter="0"/>
      <w:pgBorders w:offsetFrom="page">
        <w:top w:val="twistedLines1" w:sz="21" w:space="24" w:color="auto"/>
        <w:left w:val="twistedLines1" w:sz="21" w:space="24" w:color="auto"/>
        <w:bottom w:val="twistedLines1" w:sz="21" w:space="24" w:color="auto"/>
        <w:right w:val="twistedLines1" w:sz="2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4143A"/>
    <w:multiLevelType w:val="multilevel"/>
    <w:tmpl w:val="5CFC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105E4"/>
    <w:multiLevelType w:val="hybridMultilevel"/>
    <w:tmpl w:val="C63A1A0C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8C6C7B"/>
    <w:multiLevelType w:val="hybridMultilevel"/>
    <w:tmpl w:val="D938BF6E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4074DF"/>
    <w:multiLevelType w:val="hybridMultilevel"/>
    <w:tmpl w:val="E2AC6D4E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2AC47FC"/>
    <w:multiLevelType w:val="hybridMultilevel"/>
    <w:tmpl w:val="200E1D7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7DF492D"/>
    <w:multiLevelType w:val="hybridMultilevel"/>
    <w:tmpl w:val="1168094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E654296"/>
    <w:multiLevelType w:val="hybridMultilevel"/>
    <w:tmpl w:val="5804E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66"/>
    <w:rsid w:val="00011D96"/>
    <w:rsid w:val="00014611"/>
    <w:rsid w:val="00030A51"/>
    <w:rsid w:val="000465DD"/>
    <w:rsid w:val="000B1A45"/>
    <w:rsid w:val="000C1410"/>
    <w:rsid w:val="000F4FDB"/>
    <w:rsid w:val="001366DC"/>
    <w:rsid w:val="0018573C"/>
    <w:rsid w:val="002B1076"/>
    <w:rsid w:val="002E6504"/>
    <w:rsid w:val="002F197B"/>
    <w:rsid w:val="003741A8"/>
    <w:rsid w:val="00386854"/>
    <w:rsid w:val="003A640D"/>
    <w:rsid w:val="003E4F7C"/>
    <w:rsid w:val="00447ED7"/>
    <w:rsid w:val="00477FC4"/>
    <w:rsid w:val="004861F8"/>
    <w:rsid w:val="004936AB"/>
    <w:rsid w:val="004948DE"/>
    <w:rsid w:val="00533946"/>
    <w:rsid w:val="005B482A"/>
    <w:rsid w:val="005C11CA"/>
    <w:rsid w:val="006072CB"/>
    <w:rsid w:val="0066619C"/>
    <w:rsid w:val="007B4BAB"/>
    <w:rsid w:val="007F1CF5"/>
    <w:rsid w:val="008271DB"/>
    <w:rsid w:val="008A127C"/>
    <w:rsid w:val="00937E79"/>
    <w:rsid w:val="00970E0E"/>
    <w:rsid w:val="00990361"/>
    <w:rsid w:val="00994DCC"/>
    <w:rsid w:val="00A55A0E"/>
    <w:rsid w:val="00AD6066"/>
    <w:rsid w:val="00AE56B6"/>
    <w:rsid w:val="00B24E38"/>
    <w:rsid w:val="00BC7205"/>
    <w:rsid w:val="00BD47F7"/>
    <w:rsid w:val="00C00AEB"/>
    <w:rsid w:val="00CE612A"/>
    <w:rsid w:val="00D07378"/>
    <w:rsid w:val="00D630E7"/>
    <w:rsid w:val="00DC3718"/>
    <w:rsid w:val="00DE7BB3"/>
    <w:rsid w:val="00E60CDB"/>
    <w:rsid w:val="00E64C34"/>
    <w:rsid w:val="00F441DF"/>
    <w:rsid w:val="00F576FE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91CC63-5236-4E54-8337-93D0E4C9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pPr>
      <w:ind w:left="2160" w:hanging="216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D0737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61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072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anaprinsess@live.com.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\AppData\Roaming\Microsoft\Plantillas\CURRICULUM%20VITAE%20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4D97A8-16B3-4BD9-8A01-55A83114D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3</Template>
  <TotalTime>0</TotalTime>
  <Pages>4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3</vt:lpstr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3</dc:title>
  <dc:creator>KARLA</dc:creator>
  <cp:keywords/>
  <cp:lastModifiedBy>susanita velazquez</cp:lastModifiedBy>
  <cp:revision>2</cp:revision>
  <cp:lastPrinted>2000-01-01T07:17:00Z</cp:lastPrinted>
  <dcterms:created xsi:type="dcterms:W3CDTF">2017-01-27T17:24:00Z</dcterms:created>
  <dcterms:modified xsi:type="dcterms:W3CDTF">2017-01-27T17:24:00Z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TC023823199991</vt:lpwstr>
  </property>
</Properties>
</file>