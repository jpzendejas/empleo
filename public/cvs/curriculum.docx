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89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4416BE91" w14:textId="77777777" w:rsidTr="00C54001">
        <w:tc>
          <w:tcPr>
            <w:tcW w:w="2922" w:type="dxa"/>
          </w:tcPr>
          <w:p w14:paraId="4067937B" w14:textId="77777777" w:rsidR="00C420C8" w:rsidRPr="005152F2" w:rsidRDefault="00741E10" w:rsidP="00C54001">
            <w:pPr>
              <w:pStyle w:val="Ttulo1"/>
            </w:pPr>
            <w:r>
              <w:t>guillermo antonio cervantes pérez</w:t>
            </w:r>
          </w:p>
          <w:p w14:paraId="6091BAE9" w14:textId="77777777" w:rsidR="00C420C8" w:rsidRPr="00C420C8" w:rsidRDefault="00C420C8" w:rsidP="00C54001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C72F87D" wp14:editId="01B38A56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4A526B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BC65B1" w14:textId="77777777" w:rsidR="00C420C8" w:rsidRPr="00C420C8" w:rsidRDefault="00741E10" w:rsidP="00C54001">
            <w:pPr>
              <w:pStyle w:val="Ttulo3"/>
            </w:pPr>
            <w:r>
              <w:rPr>
                <w:caps w:val="0"/>
              </w:rPr>
              <w:t>memop3r3z@hotmail.com</w:t>
            </w:r>
          </w:p>
          <w:p w14:paraId="43962A77" w14:textId="77777777" w:rsidR="00C420C8" w:rsidRPr="00C420C8" w:rsidRDefault="00C420C8" w:rsidP="00C54001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5FCEBE30" wp14:editId="19631314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5D8978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2E7F809" w14:textId="79C3E272" w:rsidR="00C420C8" w:rsidRPr="00C420C8" w:rsidRDefault="00741E10" w:rsidP="00C54001">
            <w:pPr>
              <w:pStyle w:val="Ttulo3"/>
            </w:pPr>
            <w:r>
              <w:t>464</w:t>
            </w:r>
            <w:r w:rsidR="00D07F8C">
              <w:t>2143982</w:t>
            </w:r>
          </w:p>
          <w:p w14:paraId="4823652F" w14:textId="77777777" w:rsidR="00C420C8" w:rsidRPr="00C420C8" w:rsidRDefault="00C420C8" w:rsidP="00C54001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14:paraId="059D03A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0ED95EB" w14:textId="77777777" w:rsidR="00C420C8" w:rsidRPr="00441EB9" w:rsidRDefault="00C420C8" w:rsidP="008326BA">
                  <w:pPr>
                    <w:pStyle w:val="Ttulo3"/>
                    <w:framePr w:hSpace="141" w:wrap="around" w:vAnchor="page" w:hAnchor="margin" w:y="1891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527396A3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3A30399" w14:textId="77777777" w:rsidR="00C420C8" w:rsidRDefault="00232744" w:rsidP="008326BA">
                  <w:pPr>
                    <w:pStyle w:val="Ttulo3"/>
                    <w:framePr w:hSpace="141" w:wrap="around" w:vAnchor="page" w:hAnchor="margin" w:y="1891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54B9D8BA3AD4C53AD5F0C29E96E9E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4FCDF92B" w14:textId="77777777" w:rsidR="00C420C8" w:rsidRDefault="00C420C8" w:rsidP="008326BA">
                  <w:pPr>
                    <w:pStyle w:val="Lneadegrfico"/>
                    <w:framePr w:hSpace="141" w:wrap="around" w:vAnchor="page" w:hAnchor="margin" w:y="1891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8DFB65E" wp14:editId="0963EE4C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E678095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BDCD8BD" w14:textId="77777777" w:rsidR="00C420C8" w:rsidRDefault="00741E10" w:rsidP="008326BA">
                  <w:pPr>
                    <w:framePr w:hSpace="141" w:wrap="around" w:vAnchor="page" w:hAnchor="margin" w:y="1891"/>
                  </w:pPr>
                  <w:r>
                    <w:t xml:space="preserve">Aportar </w:t>
                  </w:r>
                  <w:r w:rsidR="0008002E">
                    <w:t>conocimientos,</w:t>
                  </w:r>
                  <w:r>
                    <w:t xml:space="preserve"> así como adquirir los mismo en el área de trabajo.</w:t>
                  </w:r>
                </w:p>
              </w:tc>
            </w:tr>
            <w:tr w:rsidR="00C420C8" w:rsidRPr="005152F2" w14:paraId="7DB17801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766CC19" w14:textId="77777777" w:rsidR="00C420C8" w:rsidRDefault="00232744" w:rsidP="008326BA">
                  <w:pPr>
                    <w:pStyle w:val="Ttulo3"/>
                    <w:framePr w:hSpace="141" w:wrap="around" w:vAnchor="page" w:hAnchor="margin" w:y="189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44E76B23A77847B18C7FBB691D8FF6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7DB0AF99" w14:textId="77777777" w:rsidR="00C420C8" w:rsidRPr="005A7E57" w:rsidRDefault="00C420C8" w:rsidP="008326BA">
                  <w:pPr>
                    <w:pStyle w:val="Lneadegrfico"/>
                    <w:framePr w:hSpace="141" w:wrap="around" w:vAnchor="page" w:hAnchor="margin" w:y="1891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9B98B49" wp14:editId="3E2159C5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96161A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E4D7C96" w14:textId="77777777" w:rsidR="00C420C8" w:rsidRPr="005152F2" w:rsidRDefault="00741E10" w:rsidP="008326BA">
                  <w:pPr>
                    <w:framePr w:hSpace="141" w:wrap="around" w:vAnchor="page" w:hAnchor="margin" w:y="1891"/>
                  </w:pPr>
                  <w:r>
                    <w:t>Aprendo rápido, me gusta contribuir con las personas, respeto a todos los que me rodean.</w:t>
                  </w:r>
                </w:p>
              </w:tc>
            </w:tr>
          </w:tbl>
          <w:p w14:paraId="1C55C5C3" w14:textId="77777777" w:rsidR="00C420C8" w:rsidRPr="005152F2" w:rsidRDefault="00C420C8" w:rsidP="00C54001"/>
        </w:tc>
        <w:tc>
          <w:tcPr>
            <w:tcW w:w="6680" w:type="dxa"/>
          </w:tcPr>
          <w:tbl>
            <w:tblPr>
              <w:tblpPr w:leftFromText="141" w:rightFromText="141" w:vertAnchor="page" w:horzAnchor="margin" w:tblpY="1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02A17C05" w14:textId="77777777" w:rsidTr="00C54001">
              <w:trPr>
                <w:trHeight w:val="410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1908602" w14:textId="77777777" w:rsidR="00C420C8" w:rsidRDefault="00232744" w:rsidP="00C54001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807B3DD080744DE4B551BD8C5D1BD9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sdt>
                  <w:sdtPr>
                    <w:alias w:val="Escriba el puesto y la compañía 2:"/>
                    <w:tag w:val="Escriba el puesto y la compañía 2:"/>
                    <w:id w:val="1612239417"/>
                    <w:placeholder>
                      <w:docPart w:val="BF3960D4CE0046CB8D28D2912E00C41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88BC638" w14:textId="77777777" w:rsidR="00C420C8" w:rsidRPr="0043426C" w:rsidRDefault="00C420C8" w:rsidP="00C54001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Puesto y compañía</w:t>
                      </w:r>
                    </w:p>
                  </w:sdtContent>
                </w:sdt>
                <w:p w14:paraId="454006F2" w14:textId="1B9A190D" w:rsidR="00C420C8" w:rsidRDefault="00741E10" w:rsidP="00C54001">
                  <w:pPr>
                    <w:pStyle w:val="Ttulo5"/>
                    <w:jc w:val="both"/>
                  </w:pPr>
                  <w:r>
                    <w:t xml:space="preserve">Ayudante de soldador “Herrería y </w:t>
                  </w:r>
                  <w:r w:rsidR="00CB1160">
                    <w:t>A</w:t>
                  </w:r>
                  <w:r>
                    <w:t xml:space="preserve">cero </w:t>
                  </w:r>
                  <w:r w:rsidR="00CB1160">
                    <w:t>I</w:t>
                  </w:r>
                  <w:r>
                    <w:t>noxidable Puerta”</w:t>
                  </w:r>
                </w:p>
                <w:p w14:paraId="44573905" w14:textId="2E4BC39D" w:rsidR="00741E10" w:rsidRDefault="00C54001" w:rsidP="00C54001">
                  <w:r>
                    <w:t>J</w:t>
                  </w:r>
                  <w:r w:rsidR="00741E10">
                    <w:t xml:space="preserve">ulio del </w:t>
                  </w:r>
                  <w:r w:rsidR="0008002E">
                    <w:t xml:space="preserve">2016 – </w:t>
                  </w:r>
                  <w:r>
                    <w:t>E</w:t>
                  </w:r>
                  <w:r w:rsidR="0008002E">
                    <w:t>nero del 2017</w:t>
                  </w:r>
                </w:p>
                <w:p w14:paraId="61335D1D" w14:textId="77777777" w:rsidR="00B47466" w:rsidRDefault="00232744" w:rsidP="00C54001">
                  <w:pPr>
                    <w:pStyle w:val="Ttulo4"/>
                  </w:pPr>
                  <w:sdt>
                    <w:sdtPr>
                      <w:alias w:val="Escriba el puesto y la compañía 1:"/>
                      <w:tag w:val="Escriba el puesto y la compañía 1:"/>
                      <w:id w:val="883911441"/>
                      <w:placeholder>
                        <w:docPart w:val="278216CE13B948D8995ACFB7331725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47466" w:rsidRPr="00741E10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14:paraId="0A881BBF" w14:textId="1EC57F5E" w:rsidR="00B47466" w:rsidRDefault="002E49EE" w:rsidP="00C54001">
                  <w:pPr>
                    <w:pStyle w:val="Ttulo5"/>
                  </w:pPr>
                  <w:r>
                    <w:t>Ayudante de soldador, “</w:t>
                  </w:r>
                  <w:r w:rsidR="00745EDA">
                    <w:t>H</w:t>
                  </w:r>
                  <w:r>
                    <w:t>EMEX”</w:t>
                  </w:r>
                </w:p>
                <w:p w14:paraId="2A5FB503" w14:textId="1D01E318" w:rsidR="002E49EE" w:rsidRDefault="008B0A3B" w:rsidP="00C54001">
                  <w:r>
                    <w:t>Marzo</w:t>
                  </w:r>
                  <w:r w:rsidR="002E49EE">
                    <w:t xml:space="preserve"> del 2018 – </w:t>
                  </w:r>
                  <w:r>
                    <w:t>Junio</w:t>
                  </w:r>
                  <w:r w:rsidR="002E49EE">
                    <w:t xml:space="preserve"> del 2019</w:t>
                  </w:r>
                </w:p>
                <w:p w14:paraId="36153DC2" w14:textId="77777777" w:rsidR="00D07F8C" w:rsidRDefault="00232744" w:rsidP="00C54001">
                  <w:pPr>
                    <w:pStyle w:val="Ttulo4"/>
                  </w:pPr>
                  <w:sdt>
                    <w:sdtPr>
                      <w:alias w:val="Escriba el puesto y la compañía 1:"/>
                      <w:tag w:val="Escriba el puesto y la compañía 1:"/>
                      <w:id w:val="1764720737"/>
                      <w:placeholder>
                        <w:docPart w:val="3808EBAE1A5440ACB0FC017EF01660F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07F8C" w:rsidRPr="00741E10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14:paraId="67EF0C66" w14:textId="0F9B3C40" w:rsidR="00D07F8C" w:rsidRDefault="00D07F8C" w:rsidP="00C54001">
                  <w:pPr>
                    <w:pStyle w:val="Ttulo5"/>
                  </w:pPr>
                  <w:r>
                    <w:t>Ayudante de turbinero, “PF MECANICA INDUSTRIAL”</w:t>
                  </w:r>
                </w:p>
                <w:p w14:paraId="229D2BAE" w14:textId="4D093D69" w:rsidR="00D07F8C" w:rsidRPr="002E49EE" w:rsidRDefault="00D07F8C" w:rsidP="00C54001">
                  <w:r>
                    <w:t xml:space="preserve">Agosto del 2019 – </w:t>
                  </w:r>
                  <w:r w:rsidR="00C54001">
                    <w:t>Julio</w:t>
                  </w:r>
                  <w:r>
                    <w:t xml:space="preserve"> del 2020</w:t>
                  </w:r>
                </w:p>
              </w:tc>
            </w:tr>
            <w:tr w:rsidR="00C420C8" w14:paraId="2E5F4FCD" w14:textId="77777777" w:rsidTr="00C54001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AE7977B" w14:textId="7B15046E" w:rsidR="0008002E" w:rsidRPr="0008002E" w:rsidRDefault="00232744" w:rsidP="00C54001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45365DFB516F4580A0C27DDC53DCF92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61AB2B74" w14:textId="15C06BDB" w:rsidR="0008002E" w:rsidRDefault="0008002E" w:rsidP="00C54001">
                  <w:pPr>
                    <w:pStyle w:val="Ttulo4"/>
                  </w:pPr>
                  <w:r>
                    <w:t>mec</w:t>
                  </w:r>
                  <w:r w:rsidR="00E42E8D">
                    <w:t>a</w:t>
                  </w:r>
                  <w:r>
                    <w:t xml:space="preserve">tronica area de automatizacion </w:t>
                  </w:r>
                </w:p>
                <w:p w14:paraId="7EAEF3A1" w14:textId="77777777" w:rsidR="0008002E" w:rsidRPr="0043426C" w:rsidRDefault="0008002E" w:rsidP="00C54001">
                  <w:pPr>
                    <w:pStyle w:val="Ttulo4"/>
                  </w:pPr>
                  <w:r>
                    <w:t>2012-2015</w:t>
                  </w:r>
                </w:p>
                <w:p w14:paraId="18C5564F" w14:textId="77777777" w:rsidR="00C420C8" w:rsidRDefault="0008002E" w:rsidP="00C54001">
                  <w:pPr>
                    <w:pStyle w:val="Ttulo5"/>
                  </w:pPr>
                  <w:r>
                    <w:t>Colegio de Estudios Científico y Tecnológico del Estado de Guanajuato (CECYTEG)</w:t>
                  </w:r>
                </w:p>
                <w:p w14:paraId="658CE10D" w14:textId="42EEF553" w:rsidR="0099478D" w:rsidRDefault="0099478D" w:rsidP="00C54001">
                  <w:pPr>
                    <w:pStyle w:val="Ttulo4"/>
                  </w:pPr>
                  <w:r>
                    <w:t>tsu en mec</w:t>
                  </w:r>
                  <w:r w:rsidR="008326BA">
                    <w:t>a</w:t>
                  </w:r>
                  <w:r>
                    <w:t xml:space="preserve">tronica area de automatizacion </w:t>
                  </w:r>
                </w:p>
                <w:p w14:paraId="68A28D15" w14:textId="77777777" w:rsidR="0099478D" w:rsidRPr="0043426C" w:rsidRDefault="0099478D" w:rsidP="00C54001">
                  <w:pPr>
                    <w:pStyle w:val="Ttulo4"/>
                  </w:pPr>
                  <w:r>
                    <w:t>2016-2018</w:t>
                  </w:r>
                </w:p>
                <w:p w14:paraId="567D3F26" w14:textId="0F4E2909" w:rsidR="0099478D" w:rsidRDefault="0099478D" w:rsidP="00C54001">
                  <w:r>
                    <w:t>Universidad tecnológica de salamanca (UTS)</w:t>
                  </w:r>
                </w:p>
                <w:p w14:paraId="50FAB98C" w14:textId="64463C4E" w:rsidR="00003B5B" w:rsidRDefault="00003B5B" w:rsidP="00C54001">
                  <w:pPr>
                    <w:pStyle w:val="Ttulo4"/>
                  </w:pPr>
                  <w:r>
                    <w:t>ING. en mec</w:t>
                  </w:r>
                  <w:r w:rsidR="008326BA">
                    <w:t>a</w:t>
                  </w:r>
                  <w:r>
                    <w:t>tronica</w:t>
                  </w:r>
                </w:p>
                <w:p w14:paraId="3DAD0727" w14:textId="2E2655BA" w:rsidR="00003B5B" w:rsidRPr="0043426C" w:rsidRDefault="00003B5B" w:rsidP="00C54001">
                  <w:pPr>
                    <w:pStyle w:val="Ttulo4"/>
                  </w:pPr>
                  <w:r>
                    <w:t>2018-2020</w:t>
                  </w:r>
                </w:p>
                <w:p w14:paraId="3F0B44E8" w14:textId="7920E784" w:rsidR="00003B5B" w:rsidRPr="0099478D" w:rsidRDefault="00003B5B" w:rsidP="00C54001">
                  <w:r>
                    <w:t>Universidad tecnológica de salamanca (UTS)</w:t>
                  </w:r>
                </w:p>
              </w:tc>
            </w:tr>
            <w:tr w:rsidR="00C420C8" w14:paraId="23E7179B" w14:textId="77777777" w:rsidTr="00C54001">
              <w:trPr>
                <w:trHeight w:val="1989"/>
              </w:trPr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198524F2" w14:textId="77777777" w:rsidR="00C420C8" w:rsidRDefault="00C420C8" w:rsidP="00C54001">
                  <w:pPr>
                    <w:jc w:val="both"/>
                  </w:pPr>
                </w:p>
              </w:tc>
            </w:tr>
          </w:tbl>
          <w:p w14:paraId="738157EB" w14:textId="77777777" w:rsidR="00C420C8" w:rsidRPr="005152F2" w:rsidRDefault="00C420C8" w:rsidP="00C54001"/>
        </w:tc>
      </w:tr>
    </w:tbl>
    <w:p w14:paraId="3799A59B" w14:textId="2E38450C" w:rsidR="003F5FDB" w:rsidRDefault="003F5FDB" w:rsidP="00D07F8C">
      <w:pPr>
        <w:pStyle w:val="Sinespaciado"/>
        <w:jc w:val="both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9F498" w14:textId="77777777" w:rsidR="00232744" w:rsidRDefault="00232744" w:rsidP="003856C9">
      <w:pPr>
        <w:spacing w:after="0" w:line="240" w:lineRule="auto"/>
      </w:pPr>
      <w:r>
        <w:separator/>
      </w:r>
    </w:p>
  </w:endnote>
  <w:endnote w:type="continuationSeparator" w:id="0">
    <w:p w14:paraId="45E81B11" w14:textId="77777777" w:rsidR="00232744" w:rsidRDefault="0023274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93D23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0BD7AB5" wp14:editId="201923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B3B3F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A816C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A1F797E" wp14:editId="3484C6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0FD2BE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578E4" w14:textId="77777777" w:rsidR="00232744" w:rsidRDefault="00232744" w:rsidP="003856C9">
      <w:pPr>
        <w:spacing w:after="0" w:line="240" w:lineRule="auto"/>
      </w:pPr>
      <w:r>
        <w:separator/>
      </w:r>
    </w:p>
  </w:footnote>
  <w:footnote w:type="continuationSeparator" w:id="0">
    <w:p w14:paraId="35943895" w14:textId="77777777" w:rsidR="00232744" w:rsidRDefault="0023274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C11A" w14:textId="77777777" w:rsidR="003856C9" w:rsidRDefault="007803B7" w:rsidP="00D07F8C">
    <w:pPr>
      <w:pStyle w:val="Encabezado"/>
      <w:jc w:val="both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AFBE517" wp14:editId="0C908EA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5A20E7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4D76D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F79BCD1" wp14:editId="7C4DA77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161EF6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10"/>
    <w:rsid w:val="00003B5B"/>
    <w:rsid w:val="00052BE1"/>
    <w:rsid w:val="000603FE"/>
    <w:rsid w:val="0007412A"/>
    <w:rsid w:val="0008002E"/>
    <w:rsid w:val="0010199E"/>
    <w:rsid w:val="0010257B"/>
    <w:rsid w:val="001166C2"/>
    <w:rsid w:val="001503AC"/>
    <w:rsid w:val="001765FE"/>
    <w:rsid w:val="0019561F"/>
    <w:rsid w:val="001B32D2"/>
    <w:rsid w:val="001C5BD0"/>
    <w:rsid w:val="00214FBE"/>
    <w:rsid w:val="00232744"/>
    <w:rsid w:val="00283B81"/>
    <w:rsid w:val="00293B83"/>
    <w:rsid w:val="002A3621"/>
    <w:rsid w:val="002A4C3B"/>
    <w:rsid w:val="002B3890"/>
    <w:rsid w:val="002B7747"/>
    <w:rsid w:val="002C77B9"/>
    <w:rsid w:val="002E49EE"/>
    <w:rsid w:val="002F485A"/>
    <w:rsid w:val="003053D9"/>
    <w:rsid w:val="003856C9"/>
    <w:rsid w:val="00396369"/>
    <w:rsid w:val="003C0D7E"/>
    <w:rsid w:val="003F1E12"/>
    <w:rsid w:val="003F4D31"/>
    <w:rsid w:val="003F5FDB"/>
    <w:rsid w:val="0043426C"/>
    <w:rsid w:val="00441EB9"/>
    <w:rsid w:val="00463463"/>
    <w:rsid w:val="00466E60"/>
    <w:rsid w:val="00473EF8"/>
    <w:rsid w:val="004760E5"/>
    <w:rsid w:val="004C4F47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1E10"/>
    <w:rsid w:val="00743379"/>
    <w:rsid w:val="00745EDA"/>
    <w:rsid w:val="00747550"/>
    <w:rsid w:val="007803B7"/>
    <w:rsid w:val="007A7C08"/>
    <w:rsid w:val="007B2F5C"/>
    <w:rsid w:val="007C5F05"/>
    <w:rsid w:val="00825ED8"/>
    <w:rsid w:val="00832043"/>
    <w:rsid w:val="008326BA"/>
    <w:rsid w:val="00832F81"/>
    <w:rsid w:val="00841714"/>
    <w:rsid w:val="008501C7"/>
    <w:rsid w:val="008A2D23"/>
    <w:rsid w:val="008B0A3B"/>
    <w:rsid w:val="008C7CA2"/>
    <w:rsid w:val="008F6337"/>
    <w:rsid w:val="00914DAF"/>
    <w:rsid w:val="0093286E"/>
    <w:rsid w:val="00986149"/>
    <w:rsid w:val="0098758F"/>
    <w:rsid w:val="0099478D"/>
    <w:rsid w:val="009D1627"/>
    <w:rsid w:val="00A229AA"/>
    <w:rsid w:val="00A42F91"/>
    <w:rsid w:val="00AF1258"/>
    <w:rsid w:val="00B01E52"/>
    <w:rsid w:val="00B47466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54001"/>
    <w:rsid w:val="00CB1160"/>
    <w:rsid w:val="00CD3161"/>
    <w:rsid w:val="00CE6306"/>
    <w:rsid w:val="00D07F8C"/>
    <w:rsid w:val="00D11C4D"/>
    <w:rsid w:val="00D5067A"/>
    <w:rsid w:val="00D87EE4"/>
    <w:rsid w:val="00DC0F74"/>
    <w:rsid w:val="00DC79BB"/>
    <w:rsid w:val="00DD1D60"/>
    <w:rsid w:val="00DF0A0F"/>
    <w:rsid w:val="00E34D58"/>
    <w:rsid w:val="00E42E8D"/>
    <w:rsid w:val="00E941EF"/>
    <w:rsid w:val="00EB1C1B"/>
    <w:rsid w:val="00EE2D12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41A7"/>
  <w15:chartTrackingRefBased/>
  <w15:docId w15:val="{BAD88A21-707D-44C8-94AB-666E18BE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op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4B9D8BA3AD4C53AD5F0C29E96E9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F7FE2-40AF-4097-BFC5-D732C05B68A7}"/>
      </w:docPartPr>
      <w:docPartBody>
        <w:p w:rsidR="00E80FF4" w:rsidRDefault="00D10474">
          <w:pPr>
            <w:pStyle w:val="554B9D8BA3AD4C53AD5F0C29E96E9E2C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44E76B23A77847B18C7FBB691D8F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540F-72A3-4351-B6B8-84F705F1EFB9}"/>
      </w:docPartPr>
      <w:docPartBody>
        <w:p w:rsidR="00E80FF4" w:rsidRDefault="00D10474">
          <w:pPr>
            <w:pStyle w:val="44E76B23A77847B18C7FBB691D8FF65F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807B3DD080744DE4B551BD8C5D1BD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FC56-9636-4174-877C-F5BFBF1B0E07}"/>
      </w:docPartPr>
      <w:docPartBody>
        <w:p w:rsidR="00E80FF4" w:rsidRDefault="00D10474">
          <w:pPr>
            <w:pStyle w:val="807B3DD080744DE4B551BD8C5D1BD9B7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BF3960D4CE0046CB8D28D2912E00C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5AD07-D010-4770-BD4E-3E900989CC22}"/>
      </w:docPartPr>
      <w:docPartBody>
        <w:p w:rsidR="00E80FF4" w:rsidRDefault="00D10474">
          <w:pPr>
            <w:pStyle w:val="BF3960D4CE0046CB8D28D2912E00C411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45365DFB516F4580A0C27DDC53DC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519A-AC55-4270-AE43-1BF64B3D6004}"/>
      </w:docPartPr>
      <w:docPartBody>
        <w:p w:rsidR="00E80FF4" w:rsidRDefault="00D10474">
          <w:pPr>
            <w:pStyle w:val="45365DFB516F4580A0C27DDC53DCF927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278216CE13B948D8995ACFB733172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E90C0-BAC2-475F-B00E-79944F5FAAAC}"/>
      </w:docPartPr>
      <w:docPartBody>
        <w:p w:rsidR="001C474F" w:rsidRDefault="000C163E" w:rsidP="000C163E">
          <w:pPr>
            <w:pStyle w:val="278216CE13B948D8995ACFB73317256F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3808EBAE1A5440ACB0FC017EF0166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635B-945B-44C0-A8FC-AAEFEACFA619}"/>
      </w:docPartPr>
      <w:docPartBody>
        <w:p w:rsidR="00C7780D" w:rsidRDefault="001C474F" w:rsidP="001C474F">
          <w:pPr>
            <w:pStyle w:val="3808EBAE1A5440ACB0FC017EF01660F0"/>
          </w:pPr>
          <w:r w:rsidRPr="0043426C">
            <w:rPr>
              <w:lang w:bidi="es-ES"/>
            </w:rPr>
            <w:t>Puesto y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F"/>
    <w:rsid w:val="000C163E"/>
    <w:rsid w:val="00136DAF"/>
    <w:rsid w:val="001C474F"/>
    <w:rsid w:val="00300848"/>
    <w:rsid w:val="004E7ADE"/>
    <w:rsid w:val="005339B9"/>
    <w:rsid w:val="00621D76"/>
    <w:rsid w:val="00734878"/>
    <w:rsid w:val="00885269"/>
    <w:rsid w:val="00925D56"/>
    <w:rsid w:val="00932DFE"/>
    <w:rsid w:val="009D523D"/>
    <w:rsid w:val="00BA5E17"/>
    <w:rsid w:val="00C7780D"/>
    <w:rsid w:val="00D10474"/>
    <w:rsid w:val="00DC353F"/>
    <w:rsid w:val="00E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3220624E884FBAAF332C4BFEC83156">
    <w:name w:val="BE3220624E884FBAAF332C4BFEC83156"/>
  </w:style>
  <w:style w:type="paragraph" w:customStyle="1" w:styleId="487609F5707D404A95436F9F4B398214">
    <w:name w:val="487609F5707D404A95436F9F4B398214"/>
  </w:style>
  <w:style w:type="paragraph" w:customStyle="1" w:styleId="10FFD48750EE4385B8F09B54544771A6">
    <w:name w:val="10FFD48750EE4385B8F09B54544771A6"/>
  </w:style>
  <w:style w:type="paragraph" w:customStyle="1" w:styleId="6C3123CFAE33448AA718741031284FDF">
    <w:name w:val="6C3123CFAE33448AA718741031284FDF"/>
  </w:style>
  <w:style w:type="paragraph" w:customStyle="1" w:styleId="23A01A67056C4C478FFA1566CF425201">
    <w:name w:val="23A01A67056C4C478FFA1566CF425201"/>
  </w:style>
  <w:style w:type="paragraph" w:customStyle="1" w:styleId="554B9D8BA3AD4C53AD5F0C29E96E9E2C">
    <w:name w:val="554B9D8BA3AD4C53AD5F0C29E96E9E2C"/>
  </w:style>
  <w:style w:type="paragraph" w:customStyle="1" w:styleId="C13D4DA28C144D52B4FE021CB59C610F">
    <w:name w:val="C13D4DA28C144D52B4FE021CB59C610F"/>
  </w:style>
  <w:style w:type="paragraph" w:customStyle="1" w:styleId="44E76B23A77847B18C7FBB691D8FF65F">
    <w:name w:val="44E76B23A77847B18C7FBB691D8FF65F"/>
  </w:style>
  <w:style w:type="paragraph" w:customStyle="1" w:styleId="09AA7A5910BA401FA87713124F72FE2F">
    <w:name w:val="09AA7A5910BA401FA87713124F72FE2F"/>
  </w:style>
  <w:style w:type="paragraph" w:customStyle="1" w:styleId="807B3DD080744DE4B551BD8C5D1BD9B7">
    <w:name w:val="807B3DD080744DE4B551BD8C5D1BD9B7"/>
  </w:style>
  <w:style w:type="paragraph" w:customStyle="1" w:styleId="82628D57C4784125BA1862E8235BAB75">
    <w:name w:val="82628D57C4784125BA1862E8235BAB75"/>
  </w:style>
  <w:style w:type="paragraph" w:customStyle="1" w:styleId="AF6A03BBF24046F080AE95AF3F2E4738">
    <w:name w:val="AF6A03BBF24046F080AE95AF3F2E4738"/>
  </w:style>
  <w:style w:type="paragraph" w:customStyle="1" w:styleId="F64437FE892B42819566CF34FA210CE9">
    <w:name w:val="F64437FE892B42819566CF34FA210CE9"/>
  </w:style>
  <w:style w:type="paragraph" w:customStyle="1" w:styleId="09E23C2361FE485B848729C324622E97">
    <w:name w:val="09E23C2361FE485B848729C324622E97"/>
  </w:style>
  <w:style w:type="paragraph" w:customStyle="1" w:styleId="BF3960D4CE0046CB8D28D2912E00C411">
    <w:name w:val="BF3960D4CE0046CB8D28D2912E00C411"/>
  </w:style>
  <w:style w:type="paragraph" w:customStyle="1" w:styleId="F2482E6180BD45FF8878A829644E9907">
    <w:name w:val="F2482E6180BD45FF8878A829644E9907"/>
  </w:style>
  <w:style w:type="paragraph" w:customStyle="1" w:styleId="1EEF0C26FAE84F2F8456F345E1165519">
    <w:name w:val="1EEF0C26FAE84F2F8456F345E1165519"/>
  </w:style>
  <w:style w:type="paragraph" w:customStyle="1" w:styleId="B3BDAC4377134034B36DD30E2E3F0E89">
    <w:name w:val="B3BDAC4377134034B36DD30E2E3F0E89"/>
  </w:style>
  <w:style w:type="paragraph" w:customStyle="1" w:styleId="45365DFB516F4580A0C27DDC53DCF927">
    <w:name w:val="45365DFB516F4580A0C27DDC53DCF927"/>
  </w:style>
  <w:style w:type="paragraph" w:customStyle="1" w:styleId="C99B9063C4F944288E05E463C9182DE7">
    <w:name w:val="C99B9063C4F944288E05E463C9182DE7"/>
  </w:style>
  <w:style w:type="paragraph" w:customStyle="1" w:styleId="FA8429CBED2B49AB83CB0CAF2D125E5B">
    <w:name w:val="FA8429CBED2B49AB83CB0CAF2D125E5B"/>
  </w:style>
  <w:style w:type="paragraph" w:customStyle="1" w:styleId="2DDCA2ACFA454269B085323236256E3D">
    <w:name w:val="2DDCA2ACFA454269B085323236256E3D"/>
  </w:style>
  <w:style w:type="paragraph" w:customStyle="1" w:styleId="CC84BEA76B0F4ED697BB4C67504BAD6F">
    <w:name w:val="CC84BEA76B0F4ED697BB4C67504BAD6F"/>
  </w:style>
  <w:style w:type="paragraph" w:customStyle="1" w:styleId="93A7D8BC83C94E51A65D439D92F76B1B">
    <w:name w:val="93A7D8BC83C94E51A65D439D92F76B1B"/>
  </w:style>
  <w:style w:type="paragraph" w:customStyle="1" w:styleId="6049FC4286794F3192B9BBAAD2DA2CB1">
    <w:name w:val="6049FC4286794F3192B9BBAAD2DA2CB1"/>
    <w:rsid w:val="00136DAF"/>
  </w:style>
  <w:style w:type="paragraph" w:customStyle="1" w:styleId="278216CE13B948D8995ACFB73317256F">
    <w:name w:val="278216CE13B948D8995ACFB73317256F"/>
    <w:rsid w:val="000C163E"/>
  </w:style>
  <w:style w:type="paragraph" w:customStyle="1" w:styleId="3808EBAE1A5440ACB0FC017EF01660F0">
    <w:name w:val="3808EBAE1A5440ACB0FC017EF01660F0"/>
    <w:rsid w:val="001C474F"/>
  </w:style>
  <w:style w:type="paragraph" w:customStyle="1" w:styleId="A6116DA67B6049D1BEBC1F5B90FF5BC8">
    <w:name w:val="A6116DA67B6049D1BEBC1F5B90FF5BC8"/>
    <w:rsid w:val="00533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65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memop</dc:creator>
  <cp:keywords/>
  <dc:description/>
  <cp:lastModifiedBy>memo cervantes</cp:lastModifiedBy>
  <cp:revision>12</cp:revision>
  <dcterms:created xsi:type="dcterms:W3CDTF">2018-03-29T19:05:00Z</dcterms:created>
  <dcterms:modified xsi:type="dcterms:W3CDTF">2020-08-19T18:47:00Z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